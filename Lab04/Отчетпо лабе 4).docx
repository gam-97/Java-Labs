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402852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7E6805">
        <w:rPr>
          <w:b/>
          <w:sz w:val="44"/>
        </w:rPr>
        <w:t>4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2067CEC9" w14:textId="77777777" w:rsidR="009F168B" w:rsidRDefault="009F168B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1ADE4317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66182F">
        <w:rPr>
          <w:b/>
        </w:rPr>
        <w:t>Гришина</w:t>
      </w:r>
      <w:r>
        <w:rPr>
          <w:b/>
        </w:rPr>
        <w:t xml:space="preserve"> </w:t>
      </w:r>
      <w:r w:rsidR="0066182F">
        <w:rPr>
          <w:b/>
        </w:rPr>
        <w:t>А</w:t>
      </w:r>
      <w:r>
        <w:rPr>
          <w:b/>
        </w:rPr>
        <w:t xml:space="preserve">. </w:t>
      </w:r>
      <w:r w:rsidR="0066182F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1D1D7F0C" w14:textId="77777777" w:rsidR="009F168B" w:rsidRPr="0033411F" w:rsidRDefault="009F168B" w:rsidP="009F168B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7B16A7F2" w14:textId="77777777" w:rsidR="005151CA" w:rsidRDefault="00213F55" w:rsidP="009F168B">
      <w:pPr>
        <w:pStyle w:val="20144"/>
        <w:rPr>
          <w:color w:val="000000"/>
          <w:sz w:val="27"/>
          <w:szCs w:val="27"/>
        </w:rPr>
      </w:pPr>
      <w:r>
        <w:rPr>
          <w:b/>
          <w:szCs w:val="28"/>
        </w:rPr>
        <w:t xml:space="preserve">Вариант </w:t>
      </w:r>
      <w:r w:rsidR="0066182F">
        <w:rPr>
          <w:b/>
          <w:szCs w:val="28"/>
        </w:rPr>
        <w:t>1</w:t>
      </w:r>
      <w:proofErr w:type="gramStart"/>
      <w:r w:rsidR="009F168B" w:rsidRPr="0033411F">
        <w:rPr>
          <w:b/>
          <w:szCs w:val="28"/>
        </w:rPr>
        <w:t>:</w:t>
      </w:r>
      <w:r w:rsidR="009F168B" w:rsidRPr="0033411F">
        <w:rPr>
          <w:szCs w:val="28"/>
        </w:rPr>
        <w:t xml:space="preserve"> </w:t>
      </w:r>
      <w:r w:rsidR="005151CA">
        <w:rPr>
          <w:color w:val="000000"/>
          <w:sz w:val="27"/>
          <w:szCs w:val="27"/>
        </w:rPr>
        <w:t>Создать</w:t>
      </w:r>
      <w:proofErr w:type="gramEnd"/>
      <w:r w:rsidR="005151CA">
        <w:rPr>
          <w:color w:val="000000"/>
          <w:sz w:val="27"/>
          <w:szCs w:val="27"/>
        </w:rPr>
        <w:t xml:space="preserve"> класс </w:t>
      </w:r>
      <w:proofErr w:type="spellStart"/>
      <w:r w:rsidR="005151CA">
        <w:rPr>
          <w:color w:val="000000"/>
          <w:sz w:val="27"/>
          <w:szCs w:val="27"/>
        </w:rPr>
        <w:t>City</w:t>
      </w:r>
      <w:proofErr w:type="spellEnd"/>
      <w:r w:rsidR="005151CA">
        <w:rPr>
          <w:color w:val="000000"/>
          <w:sz w:val="27"/>
          <w:szCs w:val="27"/>
        </w:rPr>
        <w:t xml:space="preserve"> (город) с внутренним классом, с помощью объектов которого можно хранить информацию о проспектах, улицах, площадях.</w:t>
      </w:r>
    </w:p>
    <w:p w14:paraId="772E39A0" w14:textId="3720A996" w:rsidR="008130F8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5CD272EC" w14:textId="33AB2692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318F178D" w14:textId="77777777" w:rsidR="0066182F" w:rsidRPr="0066182F" w:rsidRDefault="0066182F" w:rsidP="0066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66182F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6182F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Main 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6182F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66182F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{ </w:t>
      </w:r>
      <w:r w:rsidRPr="0066182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//Variant 1</w:t>
      </w:r>
      <w:r w:rsidRPr="0066182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City </w:t>
      </w:r>
      <w:proofErr w:type="spellStart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66182F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City();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City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CityAvenue</w:t>
      </w:r>
      <w:proofErr w:type="spellEnd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avenue 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city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66182F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new</w:t>
      </w:r>
      <w:proofErr w:type="spellEnd"/>
      <w:r w:rsidRPr="0066182F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CityAvenue</w:t>
      </w:r>
      <w:proofErr w:type="spellEnd"/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City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Avenue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66182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Balaclava</w:t>
      </w:r>
      <w:proofErr w:type="spellEnd"/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6182F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"Moscow,  </w:t>
      </w:r>
      <w:proofErr w:type="spellStart"/>
      <w:r w:rsidRPr="0066182F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Butovo</w:t>
      </w:r>
      <w:proofErr w:type="spellEnd"/>
      <w:r w:rsidRPr="0066182F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City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Square</w:t>
      </w:r>
      <w:proofErr w:type="spellEnd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square 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city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66182F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new</w:t>
      </w:r>
      <w:proofErr w:type="spellEnd"/>
      <w:r w:rsidRPr="0066182F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Square(</w:t>
      </w:r>
      <w:proofErr w:type="spellStart"/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City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66182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Street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66182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Tverskaya</w:t>
      </w:r>
      <w:proofErr w:type="spellEnd"/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6182F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"Plane"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66182F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47F3831C" w14:textId="5987566F" w:rsidR="009F168B" w:rsidRDefault="009F168B" w:rsidP="009F168B">
      <w:pPr>
        <w:pStyle w:val="20144"/>
        <w:ind w:firstLine="0"/>
        <w:rPr>
          <w:b/>
        </w:rPr>
      </w:pPr>
    </w:p>
    <w:p w14:paraId="432CDDE4" w14:textId="0D804A41" w:rsidR="009F168B" w:rsidRDefault="009F168B" w:rsidP="009F168B">
      <w:pPr>
        <w:pStyle w:val="20144"/>
        <w:rPr>
          <w:lang w:val="en-US"/>
        </w:rPr>
      </w:pPr>
      <w:r w:rsidRPr="009F168B">
        <w:t>Файл</w:t>
      </w:r>
      <w:r w:rsidRPr="0066182F">
        <w:rPr>
          <w:lang w:val="en-US"/>
        </w:rPr>
        <w:t xml:space="preserve"> </w:t>
      </w:r>
      <w:r w:rsidR="0066182F">
        <w:rPr>
          <w:lang w:val="en-US"/>
        </w:rPr>
        <w:t>City</w:t>
      </w:r>
      <w:r w:rsidRPr="009F168B">
        <w:rPr>
          <w:lang w:val="en-US"/>
        </w:rPr>
        <w:t>.java:</w:t>
      </w:r>
    </w:p>
    <w:p w14:paraId="0FA41433" w14:textId="0DAD4E5F" w:rsidR="009F168B" w:rsidRDefault="009F168B" w:rsidP="009F168B">
      <w:pPr>
        <w:pStyle w:val="20144"/>
        <w:ind w:firstLine="0"/>
        <w:rPr>
          <w:lang w:val="en-US"/>
        </w:rPr>
      </w:pPr>
    </w:p>
    <w:p w14:paraId="37736902" w14:textId="77777777" w:rsidR="0066182F" w:rsidRPr="0066182F" w:rsidRDefault="0066182F" w:rsidP="0066182F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66182F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66182F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66182F">
        <w:rPr>
          <w:rFonts w:ascii="JetBrains Mono" w:hAnsi="JetBrains Mono"/>
          <w:color w:val="080808"/>
          <w:lang w:val="en-US"/>
        </w:rPr>
        <w:t>;</w:t>
      </w:r>
      <w:r w:rsidRPr="0066182F">
        <w:rPr>
          <w:rFonts w:ascii="JetBrains Mono" w:hAnsi="JetBrains Mono"/>
          <w:color w:val="080808"/>
          <w:lang w:val="en-US"/>
        </w:rPr>
        <w:br/>
      </w:r>
      <w:r w:rsidRPr="0066182F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6182F">
        <w:rPr>
          <w:rFonts w:ascii="JetBrains Mono" w:hAnsi="JetBrains Mono"/>
          <w:color w:val="000000"/>
          <w:lang w:val="en-US"/>
        </w:rPr>
        <w:t>java.util.Date</w:t>
      </w:r>
      <w:proofErr w:type="spellEnd"/>
      <w:r w:rsidRPr="0066182F">
        <w:rPr>
          <w:rFonts w:ascii="JetBrains Mono" w:hAnsi="JetBrains Mono"/>
          <w:color w:val="080808"/>
          <w:lang w:val="en-US"/>
        </w:rPr>
        <w:t>;</w:t>
      </w:r>
      <w:r w:rsidRPr="0066182F">
        <w:rPr>
          <w:rFonts w:ascii="JetBrains Mono" w:hAnsi="JetBrains Mono"/>
          <w:color w:val="080808"/>
          <w:lang w:val="en-US"/>
        </w:rPr>
        <w:br/>
      </w:r>
      <w:r w:rsidRPr="0066182F">
        <w:rPr>
          <w:rFonts w:ascii="JetBrains Mono" w:hAnsi="JetBrains Mono"/>
          <w:color w:val="080808"/>
          <w:lang w:val="en-US"/>
        </w:rPr>
        <w:br/>
      </w:r>
      <w:r w:rsidRPr="0066182F">
        <w:rPr>
          <w:rFonts w:ascii="JetBrains Mono" w:hAnsi="JetBrains Mono"/>
          <w:color w:val="0033B3"/>
          <w:lang w:val="en-US"/>
        </w:rPr>
        <w:t xml:space="preserve">public class </w:t>
      </w:r>
      <w:r w:rsidRPr="0066182F">
        <w:rPr>
          <w:rFonts w:ascii="JetBrains Mono" w:hAnsi="JetBrains Mono"/>
          <w:color w:val="000000"/>
          <w:lang w:val="en-US"/>
        </w:rPr>
        <w:t xml:space="preserve">City </w:t>
      </w:r>
      <w:r w:rsidRPr="0066182F">
        <w:rPr>
          <w:rFonts w:ascii="JetBrains Mono" w:hAnsi="JetBrains Mono"/>
          <w:color w:val="080808"/>
          <w:lang w:val="en-US"/>
        </w:rPr>
        <w:t>{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66182F">
        <w:rPr>
          <w:rFonts w:ascii="JetBrains Mono" w:hAnsi="JetBrains Mono"/>
          <w:color w:val="0033B3"/>
          <w:lang w:val="en-US"/>
        </w:rPr>
        <w:t>enum</w:t>
      </w:r>
      <w:proofErr w:type="spellEnd"/>
      <w:r w:rsidRPr="0066182F">
        <w:rPr>
          <w:rFonts w:ascii="JetBrains Mono" w:hAnsi="JetBrains Mono"/>
          <w:color w:val="0033B3"/>
          <w:lang w:val="en-US"/>
        </w:rPr>
        <w:t xml:space="preserve"> </w:t>
      </w:r>
      <w:r w:rsidRPr="0066182F">
        <w:rPr>
          <w:rFonts w:ascii="JetBrains Mono" w:hAnsi="JetBrains Mono"/>
          <w:color w:val="000000"/>
          <w:lang w:val="en-US"/>
        </w:rPr>
        <w:t>Avenue</w:t>
      </w:r>
      <w:r w:rsidRPr="0066182F">
        <w:rPr>
          <w:rFonts w:ascii="JetBrains Mono" w:hAnsi="JetBrains Mono"/>
          <w:color w:val="080808"/>
          <w:lang w:val="en-US"/>
        </w:rPr>
        <w:t>{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6182F">
        <w:rPr>
          <w:rFonts w:ascii="JetBrains Mono" w:hAnsi="JetBrains Mono"/>
          <w:i/>
          <w:iCs/>
          <w:color w:val="871094"/>
          <w:lang w:val="en-US"/>
        </w:rPr>
        <w:t>Balaclava</w:t>
      </w:r>
      <w:r w:rsidRPr="0066182F">
        <w:rPr>
          <w:rFonts w:ascii="JetBrains Mono" w:hAnsi="JetBrains Mono"/>
          <w:color w:val="080808"/>
          <w:lang w:val="en-US"/>
        </w:rPr>
        <w:t>,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66182F">
        <w:rPr>
          <w:rFonts w:ascii="JetBrains Mono" w:hAnsi="JetBrains Mono"/>
          <w:i/>
          <w:iCs/>
          <w:color w:val="871094"/>
          <w:lang w:val="en-US"/>
        </w:rPr>
        <w:t>Budyonny</w:t>
      </w:r>
      <w:proofErr w:type="spellEnd"/>
      <w:r w:rsidRPr="0066182F">
        <w:rPr>
          <w:rFonts w:ascii="JetBrains Mono" w:hAnsi="JetBrains Mono"/>
          <w:color w:val="080808"/>
          <w:lang w:val="en-US"/>
        </w:rPr>
        <w:t>,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66182F">
        <w:rPr>
          <w:rFonts w:ascii="JetBrains Mono" w:hAnsi="JetBrains Mono"/>
          <w:i/>
          <w:iCs/>
          <w:color w:val="871094"/>
          <w:lang w:val="en-US"/>
        </w:rPr>
        <w:t>Vernadsky</w:t>
      </w:r>
      <w:proofErr w:type="spellEnd"/>
      <w:r w:rsidRPr="0066182F">
        <w:rPr>
          <w:rFonts w:ascii="JetBrains Mono" w:hAnsi="JetBrains Mono"/>
          <w:i/>
          <w:iCs/>
          <w:color w:val="871094"/>
          <w:lang w:val="en-US"/>
        </w:rPr>
        <w:br/>
        <w:t xml:space="preserve">    </w:t>
      </w:r>
      <w:r w:rsidRPr="0066182F">
        <w:rPr>
          <w:rFonts w:ascii="JetBrains Mono" w:hAnsi="JetBrains Mono"/>
          <w:color w:val="080808"/>
          <w:lang w:val="en-US"/>
        </w:rPr>
        <w:t>}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66182F">
        <w:rPr>
          <w:rFonts w:ascii="JetBrains Mono" w:hAnsi="JetBrains Mono"/>
          <w:color w:val="0033B3"/>
          <w:lang w:val="en-US"/>
        </w:rPr>
        <w:t>enum</w:t>
      </w:r>
      <w:proofErr w:type="spellEnd"/>
      <w:r w:rsidRPr="0066182F">
        <w:rPr>
          <w:rFonts w:ascii="JetBrains Mono" w:hAnsi="JetBrains Mono"/>
          <w:color w:val="0033B3"/>
          <w:lang w:val="en-US"/>
        </w:rPr>
        <w:t xml:space="preserve"> </w:t>
      </w:r>
      <w:r w:rsidRPr="0066182F">
        <w:rPr>
          <w:rFonts w:ascii="JetBrains Mono" w:hAnsi="JetBrains Mono"/>
          <w:color w:val="000000"/>
          <w:lang w:val="en-US"/>
        </w:rPr>
        <w:t>Street</w:t>
      </w:r>
      <w:r w:rsidRPr="0066182F">
        <w:rPr>
          <w:rFonts w:ascii="JetBrains Mono" w:hAnsi="JetBrains Mono"/>
          <w:color w:val="080808"/>
          <w:lang w:val="en-US"/>
        </w:rPr>
        <w:t>{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66182F">
        <w:rPr>
          <w:rFonts w:ascii="JetBrains Mono" w:hAnsi="JetBrains Mono"/>
          <w:i/>
          <w:iCs/>
          <w:color w:val="871094"/>
          <w:lang w:val="en-US"/>
        </w:rPr>
        <w:t>Tverskaya</w:t>
      </w:r>
      <w:proofErr w:type="spellEnd"/>
      <w:r w:rsidRPr="0066182F">
        <w:rPr>
          <w:rFonts w:ascii="JetBrains Mono" w:hAnsi="JetBrains Mono"/>
          <w:color w:val="080808"/>
          <w:lang w:val="en-US"/>
        </w:rPr>
        <w:t>,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66182F">
        <w:rPr>
          <w:rFonts w:ascii="JetBrains Mono" w:hAnsi="JetBrains Mono"/>
          <w:i/>
          <w:iCs/>
          <w:color w:val="871094"/>
          <w:lang w:val="en-US"/>
        </w:rPr>
        <w:t>Taganskaya</w:t>
      </w:r>
      <w:proofErr w:type="spellEnd"/>
      <w:r w:rsidRPr="0066182F">
        <w:rPr>
          <w:rFonts w:ascii="JetBrains Mono" w:hAnsi="JetBrains Mono"/>
          <w:color w:val="080808"/>
          <w:lang w:val="en-US"/>
        </w:rPr>
        <w:t>,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66182F">
        <w:rPr>
          <w:rFonts w:ascii="JetBrains Mono" w:hAnsi="JetBrains Mono"/>
          <w:i/>
          <w:iCs/>
          <w:color w:val="871094"/>
          <w:lang w:val="en-US"/>
        </w:rPr>
        <w:t>Kantemirovskaya</w:t>
      </w:r>
      <w:proofErr w:type="spellEnd"/>
      <w:r w:rsidRPr="0066182F">
        <w:rPr>
          <w:rFonts w:ascii="JetBrains Mono" w:hAnsi="JetBrains Mono"/>
          <w:i/>
          <w:iCs/>
          <w:color w:val="871094"/>
          <w:lang w:val="en-US"/>
        </w:rPr>
        <w:br/>
        <w:t xml:space="preserve">    </w:t>
      </w:r>
      <w:r w:rsidRPr="0066182F">
        <w:rPr>
          <w:rFonts w:ascii="JetBrains Mono" w:hAnsi="JetBrains Mono"/>
          <w:color w:val="080808"/>
          <w:lang w:val="en-US"/>
        </w:rPr>
        <w:t>}</w:t>
      </w:r>
      <w:r w:rsidRPr="0066182F">
        <w:rPr>
          <w:rFonts w:ascii="JetBrains Mono" w:hAnsi="JetBrains Mono"/>
          <w:color w:val="080808"/>
          <w:lang w:val="en-US"/>
        </w:rPr>
        <w:br/>
      </w:r>
      <w:r w:rsidRPr="0066182F">
        <w:rPr>
          <w:rFonts w:ascii="JetBrains Mono" w:hAnsi="JetBrains Mono"/>
          <w:color w:val="080808"/>
          <w:lang w:val="en-US"/>
        </w:rPr>
        <w:br/>
        <w:t xml:space="preserve">    </w:t>
      </w:r>
      <w:r w:rsidRPr="0066182F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66182F">
        <w:rPr>
          <w:rFonts w:ascii="JetBrains Mono" w:hAnsi="JetBrains Mono"/>
          <w:color w:val="000000"/>
          <w:lang w:val="en-US"/>
        </w:rPr>
        <w:t>CityAvenue</w:t>
      </w:r>
      <w:proofErr w:type="spellEnd"/>
      <w:r w:rsidRPr="0066182F">
        <w:rPr>
          <w:rFonts w:ascii="JetBrains Mono" w:hAnsi="JetBrains Mono"/>
          <w:color w:val="080808"/>
          <w:lang w:val="en-US"/>
        </w:rPr>
        <w:t>{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r w:rsidRPr="0066182F">
        <w:rPr>
          <w:rFonts w:ascii="JetBrains Mono" w:hAnsi="JetBrains Mono"/>
          <w:color w:val="000000"/>
          <w:lang w:val="en-US"/>
        </w:rPr>
        <w:t xml:space="preserve">Avenue </w:t>
      </w:r>
      <w:r w:rsidRPr="0066182F">
        <w:rPr>
          <w:rFonts w:ascii="JetBrains Mono" w:hAnsi="JetBrains Mono"/>
          <w:color w:val="871094"/>
          <w:lang w:val="en-US"/>
        </w:rPr>
        <w:t>name</w:t>
      </w:r>
      <w:r w:rsidRPr="0066182F">
        <w:rPr>
          <w:rFonts w:ascii="JetBrains Mono" w:hAnsi="JetBrains Mono"/>
          <w:color w:val="080808"/>
          <w:lang w:val="en-US"/>
        </w:rPr>
        <w:t>;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r w:rsidRPr="0066182F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6182F">
        <w:rPr>
          <w:rFonts w:ascii="JetBrains Mono" w:hAnsi="JetBrains Mono"/>
          <w:color w:val="871094"/>
          <w:lang w:val="en-US"/>
        </w:rPr>
        <w:t>adress</w:t>
      </w:r>
      <w:proofErr w:type="spellEnd"/>
      <w:r w:rsidRPr="0066182F">
        <w:rPr>
          <w:rFonts w:ascii="JetBrains Mono" w:hAnsi="JetBrains Mono"/>
          <w:color w:val="080808"/>
          <w:lang w:val="en-US"/>
        </w:rPr>
        <w:t>;</w:t>
      </w:r>
      <w:r w:rsidRPr="0066182F">
        <w:rPr>
          <w:rFonts w:ascii="JetBrains Mono" w:hAnsi="JetBrains Mono"/>
          <w:color w:val="080808"/>
          <w:lang w:val="en-US"/>
        </w:rPr>
        <w:br/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66182F">
        <w:rPr>
          <w:rFonts w:ascii="JetBrains Mono" w:hAnsi="JetBrains Mono"/>
          <w:color w:val="00627A"/>
          <w:lang w:val="en-US"/>
        </w:rPr>
        <w:t>CityAvenue</w:t>
      </w:r>
      <w:proofErr w:type="spellEnd"/>
      <w:r w:rsidRPr="0066182F">
        <w:rPr>
          <w:rFonts w:ascii="JetBrains Mono" w:hAnsi="JetBrains Mono"/>
          <w:color w:val="080808"/>
          <w:lang w:val="en-US"/>
        </w:rPr>
        <w:t>(){}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66182F">
        <w:rPr>
          <w:rFonts w:ascii="JetBrains Mono" w:hAnsi="JetBrains Mono"/>
          <w:color w:val="00627A"/>
          <w:lang w:val="en-US"/>
        </w:rPr>
        <w:t>CityAvenue</w:t>
      </w:r>
      <w:proofErr w:type="spellEnd"/>
      <w:r w:rsidRPr="0066182F">
        <w:rPr>
          <w:rFonts w:ascii="JetBrains Mono" w:hAnsi="JetBrains Mono"/>
          <w:color w:val="080808"/>
          <w:lang w:val="en-US"/>
        </w:rPr>
        <w:t>(</w:t>
      </w:r>
      <w:r w:rsidRPr="0066182F">
        <w:rPr>
          <w:rFonts w:ascii="JetBrains Mono" w:hAnsi="JetBrains Mono"/>
          <w:color w:val="000000"/>
          <w:lang w:val="en-US"/>
        </w:rPr>
        <w:t xml:space="preserve">Avenue </w:t>
      </w:r>
      <w:r w:rsidRPr="0066182F">
        <w:rPr>
          <w:rFonts w:ascii="JetBrains Mono" w:hAnsi="JetBrains Mono"/>
          <w:color w:val="080808"/>
          <w:lang w:val="en-US"/>
        </w:rPr>
        <w:t xml:space="preserve">city, </w:t>
      </w:r>
      <w:r w:rsidRPr="0066182F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6182F">
        <w:rPr>
          <w:rFonts w:ascii="JetBrains Mono" w:hAnsi="JetBrains Mono"/>
          <w:color w:val="080808"/>
          <w:lang w:val="en-US"/>
        </w:rPr>
        <w:t>adress</w:t>
      </w:r>
      <w:proofErr w:type="spellEnd"/>
      <w:r w:rsidRPr="0066182F">
        <w:rPr>
          <w:rFonts w:ascii="JetBrains Mono" w:hAnsi="JetBrains Mono"/>
          <w:color w:val="080808"/>
          <w:lang w:val="en-US"/>
        </w:rPr>
        <w:t>){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66182F">
        <w:rPr>
          <w:rFonts w:ascii="JetBrains Mono" w:hAnsi="JetBrains Mono"/>
          <w:color w:val="0033B3"/>
          <w:lang w:val="en-US"/>
        </w:rPr>
        <w:t>this</w:t>
      </w:r>
      <w:r w:rsidRPr="0066182F">
        <w:rPr>
          <w:rFonts w:ascii="JetBrains Mono" w:hAnsi="JetBrains Mono"/>
          <w:color w:val="080808"/>
          <w:lang w:val="en-US"/>
        </w:rPr>
        <w:t>.</w:t>
      </w:r>
      <w:r w:rsidRPr="0066182F">
        <w:rPr>
          <w:rFonts w:ascii="JetBrains Mono" w:hAnsi="JetBrains Mono"/>
          <w:color w:val="871094"/>
          <w:lang w:val="en-US"/>
        </w:rPr>
        <w:t xml:space="preserve">name </w:t>
      </w:r>
      <w:r w:rsidRPr="0066182F">
        <w:rPr>
          <w:rFonts w:ascii="JetBrains Mono" w:hAnsi="JetBrains Mono"/>
          <w:color w:val="080808"/>
          <w:lang w:val="en-US"/>
        </w:rPr>
        <w:t>= city;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66182F">
        <w:rPr>
          <w:rFonts w:ascii="JetBrains Mono" w:hAnsi="JetBrains Mono"/>
          <w:color w:val="0033B3"/>
          <w:lang w:val="en-US"/>
        </w:rPr>
        <w:t>this</w:t>
      </w:r>
      <w:r w:rsidRPr="0066182F">
        <w:rPr>
          <w:rFonts w:ascii="JetBrains Mono" w:hAnsi="JetBrains Mono"/>
          <w:color w:val="080808"/>
          <w:lang w:val="en-US"/>
        </w:rPr>
        <w:t>.</w:t>
      </w:r>
      <w:r w:rsidRPr="0066182F">
        <w:rPr>
          <w:rFonts w:ascii="JetBrains Mono" w:hAnsi="JetBrains Mono"/>
          <w:color w:val="871094"/>
          <w:lang w:val="en-US"/>
        </w:rPr>
        <w:t>adress</w:t>
      </w:r>
      <w:proofErr w:type="spellEnd"/>
      <w:r w:rsidRPr="0066182F">
        <w:rPr>
          <w:rFonts w:ascii="JetBrains Mono" w:hAnsi="JetBrains Mono"/>
          <w:color w:val="871094"/>
          <w:lang w:val="en-US"/>
        </w:rPr>
        <w:t xml:space="preserve"> </w:t>
      </w:r>
      <w:r w:rsidRPr="0066182F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66182F">
        <w:rPr>
          <w:rFonts w:ascii="JetBrains Mono" w:hAnsi="JetBrains Mono"/>
          <w:color w:val="080808"/>
          <w:lang w:val="en-US"/>
        </w:rPr>
        <w:t>adress</w:t>
      </w:r>
      <w:proofErr w:type="spellEnd"/>
      <w:r w:rsidRPr="0066182F">
        <w:rPr>
          <w:rFonts w:ascii="JetBrains Mono" w:hAnsi="JetBrains Mono"/>
          <w:color w:val="080808"/>
          <w:lang w:val="en-US"/>
        </w:rPr>
        <w:t>;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}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</w:t>
      </w:r>
      <w:r w:rsidRPr="0066182F">
        <w:rPr>
          <w:rFonts w:ascii="JetBrains Mono" w:hAnsi="JetBrains Mono"/>
          <w:color w:val="0033B3"/>
          <w:lang w:val="en-US"/>
        </w:rPr>
        <w:t xml:space="preserve">public class </w:t>
      </w:r>
      <w:r w:rsidRPr="0066182F">
        <w:rPr>
          <w:rFonts w:ascii="JetBrains Mono" w:hAnsi="JetBrains Mono"/>
          <w:color w:val="000000"/>
          <w:lang w:val="en-US"/>
        </w:rPr>
        <w:t>Square</w:t>
      </w:r>
      <w:r w:rsidRPr="0066182F">
        <w:rPr>
          <w:rFonts w:ascii="JetBrains Mono" w:hAnsi="JetBrains Mono"/>
          <w:color w:val="080808"/>
          <w:lang w:val="en-US"/>
        </w:rPr>
        <w:t>{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r w:rsidRPr="0066182F">
        <w:rPr>
          <w:rFonts w:ascii="JetBrains Mono" w:hAnsi="JetBrains Mono"/>
          <w:color w:val="000000"/>
          <w:lang w:val="en-US"/>
        </w:rPr>
        <w:t xml:space="preserve">Street </w:t>
      </w:r>
      <w:r w:rsidRPr="0066182F">
        <w:rPr>
          <w:rFonts w:ascii="JetBrains Mono" w:hAnsi="JetBrains Mono"/>
          <w:color w:val="871094"/>
          <w:lang w:val="en-US"/>
        </w:rPr>
        <w:t>name</w:t>
      </w:r>
      <w:r w:rsidRPr="0066182F">
        <w:rPr>
          <w:rFonts w:ascii="JetBrains Mono" w:hAnsi="JetBrains Mono"/>
          <w:color w:val="080808"/>
          <w:lang w:val="en-US"/>
        </w:rPr>
        <w:t>;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r w:rsidRPr="0066182F">
        <w:rPr>
          <w:rFonts w:ascii="JetBrains Mono" w:hAnsi="JetBrains Mono"/>
          <w:color w:val="000000"/>
          <w:lang w:val="en-US"/>
        </w:rPr>
        <w:t xml:space="preserve">String </w:t>
      </w:r>
      <w:r w:rsidRPr="0066182F">
        <w:rPr>
          <w:rFonts w:ascii="JetBrains Mono" w:hAnsi="JetBrains Mono"/>
          <w:color w:val="871094"/>
          <w:lang w:val="en-US"/>
        </w:rPr>
        <w:t>monument</w:t>
      </w:r>
      <w:r w:rsidRPr="0066182F">
        <w:rPr>
          <w:rFonts w:ascii="JetBrains Mono" w:hAnsi="JetBrains Mono"/>
          <w:color w:val="080808"/>
          <w:lang w:val="en-US"/>
        </w:rPr>
        <w:t>;</w:t>
      </w:r>
      <w:r w:rsidRPr="0066182F">
        <w:rPr>
          <w:rFonts w:ascii="JetBrains Mono" w:hAnsi="JetBrains Mono"/>
          <w:color w:val="080808"/>
          <w:lang w:val="en-US"/>
        </w:rPr>
        <w:br/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r w:rsidRPr="0066182F">
        <w:rPr>
          <w:rFonts w:ascii="JetBrains Mono" w:hAnsi="JetBrains Mono"/>
          <w:color w:val="00627A"/>
          <w:lang w:val="en-US"/>
        </w:rPr>
        <w:t>Square</w:t>
      </w:r>
      <w:r w:rsidRPr="0066182F">
        <w:rPr>
          <w:rFonts w:ascii="JetBrains Mono" w:hAnsi="JetBrains Mono"/>
          <w:color w:val="080808"/>
          <w:lang w:val="en-US"/>
        </w:rPr>
        <w:t>(){}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r w:rsidRPr="0066182F">
        <w:rPr>
          <w:rFonts w:ascii="JetBrains Mono" w:hAnsi="JetBrains Mono"/>
          <w:color w:val="00627A"/>
          <w:lang w:val="en-US"/>
        </w:rPr>
        <w:t>Square</w:t>
      </w:r>
      <w:r w:rsidRPr="0066182F">
        <w:rPr>
          <w:rFonts w:ascii="JetBrains Mono" w:hAnsi="JetBrains Mono"/>
          <w:color w:val="080808"/>
          <w:lang w:val="en-US"/>
        </w:rPr>
        <w:t>(</w:t>
      </w:r>
      <w:r w:rsidRPr="0066182F">
        <w:rPr>
          <w:rFonts w:ascii="JetBrains Mono" w:hAnsi="JetBrains Mono"/>
          <w:color w:val="000000"/>
          <w:lang w:val="en-US"/>
        </w:rPr>
        <w:t xml:space="preserve">Street </w:t>
      </w:r>
      <w:r w:rsidRPr="0066182F">
        <w:rPr>
          <w:rFonts w:ascii="JetBrains Mono" w:hAnsi="JetBrains Mono"/>
          <w:color w:val="080808"/>
          <w:lang w:val="en-US"/>
        </w:rPr>
        <w:t xml:space="preserve">name, </w:t>
      </w:r>
      <w:r w:rsidRPr="0066182F">
        <w:rPr>
          <w:rFonts w:ascii="JetBrains Mono" w:hAnsi="JetBrains Mono"/>
          <w:color w:val="000000"/>
          <w:lang w:val="en-US"/>
        </w:rPr>
        <w:t xml:space="preserve">String </w:t>
      </w:r>
      <w:r w:rsidRPr="0066182F">
        <w:rPr>
          <w:rFonts w:ascii="JetBrains Mono" w:hAnsi="JetBrains Mono"/>
          <w:color w:val="080808"/>
          <w:lang w:val="en-US"/>
        </w:rPr>
        <w:t>monument){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66182F">
        <w:rPr>
          <w:rFonts w:ascii="JetBrains Mono" w:hAnsi="JetBrains Mono"/>
          <w:color w:val="0033B3"/>
          <w:lang w:val="en-US"/>
        </w:rPr>
        <w:t>this</w:t>
      </w:r>
      <w:r w:rsidRPr="0066182F">
        <w:rPr>
          <w:rFonts w:ascii="JetBrains Mono" w:hAnsi="JetBrains Mono"/>
          <w:color w:val="080808"/>
          <w:lang w:val="en-US"/>
        </w:rPr>
        <w:t>.</w:t>
      </w:r>
      <w:r w:rsidRPr="0066182F">
        <w:rPr>
          <w:rFonts w:ascii="JetBrains Mono" w:hAnsi="JetBrains Mono"/>
          <w:color w:val="871094"/>
          <w:lang w:val="en-US"/>
        </w:rPr>
        <w:t xml:space="preserve">name </w:t>
      </w:r>
      <w:r w:rsidRPr="0066182F">
        <w:rPr>
          <w:rFonts w:ascii="JetBrains Mono" w:hAnsi="JetBrains Mono"/>
          <w:color w:val="080808"/>
          <w:lang w:val="en-US"/>
        </w:rPr>
        <w:t>= name;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66182F">
        <w:rPr>
          <w:rFonts w:ascii="JetBrains Mono" w:hAnsi="JetBrains Mono"/>
          <w:color w:val="0033B3"/>
          <w:lang w:val="en-US"/>
        </w:rPr>
        <w:t>this</w:t>
      </w:r>
      <w:r w:rsidRPr="0066182F">
        <w:rPr>
          <w:rFonts w:ascii="JetBrains Mono" w:hAnsi="JetBrains Mono"/>
          <w:color w:val="080808"/>
          <w:lang w:val="en-US"/>
        </w:rPr>
        <w:t>.</w:t>
      </w:r>
      <w:r w:rsidRPr="0066182F">
        <w:rPr>
          <w:rFonts w:ascii="JetBrains Mono" w:hAnsi="JetBrains Mono"/>
          <w:color w:val="871094"/>
          <w:lang w:val="en-US"/>
        </w:rPr>
        <w:t>monument</w:t>
      </w:r>
      <w:proofErr w:type="spellEnd"/>
      <w:r w:rsidRPr="0066182F">
        <w:rPr>
          <w:rFonts w:ascii="JetBrains Mono" w:hAnsi="JetBrains Mono"/>
          <w:color w:val="871094"/>
          <w:lang w:val="en-US"/>
        </w:rPr>
        <w:t xml:space="preserve"> </w:t>
      </w:r>
      <w:r w:rsidRPr="0066182F">
        <w:rPr>
          <w:rFonts w:ascii="JetBrains Mono" w:hAnsi="JetBrains Mono"/>
          <w:color w:val="080808"/>
          <w:lang w:val="en-US"/>
        </w:rPr>
        <w:t>= monument;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66182F">
        <w:rPr>
          <w:rFonts w:ascii="JetBrains Mono" w:hAnsi="JetBrains Mono"/>
          <w:color w:val="080808"/>
          <w:lang w:val="en-US"/>
        </w:rPr>
        <w:br/>
        <w:t xml:space="preserve">    }</w:t>
      </w:r>
      <w:r w:rsidRPr="0066182F">
        <w:rPr>
          <w:rFonts w:ascii="JetBrains Mono" w:hAnsi="JetBrains Mono"/>
          <w:color w:val="080808"/>
          <w:lang w:val="en-US"/>
        </w:rPr>
        <w:br/>
      </w:r>
      <w:r w:rsidRPr="0066182F">
        <w:rPr>
          <w:rFonts w:ascii="JetBrains Mono" w:hAnsi="JetBrains Mono"/>
          <w:color w:val="080808"/>
          <w:lang w:val="en-US"/>
        </w:rPr>
        <w:lastRenderedPageBreak/>
        <w:br/>
        <w:t xml:space="preserve">    </w:t>
      </w:r>
      <w:r w:rsidRPr="0066182F">
        <w:rPr>
          <w:rFonts w:ascii="JetBrains Mono" w:hAnsi="JetBrains Mono"/>
          <w:color w:val="0033B3"/>
          <w:lang w:val="en-US"/>
        </w:rPr>
        <w:t xml:space="preserve">public </w:t>
      </w:r>
      <w:r w:rsidRPr="0066182F">
        <w:rPr>
          <w:rFonts w:ascii="JetBrains Mono" w:hAnsi="JetBrains Mono"/>
          <w:color w:val="00627A"/>
          <w:lang w:val="en-US"/>
        </w:rPr>
        <w:t>City</w:t>
      </w:r>
      <w:r w:rsidRPr="0066182F">
        <w:rPr>
          <w:rFonts w:ascii="JetBrains Mono" w:hAnsi="JetBrains Mono"/>
          <w:color w:val="080808"/>
          <w:lang w:val="en-US"/>
        </w:rPr>
        <w:t>(){}</w:t>
      </w:r>
      <w:r w:rsidRPr="0066182F">
        <w:rPr>
          <w:rFonts w:ascii="JetBrains Mono" w:hAnsi="JetBrains Mono"/>
          <w:color w:val="080808"/>
          <w:lang w:val="en-US"/>
        </w:rPr>
        <w:br/>
        <w:t>}</w:t>
      </w:r>
    </w:p>
    <w:p w14:paraId="476B2B98" w14:textId="4CA4532D" w:rsidR="009F168B" w:rsidRDefault="009F168B" w:rsidP="009F168B">
      <w:pPr>
        <w:pStyle w:val="20144"/>
        <w:ind w:firstLine="0"/>
        <w:rPr>
          <w:lang w:val="en-US"/>
        </w:rPr>
      </w:pPr>
    </w:p>
    <w:p w14:paraId="010E0154" w14:textId="77777777" w:rsidR="009F168B" w:rsidRDefault="009F168B" w:rsidP="009F168B">
      <w:pPr>
        <w:pStyle w:val="20144"/>
      </w:pPr>
      <w:r>
        <w:t>Проверка правильности работы:</w:t>
      </w:r>
    </w:p>
    <w:p w14:paraId="24475B0F" w14:textId="2ECAEC02" w:rsidR="009F168B" w:rsidRPr="009F168B" w:rsidRDefault="0066182F" w:rsidP="009F168B">
      <w:pPr>
        <w:pStyle w:val="20144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4113249" wp14:editId="02C30EAA">
            <wp:extent cx="2609524" cy="21238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E638" w14:textId="508CECD8" w:rsidR="009F168B" w:rsidRDefault="009F168B" w:rsidP="009F168B">
      <w:pPr>
        <w:pStyle w:val="20144"/>
      </w:pPr>
      <w:r>
        <w:rPr>
          <w:b/>
        </w:rPr>
        <w:t>Вывод</w:t>
      </w:r>
      <w:proofErr w:type="gramStart"/>
      <w:r>
        <w:rPr>
          <w:b/>
        </w:rPr>
        <w:t xml:space="preserve">: </w:t>
      </w:r>
      <w:r w:rsidRPr="009F168B">
        <w:t>Был</w:t>
      </w:r>
      <w:proofErr w:type="gramEnd"/>
      <w:r w:rsidRPr="009F168B">
        <w:t xml:space="preserve"> создан класс, который хранит информацию в классах, созданных в нем. Программа работает корректно.</w:t>
      </w:r>
    </w:p>
    <w:p w14:paraId="54D63111" w14:textId="77777777" w:rsidR="009F168B" w:rsidRDefault="009F168B" w:rsidP="009F168B">
      <w:pPr>
        <w:pStyle w:val="20144"/>
      </w:pPr>
    </w:p>
    <w:p w14:paraId="07AFA048" w14:textId="47B8C3BC" w:rsidR="009F168B" w:rsidRPr="0033411F" w:rsidRDefault="009F168B" w:rsidP="009F168B">
      <w:pPr>
        <w:pStyle w:val="20144"/>
        <w:rPr>
          <w:b/>
          <w:sz w:val="32"/>
        </w:rPr>
      </w:pPr>
      <w:r>
        <w:rPr>
          <w:b/>
          <w:sz w:val="32"/>
        </w:rPr>
        <w:t>Задание 2</w:t>
      </w:r>
      <w:r w:rsidRPr="0033411F">
        <w:rPr>
          <w:b/>
          <w:sz w:val="32"/>
        </w:rPr>
        <w:t>:</w:t>
      </w:r>
    </w:p>
    <w:p w14:paraId="146595E9" w14:textId="77777777" w:rsidR="00BD6151" w:rsidRDefault="009F168B" w:rsidP="009F168B">
      <w:pPr>
        <w:pStyle w:val="20144"/>
        <w:rPr>
          <w:color w:val="000000"/>
          <w:sz w:val="27"/>
          <w:szCs w:val="27"/>
        </w:rPr>
      </w:pPr>
      <w:r>
        <w:rPr>
          <w:b/>
          <w:szCs w:val="28"/>
        </w:rPr>
        <w:t xml:space="preserve">Вариант </w:t>
      </w:r>
      <w:r w:rsidR="007D67C3">
        <w:rPr>
          <w:b/>
          <w:szCs w:val="28"/>
        </w:rPr>
        <w:t>8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Реализовать</w:t>
      </w:r>
      <w:proofErr w:type="gramEnd"/>
      <w:r>
        <w:rPr>
          <w:color w:val="000000"/>
          <w:sz w:val="27"/>
          <w:szCs w:val="27"/>
        </w:rPr>
        <w:t xml:space="preserve"> абстрактные классы или интерфейсы, а также наследование и полиморфизм для следующих классов </w:t>
      </w:r>
      <w:proofErr w:type="spellStart"/>
      <w:r w:rsidR="00BD6151">
        <w:rPr>
          <w:color w:val="000000"/>
          <w:sz w:val="27"/>
          <w:szCs w:val="27"/>
        </w:rPr>
        <w:t>nterface</w:t>
      </w:r>
      <w:proofErr w:type="spellEnd"/>
      <w:r w:rsidR="00BD6151">
        <w:rPr>
          <w:color w:val="000000"/>
          <w:sz w:val="27"/>
          <w:szCs w:val="27"/>
        </w:rPr>
        <w:t xml:space="preserve"> Корабль &lt;- </w:t>
      </w:r>
      <w:proofErr w:type="spellStart"/>
      <w:r w:rsidR="00BD6151">
        <w:rPr>
          <w:color w:val="000000"/>
          <w:sz w:val="27"/>
          <w:szCs w:val="27"/>
        </w:rPr>
        <w:t>class</w:t>
      </w:r>
      <w:proofErr w:type="spellEnd"/>
      <w:r w:rsidR="00BD6151">
        <w:rPr>
          <w:color w:val="000000"/>
          <w:sz w:val="27"/>
          <w:szCs w:val="27"/>
        </w:rPr>
        <w:t xml:space="preserve"> Грузовой Корабль &lt;- </w:t>
      </w:r>
      <w:proofErr w:type="spellStart"/>
      <w:r w:rsidR="00BD6151">
        <w:rPr>
          <w:color w:val="000000"/>
          <w:sz w:val="27"/>
          <w:szCs w:val="27"/>
        </w:rPr>
        <w:t>class</w:t>
      </w:r>
      <w:proofErr w:type="spellEnd"/>
      <w:r w:rsidR="00BD6151">
        <w:rPr>
          <w:color w:val="000000"/>
          <w:sz w:val="27"/>
          <w:szCs w:val="27"/>
        </w:rPr>
        <w:t xml:space="preserve"> Танкер.</w:t>
      </w:r>
    </w:p>
    <w:p w14:paraId="023196AA" w14:textId="0456E396" w:rsidR="009F168B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36DAA09" w14:textId="77777777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5144ACCC" w14:textId="77777777" w:rsidR="005D698A" w:rsidRPr="005D698A" w:rsidRDefault="005D698A" w:rsidP="005D698A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5D698A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033B3"/>
          <w:lang w:val="en-US"/>
        </w:rPr>
        <w:t xml:space="preserve">public class </w:t>
      </w:r>
      <w:r w:rsidRPr="005D698A">
        <w:rPr>
          <w:rFonts w:ascii="JetBrains Mono" w:hAnsi="JetBrains Mono"/>
          <w:color w:val="000000"/>
          <w:lang w:val="en-US"/>
        </w:rPr>
        <w:t xml:space="preserve">Main </w:t>
      </w:r>
      <w:r w:rsidRPr="005D698A">
        <w:rPr>
          <w:rFonts w:ascii="JetBrains Mono" w:hAnsi="JetBrains Mono"/>
          <w:color w:val="080808"/>
          <w:lang w:val="en-US"/>
        </w:rPr>
        <w:t>{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static void </w:t>
      </w:r>
      <w:r w:rsidRPr="005D698A">
        <w:rPr>
          <w:rFonts w:ascii="JetBrains Mono" w:hAnsi="JetBrains Mono"/>
          <w:color w:val="00627A"/>
          <w:lang w:val="en-US"/>
        </w:rPr>
        <w:t>main</w:t>
      </w:r>
      <w:r w:rsidRPr="005D698A">
        <w:rPr>
          <w:rFonts w:ascii="JetBrains Mono" w:hAnsi="JetBrains Mono"/>
          <w:color w:val="080808"/>
          <w:lang w:val="en-US"/>
        </w:rPr>
        <w:t>(</w:t>
      </w:r>
      <w:r w:rsidRPr="005D698A">
        <w:rPr>
          <w:rFonts w:ascii="JetBrains Mono" w:hAnsi="JetBrains Mono"/>
          <w:color w:val="000000"/>
          <w:lang w:val="en-US"/>
        </w:rPr>
        <w:t>String</w:t>
      </w:r>
      <w:r w:rsidRPr="005D698A">
        <w:rPr>
          <w:rFonts w:ascii="JetBrains Mono" w:hAnsi="JetBrains Mono"/>
          <w:color w:val="080808"/>
          <w:lang w:val="en-US"/>
        </w:rPr>
        <w:t xml:space="preserve">[] </w:t>
      </w:r>
      <w:proofErr w:type="spellStart"/>
      <w:r w:rsidRPr="005D698A">
        <w:rPr>
          <w:rFonts w:ascii="JetBrains Mono" w:hAnsi="JetBrains Mono"/>
          <w:color w:val="080808"/>
          <w:lang w:val="en-US"/>
        </w:rPr>
        <w:t>args</w:t>
      </w:r>
      <w:proofErr w:type="spellEnd"/>
      <w:r w:rsidRPr="005D698A">
        <w:rPr>
          <w:rFonts w:ascii="JetBrains Mono" w:hAnsi="JetBrains Mono"/>
          <w:color w:val="080808"/>
          <w:lang w:val="en-US"/>
        </w:rPr>
        <w:t xml:space="preserve">) { </w:t>
      </w:r>
      <w:r w:rsidRPr="005D698A">
        <w:rPr>
          <w:rFonts w:ascii="JetBrains Mono" w:hAnsi="JetBrains Mono"/>
          <w:i/>
          <w:iCs/>
          <w:color w:val="8C8C8C"/>
          <w:lang w:val="en-US"/>
        </w:rPr>
        <w:t>//variant 8</w:t>
      </w:r>
      <w:r w:rsidRPr="005D698A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5D698A">
        <w:rPr>
          <w:rFonts w:ascii="JetBrains Mono" w:hAnsi="JetBrains Mono"/>
          <w:color w:val="000000"/>
          <w:lang w:val="en-US"/>
        </w:rPr>
        <w:t xml:space="preserve">Tanker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bigTheater</w:t>
      </w:r>
      <w:proofErr w:type="spellEnd"/>
      <w:r w:rsidRPr="005D698A">
        <w:rPr>
          <w:rFonts w:ascii="JetBrains Mono" w:hAnsi="JetBrains Mono"/>
          <w:color w:val="000000"/>
          <w:lang w:val="en-US"/>
        </w:rPr>
        <w:t xml:space="preserve"> </w:t>
      </w:r>
      <w:r w:rsidRPr="005D698A">
        <w:rPr>
          <w:rFonts w:ascii="JetBrains Mono" w:hAnsi="JetBrains Mono"/>
          <w:color w:val="080808"/>
          <w:lang w:val="en-US"/>
        </w:rPr>
        <w:t xml:space="preserve">= </w:t>
      </w:r>
      <w:r w:rsidRPr="005D698A">
        <w:rPr>
          <w:rFonts w:ascii="JetBrains Mono" w:hAnsi="JetBrains Mono"/>
          <w:color w:val="0033B3"/>
          <w:lang w:val="en-US"/>
        </w:rPr>
        <w:t xml:space="preserve">new </w:t>
      </w:r>
      <w:r w:rsidRPr="005D698A">
        <w:rPr>
          <w:rFonts w:ascii="JetBrains Mono" w:hAnsi="JetBrains Mono"/>
          <w:color w:val="080808"/>
          <w:lang w:val="en-US"/>
        </w:rPr>
        <w:t>Tanker(</w:t>
      </w:r>
      <w:r w:rsidRPr="005D698A">
        <w:rPr>
          <w:rFonts w:ascii="JetBrains Mono" w:hAnsi="JetBrains Mono"/>
          <w:color w:val="067D17"/>
          <w:lang w:val="en-US"/>
        </w:rPr>
        <w:t>"Black Pearl"</w:t>
      </w:r>
      <w:r w:rsidRPr="005D698A">
        <w:rPr>
          <w:rFonts w:ascii="JetBrains Mono" w:hAnsi="JetBrains Mono"/>
          <w:color w:val="080808"/>
          <w:lang w:val="en-US"/>
        </w:rPr>
        <w:t xml:space="preserve">, </w:t>
      </w:r>
      <w:r w:rsidRPr="005D698A">
        <w:rPr>
          <w:rFonts w:ascii="JetBrains Mono" w:hAnsi="JetBrains Mono"/>
          <w:color w:val="067D17"/>
          <w:lang w:val="en-US"/>
        </w:rPr>
        <w:t>"Rum"</w:t>
      </w:r>
      <w:r w:rsidRPr="005D698A">
        <w:rPr>
          <w:rFonts w:ascii="JetBrains Mono" w:hAnsi="JetBrains Mono"/>
          <w:color w:val="080808"/>
          <w:lang w:val="en-US"/>
        </w:rPr>
        <w:t xml:space="preserve">, </w:t>
      </w:r>
      <w:r w:rsidRPr="005D698A">
        <w:rPr>
          <w:rFonts w:ascii="JetBrains Mono" w:hAnsi="JetBrains Mono"/>
          <w:color w:val="1750EB"/>
          <w:lang w:val="en-US"/>
        </w:rPr>
        <w:t>400</w:t>
      </w:r>
      <w:r w:rsidRPr="005D698A">
        <w:rPr>
          <w:rFonts w:ascii="JetBrains Mono" w:hAnsi="JetBrains Mono"/>
          <w:color w:val="080808"/>
          <w:lang w:val="en-US"/>
        </w:rPr>
        <w:t>,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D698A">
        <w:rPr>
          <w:rFonts w:ascii="JetBrains Mono" w:hAnsi="JetBrains Mono"/>
          <w:color w:val="1750EB"/>
          <w:lang w:val="en-US"/>
        </w:rPr>
        <w:t>100</w:t>
      </w:r>
      <w:r w:rsidRPr="005D698A">
        <w:rPr>
          <w:rFonts w:ascii="JetBrains Mono" w:hAnsi="JetBrains Mono"/>
          <w:color w:val="080808"/>
          <w:lang w:val="en-US"/>
        </w:rPr>
        <w:t xml:space="preserve">, </w:t>
      </w:r>
      <w:r w:rsidRPr="005D698A">
        <w:rPr>
          <w:rFonts w:ascii="JetBrains Mono" w:hAnsi="JetBrains Mono"/>
          <w:color w:val="067D17"/>
          <w:lang w:val="en-US"/>
        </w:rPr>
        <w:t>"Moscow"</w:t>
      </w:r>
      <w:r w:rsidRPr="005D698A">
        <w:rPr>
          <w:rFonts w:ascii="JetBrains Mono" w:hAnsi="JetBrains Mono"/>
          <w:color w:val="080808"/>
          <w:lang w:val="en-US"/>
        </w:rPr>
        <w:t>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bigTheater</w:t>
      </w:r>
      <w:r w:rsidRPr="005D698A">
        <w:rPr>
          <w:rFonts w:ascii="JetBrains Mono" w:hAnsi="JetBrains Mono"/>
          <w:color w:val="080808"/>
          <w:lang w:val="en-US"/>
        </w:rPr>
        <w:t>.Raid</w:t>
      </w:r>
      <w:proofErr w:type="spellEnd"/>
      <w:r w:rsidRPr="005D698A">
        <w:rPr>
          <w:rFonts w:ascii="JetBrains Mono" w:hAnsi="JetBrains Mono"/>
          <w:color w:val="080808"/>
          <w:lang w:val="en-US"/>
        </w:rPr>
        <w:t>();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bigTheater</w:t>
      </w:r>
      <w:r w:rsidRPr="005D698A">
        <w:rPr>
          <w:rFonts w:ascii="JetBrains Mono" w:hAnsi="JetBrains Mono"/>
          <w:color w:val="080808"/>
          <w:lang w:val="en-US"/>
        </w:rPr>
        <w:t>.change_allowed</w:t>
      </w:r>
      <w:proofErr w:type="spellEnd"/>
      <w:r w:rsidRPr="005D698A">
        <w:rPr>
          <w:rFonts w:ascii="JetBrains Mono" w:hAnsi="JetBrains Mono"/>
          <w:color w:val="080808"/>
          <w:lang w:val="en-US"/>
        </w:rPr>
        <w:t>(</w:t>
      </w:r>
      <w:r w:rsidRPr="005D698A">
        <w:rPr>
          <w:rFonts w:ascii="JetBrains Mono" w:hAnsi="JetBrains Mono"/>
          <w:color w:val="067D17"/>
          <w:lang w:val="en-US"/>
        </w:rPr>
        <w:t>"coast of Malta"</w:t>
      </w:r>
      <w:r w:rsidRPr="005D698A">
        <w:rPr>
          <w:rFonts w:ascii="JetBrains Mono" w:hAnsi="JetBrains Mono"/>
          <w:color w:val="080808"/>
          <w:lang w:val="en-US"/>
        </w:rPr>
        <w:t>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bigTheater</w:t>
      </w:r>
      <w:r w:rsidRPr="005D698A">
        <w:rPr>
          <w:rFonts w:ascii="JetBrains Mono" w:hAnsi="JetBrains Mono"/>
          <w:color w:val="080808"/>
          <w:lang w:val="en-US"/>
        </w:rPr>
        <w:t>.Raid</w:t>
      </w:r>
      <w:proofErr w:type="spellEnd"/>
      <w:r w:rsidRPr="005D698A">
        <w:rPr>
          <w:rFonts w:ascii="JetBrains Mono" w:hAnsi="JetBrains Mono"/>
          <w:color w:val="080808"/>
          <w:lang w:val="en-US"/>
        </w:rPr>
        <w:t>();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bigTheater</w:t>
      </w:r>
      <w:r w:rsidRPr="005D698A">
        <w:rPr>
          <w:rFonts w:ascii="JetBrains Mono" w:hAnsi="JetBrains Mono"/>
          <w:color w:val="080808"/>
          <w:lang w:val="en-US"/>
        </w:rPr>
        <w:t>.Raid</w:t>
      </w:r>
      <w:proofErr w:type="spellEnd"/>
      <w:r w:rsidRPr="005D698A">
        <w:rPr>
          <w:rFonts w:ascii="JetBrains Mono" w:hAnsi="JetBrains Mono"/>
          <w:color w:val="080808"/>
          <w:lang w:val="en-US"/>
        </w:rPr>
        <w:t>();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}</w:t>
      </w:r>
      <w:r w:rsidRPr="005D698A">
        <w:rPr>
          <w:rFonts w:ascii="JetBrains Mono" w:hAnsi="JetBrains Mono"/>
          <w:color w:val="080808"/>
          <w:lang w:val="en-US"/>
        </w:rPr>
        <w:br/>
        <w:t>}</w:t>
      </w:r>
    </w:p>
    <w:p w14:paraId="38253D5B" w14:textId="575A3B45" w:rsidR="009F168B" w:rsidRPr="005D698A" w:rsidRDefault="009F168B" w:rsidP="009F168B">
      <w:pPr>
        <w:pStyle w:val="20144"/>
        <w:ind w:firstLine="0"/>
        <w:rPr>
          <w:lang w:val="en-US"/>
        </w:rPr>
      </w:pPr>
    </w:p>
    <w:p w14:paraId="4BCCC99E" w14:textId="4B1474D7" w:rsidR="009F168B" w:rsidRPr="009F168B" w:rsidRDefault="009F168B" w:rsidP="009F168B">
      <w:pPr>
        <w:pStyle w:val="20144"/>
        <w:rPr>
          <w:lang w:val="en-US"/>
        </w:rPr>
      </w:pPr>
      <w:r w:rsidRPr="009F168B">
        <w:t>Файл</w:t>
      </w:r>
      <w:r w:rsidRPr="005D698A">
        <w:rPr>
          <w:lang w:val="en-US"/>
        </w:rPr>
        <w:t xml:space="preserve"> </w:t>
      </w:r>
      <w:proofErr w:type="spellStart"/>
      <w:r w:rsidR="005D698A">
        <w:t>Ship</w:t>
      </w:r>
      <w:proofErr w:type="spellEnd"/>
      <w:r w:rsidRPr="009F168B">
        <w:rPr>
          <w:lang w:val="en-US"/>
        </w:rPr>
        <w:t>.java:</w:t>
      </w:r>
    </w:p>
    <w:p w14:paraId="48E3F0ED" w14:textId="77777777" w:rsidR="005D698A" w:rsidRPr="005D698A" w:rsidRDefault="005D698A" w:rsidP="005D698A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5D698A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proofErr w:type="gramStart"/>
      <w:r w:rsidRPr="005D698A">
        <w:rPr>
          <w:rFonts w:ascii="JetBrains Mono" w:hAnsi="JetBrains Mono"/>
          <w:color w:val="000000"/>
          <w:lang w:val="en-US"/>
        </w:rPr>
        <w:t>com.company</w:t>
      </w:r>
      <w:proofErr w:type="spellEnd"/>
      <w:proofErr w:type="gramEnd"/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033B3"/>
          <w:lang w:val="en-US"/>
        </w:rPr>
        <w:t xml:space="preserve">public interface </w:t>
      </w:r>
      <w:r w:rsidRPr="005D698A">
        <w:rPr>
          <w:rFonts w:ascii="JetBrains Mono" w:hAnsi="JetBrains Mono"/>
          <w:color w:val="000000"/>
          <w:lang w:val="en-US"/>
        </w:rPr>
        <w:t xml:space="preserve">Ship </w:t>
      </w:r>
      <w:r w:rsidRPr="005D698A">
        <w:rPr>
          <w:rFonts w:ascii="JetBrains Mono" w:hAnsi="JetBrains Mono"/>
          <w:color w:val="080808"/>
          <w:lang w:val="en-US"/>
        </w:rPr>
        <w:t>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void </w:t>
      </w:r>
      <w:r w:rsidRPr="005D698A">
        <w:rPr>
          <w:rFonts w:ascii="JetBrains Mono" w:hAnsi="JetBrains Mono"/>
          <w:color w:val="00627A"/>
          <w:lang w:val="en-US"/>
        </w:rPr>
        <w:t>allowed</w:t>
      </w:r>
      <w:r w:rsidRPr="005D698A">
        <w:rPr>
          <w:rFonts w:ascii="JetBrains Mono" w:hAnsi="JetBrains Mono"/>
          <w:color w:val="080808"/>
          <w:lang w:val="en-US"/>
        </w:rPr>
        <w:t>();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lastRenderedPageBreak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void </w:t>
      </w:r>
      <w:r w:rsidRPr="005D698A">
        <w:rPr>
          <w:rFonts w:ascii="JetBrains Mono" w:hAnsi="JetBrains Mono"/>
          <w:color w:val="00627A"/>
          <w:lang w:val="en-US"/>
        </w:rPr>
        <w:t>prohibited</w:t>
      </w:r>
      <w:r w:rsidRPr="005D698A">
        <w:rPr>
          <w:rFonts w:ascii="JetBrains Mono" w:hAnsi="JetBrains Mono"/>
          <w:color w:val="080808"/>
          <w:lang w:val="en-US"/>
        </w:rPr>
        <w:t>();</w:t>
      </w:r>
      <w:r w:rsidRPr="005D698A">
        <w:rPr>
          <w:rFonts w:ascii="JetBrains Mono" w:hAnsi="JetBrains Mono"/>
          <w:color w:val="080808"/>
          <w:lang w:val="en-US"/>
        </w:rPr>
        <w:br/>
        <w:t>}</w:t>
      </w:r>
    </w:p>
    <w:p w14:paraId="35CD3757" w14:textId="230A3B8C" w:rsidR="009F168B" w:rsidRPr="009F168B" w:rsidRDefault="009F168B" w:rsidP="009F168B">
      <w:pPr>
        <w:pStyle w:val="20144"/>
        <w:ind w:firstLine="0"/>
        <w:rPr>
          <w:lang w:val="en-US"/>
        </w:rPr>
      </w:pPr>
    </w:p>
    <w:p w14:paraId="509EF12E" w14:textId="6FA71E1C" w:rsidR="009F168B" w:rsidRPr="009F168B" w:rsidRDefault="009F168B" w:rsidP="009F168B">
      <w:pPr>
        <w:pStyle w:val="20144"/>
        <w:rPr>
          <w:lang w:val="en-US"/>
        </w:rPr>
      </w:pPr>
      <w:r w:rsidRPr="009F168B">
        <w:t>Файл</w:t>
      </w:r>
      <w:r w:rsidRPr="005D698A">
        <w:rPr>
          <w:lang w:val="en-US"/>
        </w:rPr>
        <w:t xml:space="preserve"> </w:t>
      </w:r>
      <w:r w:rsidR="005D698A" w:rsidRPr="005D698A">
        <w:rPr>
          <w:lang w:val="en-US"/>
        </w:rPr>
        <w:t>CargoShip</w:t>
      </w:r>
      <w:r w:rsidRPr="009F168B">
        <w:rPr>
          <w:lang w:val="en-US"/>
        </w:rPr>
        <w:t>.java:</w:t>
      </w:r>
    </w:p>
    <w:p w14:paraId="160535B3" w14:textId="77777777" w:rsidR="005D698A" w:rsidRPr="005D698A" w:rsidRDefault="005D698A" w:rsidP="005D698A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5D698A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033B3"/>
          <w:lang w:val="en-US"/>
        </w:rPr>
        <w:t xml:space="preserve">public abstract class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CargoShip</w:t>
      </w:r>
      <w:proofErr w:type="spellEnd"/>
      <w:r w:rsidRPr="005D698A">
        <w:rPr>
          <w:rFonts w:ascii="JetBrains Mono" w:hAnsi="JetBrains Mono"/>
          <w:color w:val="000000"/>
          <w:lang w:val="en-US"/>
        </w:rPr>
        <w:t xml:space="preserve"> </w:t>
      </w:r>
      <w:r w:rsidRPr="005D698A">
        <w:rPr>
          <w:rFonts w:ascii="JetBrains Mono" w:hAnsi="JetBrains Mono"/>
          <w:color w:val="0033B3"/>
          <w:lang w:val="en-US"/>
        </w:rPr>
        <w:t xml:space="preserve">implements </w:t>
      </w:r>
      <w:r w:rsidRPr="005D698A">
        <w:rPr>
          <w:rFonts w:ascii="JetBrains Mono" w:hAnsi="JetBrains Mono"/>
          <w:color w:val="000000"/>
          <w:lang w:val="en-US"/>
        </w:rPr>
        <w:t xml:space="preserve">Ship </w:t>
      </w:r>
      <w:r w:rsidRPr="005D698A">
        <w:rPr>
          <w:rFonts w:ascii="JetBrains Mono" w:hAnsi="JetBrains Mono"/>
          <w:color w:val="080808"/>
          <w:lang w:val="en-US"/>
        </w:rPr>
        <w:t>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private int </w:t>
      </w:r>
      <w:r w:rsidRPr="005D698A">
        <w:rPr>
          <w:rFonts w:ascii="JetBrains Mono" w:hAnsi="JetBrains Mono"/>
          <w:color w:val="871094"/>
          <w:lang w:val="en-US"/>
        </w:rPr>
        <w:t>width</w:t>
      </w:r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private int </w:t>
      </w:r>
      <w:proofErr w:type="spellStart"/>
      <w:r w:rsidRPr="005D698A">
        <w:rPr>
          <w:rFonts w:ascii="JetBrains Mono" w:hAnsi="JetBrains Mono"/>
          <w:color w:val="871094"/>
          <w:lang w:val="en-US"/>
        </w:rPr>
        <w:t>heidth</w:t>
      </w:r>
      <w:proofErr w:type="spellEnd"/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private </w:t>
      </w:r>
      <w:r w:rsidRPr="005D698A">
        <w:rPr>
          <w:rFonts w:ascii="JetBrains Mono" w:hAnsi="JetBrains Mono"/>
          <w:color w:val="000000"/>
          <w:lang w:val="en-US"/>
        </w:rPr>
        <w:t xml:space="preserve">String </w:t>
      </w:r>
      <w:r w:rsidRPr="005D698A">
        <w:rPr>
          <w:rFonts w:ascii="JetBrains Mono" w:hAnsi="JetBrains Mono"/>
          <w:color w:val="871094"/>
          <w:lang w:val="en-US"/>
        </w:rPr>
        <w:t>cargo</w:t>
      </w:r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5D698A">
        <w:rPr>
          <w:rFonts w:ascii="JetBrains Mono" w:hAnsi="JetBrains Mono"/>
          <w:color w:val="00627A"/>
          <w:lang w:val="en-US"/>
        </w:rPr>
        <w:t>CargoShip</w:t>
      </w:r>
      <w:proofErr w:type="spellEnd"/>
      <w:r w:rsidRPr="005D698A">
        <w:rPr>
          <w:rFonts w:ascii="JetBrains Mono" w:hAnsi="JetBrains Mono"/>
          <w:color w:val="080808"/>
          <w:lang w:val="en-US"/>
        </w:rPr>
        <w:t>(</w:t>
      </w:r>
      <w:r w:rsidRPr="005D698A">
        <w:rPr>
          <w:rFonts w:ascii="JetBrains Mono" w:hAnsi="JetBrains Mono"/>
          <w:color w:val="0033B3"/>
          <w:lang w:val="en-US"/>
        </w:rPr>
        <w:t xml:space="preserve">int </w:t>
      </w:r>
      <w:r w:rsidRPr="005D698A">
        <w:rPr>
          <w:rFonts w:ascii="JetBrains Mono" w:hAnsi="JetBrains Mono"/>
          <w:color w:val="080808"/>
          <w:lang w:val="en-US"/>
        </w:rPr>
        <w:t xml:space="preserve">width, </w:t>
      </w:r>
      <w:r w:rsidRPr="005D698A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5D698A">
        <w:rPr>
          <w:rFonts w:ascii="JetBrains Mono" w:hAnsi="JetBrains Mono"/>
          <w:color w:val="080808"/>
          <w:lang w:val="en-US"/>
        </w:rPr>
        <w:t>heidth</w:t>
      </w:r>
      <w:proofErr w:type="spellEnd"/>
      <w:r w:rsidRPr="005D698A">
        <w:rPr>
          <w:rFonts w:ascii="JetBrains Mono" w:hAnsi="JetBrains Mono"/>
          <w:color w:val="080808"/>
          <w:lang w:val="en-US"/>
        </w:rPr>
        <w:t xml:space="preserve">, </w:t>
      </w:r>
      <w:r w:rsidRPr="005D698A">
        <w:rPr>
          <w:rFonts w:ascii="JetBrains Mono" w:hAnsi="JetBrains Mono"/>
          <w:color w:val="000000"/>
          <w:lang w:val="en-US"/>
        </w:rPr>
        <w:t xml:space="preserve">String </w:t>
      </w:r>
      <w:r w:rsidRPr="005D698A">
        <w:rPr>
          <w:rFonts w:ascii="JetBrains Mono" w:hAnsi="JetBrains Mono"/>
          <w:color w:val="080808"/>
          <w:lang w:val="en-US"/>
        </w:rPr>
        <w:t>cargo){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33B3"/>
          <w:lang w:val="en-US"/>
        </w:rPr>
        <w:t>this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color w:val="871094"/>
          <w:lang w:val="en-US"/>
        </w:rPr>
        <w:t>width</w:t>
      </w:r>
      <w:proofErr w:type="spellEnd"/>
      <w:r w:rsidRPr="005D698A">
        <w:rPr>
          <w:rFonts w:ascii="JetBrains Mono" w:hAnsi="JetBrains Mono"/>
          <w:color w:val="871094"/>
          <w:lang w:val="en-US"/>
        </w:rPr>
        <w:t xml:space="preserve"> </w:t>
      </w:r>
      <w:r w:rsidRPr="005D698A">
        <w:rPr>
          <w:rFonts w:ascii="JetBrains Mono" w:hAnsi="JetBrains Mono"/>
          <w:color w:val="080808"/>
          <w:lang w:val="en-US"/>
        </w:rPr>
        <w:t>= width;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33B3"/>
          <w:lang w:val="en-US"/>
        </w:rPr>
        <w:t>this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color w:val="871094"/>
          <w:lang w:val="en-US"/>
        </w:rPr>
        <w:t>heidth</w:t>
      </w:r>
      <w:proofErr w:type="spellEnd"/>
      <w:r w:rsidRPr="005D698A">
        <w:rPr>
          <w:rFonts w:ascii="JetBrains Mono" w:hAnsi="JetBrains Mono"/>
          <w:color w:val="871094"/>
          <w:lang w:val="en-US"/>
        </w:rPr>
        <w:t xml:space="preserve"> </w:t>
      </w:r>
      <w:r w:rsidRPr="005D698A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5D698A">
        <w:rPr>
          <w:rFonts w:ascii="JetBrains Mono" w:hAnsi="JetBrains Mono"/>
          <w:color w:val="080808"/>
          <w:lang w:val="en-US"/>
        </w:rPr>
        <w:t>heidth</w:t>
      </w:r>
      <w:proofErr w:type="spellEnd"/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33B3"/>
          <w:lang w:val="en-US"/>
        </w:rPr>
        <w:t>this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color w:val="871094"/>
          <w:lang w:val="en-US"/>
        </w:rPr>
        <w:t>cargo</w:t>
      </w:r>
      <w:proofErr w:type="spellEnd"/>
      <w:r w:rsidRPr="005D698A">
        <w:rPr>
          <w:rFonts w:ascii="JetBrains Mono" w:hAnsi="JetBrains Mono"/>
          <w:color w:val="871094"/>
          <w:lang w:val="en-US"/>
        </w:rPr>
        <w:t xml:space="preserve"> </w:t>
      </w:r>
      <w:r w:rsidRPr="005D698A">
        <w:rPr>
          <w:rFonts w:ascii="JetBrains Mono" w:hAnsi="JetBrains Mono"/>
          <w:color w:val="080808"/>
          <w:lang w:val="en-US"/>
        </w:rPr>
        <w:t>= cargo;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}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void </w:t>
      </w:r>
      <w:r w:rsidRPr="005D698A">
        <w:rPr>
          <w:rFonts w:ascii="JetBrains Mono" w:hAnsi="JetBrains Mono"/>
          <w:color w:val="00627A"/>
          <w:lang w:val="en-US"/>
        </w:rPr>
        <w:t>Raid</w:t>
      </w:r>
      <w:r w:rsidRPr="005D698A">
        <w:rPr>
          <w:rFonts w:ascii="JetBrains Mono" w:hAnsi="JetBrains Mono"/>
          <w:color w:val="080808"/>
          <w:lang w:val="en-US"/>
        </w:rPr>
        <w:t>(){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D698A">
        <w:rPr>
          <w:rFonts w:ascii="JetBrains Mono" w:hAnsi="JetBrains Mono"/>
          <w:color w:val="0033B3"/>
          <w:lang w:val="en-US"/>
        </w:rPr>
        <w:t>if</w:t>
      </w:r>
      <w:r w:rsidRPr="005D698A">
        <w:rPr>
          <w:rFonts w:ascii="JetBrains Mono" w:hAnsi="JetBrains Mono"/>
          <w:color w:val="080808"/>
          <w:lang w:val="en-US"/>
        </w:rPr>
        <w:t>(</w:t>
      </w:r>
      <w:proofErr w:type="spellStart"/>
      <w:r w:rsidRPr="005D698A">
        <w:rPr>
          <w:rFonts w:ascii="JetBrains Mono" w:hAnsi="JetBrains Mono"/>
          <w:color w:val="0033B3"/>
          <w:lang w:val="en-US"/>
        </w:rPr>
        <w:t>this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color w:val="871094"/>
          <w:lang w:val="en-US"/>
        </w:rPr>
        <w:t>cargo</w:t>
      </w:r>
      <w:proofErr w:type="spellEnd"/>
      <w:r w:rsidRPr="005D698A">
        <w:rPr>
          <w:rFonts w:ascii="JetBrains Mono" w:hAnsi="JetBrains Mono"/>
          <w:color w:val="871094"/>
          <w:lang w:val="en-US"/>
        </w:rPr>
        <w:t xml:space="preserve"> </w:t>
      </w:r>
      <w:r w:rsidRPr="005D698A">
        <w:rPr>
          <w:rFonts w:ascii="JetBrains Mono" w:hAnsi="JetBrains Mono"/>
          <w:color w:val="080808"/>
          <w:lang w:val="en-US"/>
        </w:rPr>
        <w:t xml:space="preserve">!= </w:t>
      </w:r>
      <w:r w:rsidRPr="005D698A">
        <w:rPr>
          <w:rFonts w:ascii="JetBrains Mono" w:hAnsi="JetBrains Mono"/>
          <w:color w:val="067D17"/>
          <w:lang w:val="en-US"/>
        </w:rPr>
        <w:t>"danger"</w:t>
      </w:r>
      <w:r w:rsidRPr="005D698A">
        <w:rPr>
          <w:rFonts w:ascii="JetBrains Mono" w:hAnsi="JetBrains Mono"/>
          <w:color w:val="080808"/>
          <w:lang w:val="en-US"/>
        </w:rPr>
        <w:t>){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    allowed();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} </w:t>
      </w:r>
      <w:r w:rsidRPr="005D698A">
        <w:rPr>
          <w:rFonts w:ascii="JetBrains Mono" w:hAnsi="JetBrains Mono"/>
          <w:color w:val="0033B3"/>
          <w:lang w:val="en-US"/>
        </w:rPr>
        <w:t xml:space="preserve">else </w:t>
      </w:r>
      <w:r w:rsidRPr="005D698A">
        <w:rPr>
          <w:rFonts w:ascii="JetBrains Mono" w:hAnsi="JetBrains Mono"/>
          <w:color w:val="080808"/>
          <w:lang w:val="en-US"/>
        </w:rPr>
        <w:t>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    prohibited();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}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9E880D"/>
          <w:lang w:val="en-US"/>
        </w:rPr>
        <w:t>@Override</w:t>
      </w:r>
      <w:r w:rsidRPr="005D698A">
        <w:rPr>
          <w:rFonts w:ascii="JetBrains Mono" w:hAnsi="JetBrains Mono"/>
          <w:color w:val="9E880D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void </w:t>
      </w:r>
      <w:r w:rsidRPr="005D698A">
        <w:rPr>
          <w:rFonts w:ascii="JetBrains Mono" w:hAnsi="JetBrains Mono"/>
          <w:color w:val="00627A"/>
          <w:lang w:val="en-US"/>
        </w:rPr>
        <w:t>allowed</w:t>
      </w:r>
      <w:r w:rsidRPr="005D698A">
        <w:rPr>
          <w:rFonts w:ascii="JetBrains Mono" w:hAnsi="JetBrains Mono"/>
          <w:color w:val="080808"/>
          <w:lang w:val="en-US"/>
        </w:rPr>
        <w:t>(){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System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i/>
          <w:iCs/>
          <w:color w:val="871094"/>
          <w:lang w:val="en-US"/>
        </w:rPr>
        <w:t>out</w:t>
      </w:r>
      <w:r w:rsidRPr="005D698A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5D698A">
        <w:rPr>
          <w:rFonts w:ascii="JetBrains Mono" w:hAnsi="JetBrains Mono"/>
          <w:color w:val="080808"/>
          <w:lang w:val="en-US"/>
        </w:rPr>
        <w:t>(</w:t>
      </w:r>
      <w:r w:rsidRPr="005D698A">
        <w:rPr>
          <w:rFonts w:ascii="JetBrains Mono" w:hAnsi="JetBrains Mono"/>
          <w:color w:val="067D17"/>
          <w:lang w:val="en-US"/>
        </w:rPr>
        <w:t>"Sea access allowed!"</w:t>
      </w:r>
      <w:r w:rsidRPr="005D698A">
        <w:rPr>
          <w:rFonts w:ascii="JetBrains Mono" w:hAnsi="JetBrains Mono"/>
          <w:color w:val="080808"/>
          <w:lang w:val="en-US"/>
        </w:rPr>
        <w:t>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}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9E880D"/>
          <w:lang w:val="en-US"/>
        </w:rPr>
        <w:t>@Override</w:t>
      </w:r>
      <w:r w:rsidRPr="005D698A">
        <w:rPr>
          <w:rFonts w:ascii="JetBrains Mono" w:hAnsi="JetBrains Mono"/>
          <w:color w:val="9E880D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void </w:t>
      </w:r>
      <w:r w:rsidRPr="005D698A">
        <w:rPr>
          <w:rFonts w:ascii="JetBrains Mono" w:hAnsi="JetBrains Mono"/>
          <w:color w:val="00627A"/>
          <w:lang w:val="en-US"/>
        </w:rPr>
        <w:t>prohibited</w:t>
      </w:r>
      <w:r w:rsidRPr="005D698A">
        <w:rPr>
          <w:rFonts w:ascii="JetBrains Mono" w:hAnsi="JetBrains Mono"/>
          <w:color w:val="080808"/>
          <w:lang w:val="en-US"/>
        </w:rPr>
        <w:t>(){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System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i/>
          <w:iCs/>
          <w:color w:val="871094"/>
          <w:lang w:val="en-US"/>
        </w:rPr>
        <w:t>out</w:t>
      </w:r>
      <w:r w:rsidRPr="005D698A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5D698A">
        <w:rPr>
          <w:rFonts w:ascii="JetBrains Mono" w:hAnsi="JetBrains Mono"/>
          <w:color w:val="080808"/>
          <w:lang w:val="en-US"/>
        </w:rPr>
        <w:t>(</w:t>
      </w:r>
      <w:r w:rsidRPr="005D698A">
        <w:rPr>
          <w:rFonts w:ascii="JetBrains Mono" w:hAnsi="JetBrains Mono"/>
          <w:color w:val="067D17"/>
          <w:lang w:val="en-US"/>
        </w:rPr>
        <w:t>"Sea access prohibited!"</w:t>
      </w:r>
      <w:r w:rsidRPr="005D698A">
        <w:rPr>
          <w:rFonts w:ascii="JetBrains Mono" w:hAnsi="JetBrains Mono"/>
          <w:color w:val="080808"/>
          <w:lang w:val="en-US"/>
        </w:rPr>
        <w:t>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}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  <w:t xml:space="preserve">    }</w:t>
      </w:r>
    </w:p>
    <w:p w14:paraId="5DACCBF5" w14:textId="793B07E3" w:rsidR="009F168B" w:rsidRPr="009F168B" w:rsidRDefault="009F168B" w:rsidP="009F168B">
      <w:pPr>
        <w:pStyle w:val="20144"/>
        <w:ind w:firstLine="0"/>
        <w:rPr>
          <w:lang w:val="en-US"/>
        </w:rPr>
      </w:pPr>
    </w:p>
    <w:p w14:paraId="1E4204F6" w14:textId="581200DC" w:rsidR="009F168B" w:rsidRPr="009F168B" w:rsidRDefault="009F168B" w:rsidP="009F168B">
      <w:pPr>
        <w:pStyle w:val="20144"/>
        <w:rPr>
          <w:lang w:val="en-US"/>
        </w:rPr>
      </w:pPr>
      <w:r w:rsidRPr="009F168B">
        <w:t>Файл</w:t>
      </w:r>
      <w:r w:rsidRPr="005D698A">
        <w:rPr>
          <w:lang w:val="en-US"/>
        </w:rPr>
        <w:t xml:space="preserve"> </w:t>
      </w:r>
      <w:r w:rsidR="005D698A" w:rsidRPr="005D698A">
        <w:rPr>
          <w:rFonts w:ascii="JetBrains Mono" w:hAnsi="JetBrains Mono"/>
          <w:color w:val="000000"/>
          <w:lang w:val="en-US"/>
        </w:rPr>
        <w:t>Tanker</w:t>
      </w:r>
      <w:r w:rsidRPr="009F168B">
        <w:rPr>
          <w:lang w:val="en-US"/>
        </w:rPr>
        <w:t>.java:</w:t>
      </w:r>
    </w:p>
    <w:p w14:paraId="071B263D" w14:textId="77777777" w:rsidR="005D698A" w:rsidRPr="005D698A" w:rsidRDefault="005D698A" w:rsidP="005D698A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5D698A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033B3"/>
          <w:lang w:val="en-US"/>
        </w:rPr>
        <w:t xml:space="preserve">public class </w:t>
      </w:r>
      <w:r w:rsidRPr="005D698A">
        <w:rPr>
          <w:rFonts w:ascii="JetBrains Mono" w:hAnsi="JetBrains Mono"/>
          <w:color w:val="000000"/>
          <w:lang w:val="en-US"/>
        </w:rPr>
        <w:t xml:space="preserve">Tanker </w:t>
      </w:r>
      <w:r w:rsidRPr="005D698A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CargoShip</w:t>
      </w:r>
      <w:proofErr w:type="spellEnd"/>
      <w:r w:rsidRPr="005D698A">
        <w:rPr>
          <w:rFonts w:ascii="JetBrains Mono" w:hAnsi="JetBrains Mono"/>
          <w:color w:val="000000"/>
          <w:lang w:val="en-US"/>
        </w:rPr>
        <w:t xml:space="preserve"> </w:t>
      </w:r>
      <w:r w:rsidRPr="005D698A">
        <w:rPr>
          <w:rFonts w:ascii="JetBrains Mono" w:hAnsi="JetBrains Mono"/>
          <w:color w:val="080808"/>
          <w:lang w:val="en-US"/>
        </w:rPr>
        <w:t>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</w:t>
      </w:r>
      <w:r w:rsidRPr="005D698A">
        <w:rPr>
          <w:rFonts w:ascii="JetBrains Mono" w:hAnsi="JetBrains Mono"/>
          <w:color w:val="000000"/>
          <w:lang w:val="en-US"/>
        </w:rPr>
        <w:t xml:space="preserve">String </w:t>
      </w:r>
      <w:r w:rsidRPr="005D698A">
        <w:rPr>
          <w:rFonts w:ascii="JetBrains Mono" w:hAnsi="JetBrains Mono"/>
          <w:color w:val="871094"/>
          <w:lang w:val="en-US"/>
        </w:rPr>
        <w:t>name</w:t>
      </w:r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</w:t>
      </w:r>
      <w:r w:rsidRPr="005D698A">
        <w:rPr>
          <w:rFonts w:ascii="JetBrains Mono" w:hAnsi="JetBrains Mono"/>
          <w:color w:val="000000"/>
          <w:lang w:val="en-US"/>
        </w:rPr>
        <w:t xml:space="preserve">String </w:t>
      </w:r>
      <w:r w:rsidRPr="005D698A">
        <w:rPr>
          <w:rFonts w:ascii="JetBrains Mono" w:hAnsi="JetBrains Mono"/>
          <w:color w:val="871094"/>
          <w:lang w:val="en-US"/>
        </w:rPr>
        <w:t>cargo</w:t>
      </w:r>
      <w:r w:rsidRPr="005D698A">
        <w:rPr>
          <w:rFonts w:ascii="JetBrains Mono" w:hAnsi="JetBrains Mono"/>
          <w:color w:val="080808"/>
          <w:lang w:val="en-US"/>
        </w:rPr>
        <w:t>;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</w:t>
      </w:r>
      <w:r w:rsidRPr="005D698A">
        <w:rPr>
          <w:rFonts w:ascii="JetBrains Mono" w:hAnsi="JetBrains Mono"/>
          <w:color w:val="00627A"/>
          <w:lang w:val="en-US"/>
        </w:rPr>
        <w:t>Tanker</w:t>
      </w:r>
      <w:r w:rsidRPr="005D698A">
        <w:rPr>
          <w:rFonts w:ascii="JetBrains Mono" w:hAnsi="JetBrains Mono"/>
          <w:color w:val="080808"/>
          <w:lang w:val="en-US"/>
        </w:rPr>
        <w:t>(</w:t>
      </w:r>
      <w:r w:rsidRPr="005D698A">
        <w:rPr>
          <w:rFonts w:ascii="JetBrains Mono" w:hAnsi="JetBrains Mono"/>
          <w:color w:val="000000"/>
          <w:lang w:val="en-US"/>
        </w:rPr>
        <w:t xml:space="preserve">String </w:t>
      </w:r>
      <w:r w:rsidRPr="005D698A">
        <w:rPr>
          <w:rFonts w:ascii="JetBrains Mono" w:hAnsi="JetBrains Mono"/>
          <w:color w:val="080808"/>
          <w:lang w:val="en-US"/>
        </w:rPr>
        <w:t xml:space="preserve">name, </w:t>
      </w:r>
      <w:r w:rsidRPr="005D698A">
        <w:rPr>
          <w:rFonts w:ascii="JetBrains Mono" w:hAnsi="JetBrains Mono"/>
          <w:color w:val="000000"/>
          <w:lang w:val="en-US"/>
        </w:rPr>
        <w:t xml:space="preserve">String </w:t>
      </w:r>
      <w:r w:rsidRPr="005D698A">
        <w:rPr>
          <w:rFonts w:ascii="JetBrains Mono" w:hAnsi="JetBrains Mono"/>
          <w:color w:val="080808"/>
          <w:lang w:val="en-US"/>
        </w:rPr>
        <w:t xml:space="preserve">cargo, </w:t>
      </w:r>
      <w:r w:rsidRPr="005D698A">
        <w:rPr>
          <w:rFonts w:ascii="JetBrains Mono" w:hAnsi="JetBrains Mono"/>
          <w:color w:val="0033B3"/>
          <w:lang w:val="en-US"/>
        </w:rPr>
        <w:t xml:space="preserve">int </w:t>
      </w:r>
      <w:r w:rsidRPr="005D698A">
        <w:rPr>
          <w:rFonts w:ascii="JetBrains Mono" w:hAnsi="JetBrains Mono"/>
          <w:color w:val="080808"/>
          <w:lang w:val="en-US"/>
        </w:rPr>
        <w:t xml:space="preserve">width, </w:t>
      </w:r>
      <w:r w:rsidRPr="005D698A">
        <w:rPr>
          <w:rFonts w:ascii="JetBrains Mono" w:hAnsi="JetBrains Mono"/>
          <w:color w:val="0033B3"/>
          <w:lang w:val="en-US"/>
        </w:rPr>
        <w:t xml:space="preserve">int </w:t>
      </w:r>
      <w:proofErr w:type="spellStart"/>
      <w:r w:rsidRPr="005D698A">
        <w:rPr>
          <w:rFonts w:ascii="JetBrains Mono" w:hAnsi="JetBrains Mono"/>
          <w:color w:val="080808"/>
          <w:lang w:val="en-US"/>
        </w:rPr>
        <w:t>heidth</w:t>
      </w:r>
      <w:proofErr w:type="spellEnd"/>
      <w:r w:rsidRPr="005D698A">
        <w:rPr>
          <w:rFonts w:ascii="JetBrains Mono" w:hAnsi="JetBrains Mono"/>
          <w:color w:val="080808"/>
          <w:lang w:val="en-US"/>
        </w:rPr>
        <w:t xml:space="preserve">, </w:t>
      </w:r>
      <w:r w:rsidRPr="005D698A">
        <w:rPr>
          <w:rFonts w:ascii="JetBrains Mono" w:hAnsi="JetBrains Mono"/>
          <w:color w:val="000000"/>
          <w:lang w:val="en-US"/>
        </w:rPr>
        <w:t xml:space="preserve">String </w:t>
      </w:r>
      <w:r w:rsidRPr="005D698A">
        <w:rPr>
          <w:rFonts w:ascii="JetBrains Mono" w:hAnsi="JetBrains Mono"/>
          <w:color w:val="080808"/>
          <w:lang w:val="en-US"/>
        </w:rPr>
        <w:t>Raid){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D698A">
        <w:rPr>
          <w:rFonts w:ascii="JetBrains Mono" w:hAnsi="JetBrains Mono"/>
          <w:color w:val="0033B3"/>
          <w:lang w:val="en-US"/>
        </w:rPr>
        <w:t>super</w:t>
      </w:r>
      <w:r w:rsidRPr="005D698A">
        <w:rPr>
          <w:rFonts w:ascii="JetBrains Mono" w:hAnsi="JetBrains Mono"/>
          <w:color w:val="080808"/>
          <w:lang w:val="en-US"/>
        </w:rPr>
        <w:t xml:space="preserve">(width, </w:t>
      </w:r>
      <w:proofErr w:type="spellStart"/>
      <w:r w:rsidRPr="005D698A">
        <w:rPr>
          <w:rFonts w:ascii="JetBrains Mono" w:hAnsi="JetBrains Mono"/>
          <w:color w:val="080808"/>
          <w:lang w:val="en-US"/>
        </w:rPr>
        <w:t>heidth</w:t>
      </w:r>
      <w:proofErr w:type="spellEnd"/>
      <w:r w:rsidRPr="005D698A">
        <w:rPr>
          <w:rFonts w:ascii="JetBrains Mono" w:hAnsi="JetBrains Mono"/>
          <w:color w:val="080808"/>
          <w:lang w:val="en-US"/>
        </w:rPr>
        <w:t>, cargo);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D698A">
        <w:rPr>
          <w:rFonts w:ascii="JetBrains Mono" w:hAnsi="JetBrains Mono"/>
          <w:color w:val="0033B3"/>
          <w:lang w:val="en-US"/>
        </w:rPr>
        <w:t>this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color w:val="871094"/>
          <w:lang w:val="en-US"/>
        </w:rPr>
        <w:t xml:space="preserve">name </w:t>
      </w:r>
      <w:r w:rsidRPr="005D698A">
        <w:rPr>
          <w:rFonts w:ascii="JetBrains Mono" w:hAnsi="JetBrains Mono"/>
          <w:color w:val="080808"/>
          <w:lang w:val="en-US"/>
        </w:rPr>
        <w:t>= name;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}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9E880D"/>
          <w:lang w:val="en-US"/>
        </w:rPr>
        <w:t>@Override</w:t>
      </w:r>
      <w:r w:rsidRPr="005D698A">
        <w:rPr>
          <w:rFonts w:ascii="JetBrains Mono" w:hAnsi="JetBrains Mono"/>
          <w:color w:val="9E880D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void </w:t>
      </w:r>
      <w:r w:rsidRPr="005D698A">
        <w:rPr>
          <w:rFonts w:ascii="JetBrains Mono" w:hAnsi="JetBrains Mono"/>
          <w:color w:val="00627A"/>
          <w:lang w:val="en-US"/>
        </w:rPr>
        <w:t>allowed</w:t>
      </w:r>
      <w:r w:rsidRPr="005D698A">
        <w:rPr>
          <w:rFonts w:ascii="JetBrains Mono" w:hAnsi="JetBrains Mono"/>
          <w:color w:val="080808"/>
          <w:lang w:val="en-US"/>
        </w:rPr>
        <w:t>(){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0000"/>
          <w:lang w:val="en-US"/>
        </w:rPr>
        <w:t>System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i/>
          <w:iCs/>
          <w:color w:val="871094"/>
          <w:lang w:val="en-US"/>
        </w:rPr>
        <w:t>out</w:t>
      </w:r>
      <w:r w:rsidRPr="005D698A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5D698A">
        <w:rPr>
          <w:rFonts w:ascii="JetBrains Mono" w:hAnsi="JetBrains Mono"/>
          <w:color w:val="080808"/>
          <w:lang w:val="en-US"/>
        </w:rPr>
        <w:t>(</w:t>
      </w:r>
      <w:r w:rsidRPr="005D698A">
        <w:rPr>
          <w:rFonts w:ascii="JetBrains Mono" w:hAnsi="JetBrains Mono"/>
          <w:color w:val="0033B3"/>
          <w:lang w:val="en-US"/>
        </w:rPr>
        <w:t>this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color w:val="871094"/>
          <w:lang w:val="en-US"/>
        </w:rPr>
        <w:t xml:space="preserve">name  </w:t>
      </w:r>
      <w:r w:rsidRPr="005D698A">
        <w:rPr>
          <w:rFonts w:ascii="JetBrains Mono" w:hAnsi="JetBrains Mono"/>
          <w:color w:val="080808"/>
          <w:lang w:val="en-US"/>
        </w:rPr>
        <w:t xml:space="preserve">+ </w:t>
      </w:r>
      <w:r w:rsidRPr="005D698A">
        <w:rPr>
          <w:rFonts w:ascii="JetBrains Mono" w:hAnsi="JetBrains Mono"/>
          <w:color w:val="067D17"/>
          <w:lang w:val="en-US"/>
        </w:rPr>
        <w:t>" started!"</w:t>
      </w:r>
      <w:r w:rsidRPr="005D698A">
        <w:rPr>
          <w:rFonts w:ascii="JetBrains Mono" w:hAnsi="JetBrains Mono"/>
          <w:color w:val="080808"/>
          <w:lang w:val="en-US"/>
        </w:rPr>
        <w:t>);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}</w:t>
      </w:r>
      <w:r w:rsidRPr="005D698A">
        <w:rPr>
          <w:rFonts w:ascii="JetBrains Mono" w:hAnsi="JetBrains Mono"/>
          <w:color w:val="080808"/>
          <w:lang w:val="en-US"/>
        </w:rPr>
        <w:br/>
      </w:r>
      <w:r w:rsidRPr="005D698A">
        <w:rPr>
          <w:rFonts w:ascii="JetBrains Mono" w:hAnsi="JetBrains Mono"/>
          <w:color w:val="080808"/>
          <w:lang w:val="en-US"/>
        </w:rPr>
        <w:br/>
        <w:t xml:space="preserve">    </w:t>
      </w:r>
      <w:r w:rsidRPr="005D698A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5D698A">
        <w:rPr>
          <w:rFonts w:ascii="JetBrains Mono" w:hAnsi="JetBrains Mono"/>
          <w:color w:val="00627A"/>
          <w:lang w:val="en-US"/>
        </w:rPr>
        <w:t>change_allowed</w:t>
      </w:r>
      <w:proofErr w:type="spellEnd"/>
      <w:r w:rsidRPr="005D698A">
        <w:rPr>
          <w:rFonts w:ascii="JetBrains Mono" w:hAnsi="JetBrains Mono"/>
          <w:color w:val="080808"/>
          <w:lang w:val="en-US"/>
        </w:rPr>
        <w:t>(</w:t>
      </w:r>
      <w:r w:rsidRPr="005D698A">
        <w:rPr>
          <w:rFonts w:ascii="JetBrains Mono" w:hAnsi="JetBrains Mono"/>
          <w:color w:val="000000"/>
          <w:lang w:val="en-US"/>
        </w:rPr>
        <w:t xml:space="preserve">String </w:t>
      </w:r>
      <w:r w:rsidRPr="005D698A">
        <w:rPr>
          <w:rFonts w:ascii="JetBrains Mono" w:hAnsi="JetBrains Mono"/>
          <w:color w:val="080808"/>
          <w:lang w:val="en-US"/>
        </w:rPr>
        <w:t>departure){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5D698A">
        <w:rPr>
          <w:rFonts w:ascii="JetBrains Mono" w:hAnsi="JetBrains Mono"/>
          <w:color w:val="0033B3"/>
          <w:lang w:val="en-US"/>
        </w:rPr>
        <w:t>this</w:t>
      </w:r>
      <w:r w:rsidRPr="005D698A">
        <w:rPr>
          <w:rFonts w:ascii="JetBrains Mono" w:hAnsi="JetBrains Mono"/>
          <w:color w:val="080808"/>
          <w:lang w:val="en-US"/>
        </w:rPr>
        <w:t>.</w:t>
      </w:r>
      <w:r w:rsidRPr="005D698A">
        <w:rPr>
          <w:rFonts w:ascii="JetBrains Mono" w:hAnsi="JetBrains Mono"/>
          <w:color w:val="871094"/>
          <w:lang w:val="en-US"/>
        </w:rPr>
        <w:t>cargo</w:t>
      </w:r>
      <w:proofErr w:type="spellEnd"/>
      <w:r w:rsidRPr="005D698A">
        <w:rPr>
          <w:rFonts w:ascii="JetBrains Mono" w:hAnsi="JetBrains Mono"/>
          <w:color w:val="871094"/>
          <w:lang w:val="en-US"/>
        </w:rPr>
        <w:t xml:space="preserve"> </w:t>
      </w:r>
      <w:r w:rsidRPr="005D698A">
        <w:rPr>
          <w:rFonts w:ascii="JetBrains Mono" w:hAnsi="JetBrains Mono"/>
          <w:color w:val="080808"/>
          <w:lang w:val="en-US"/>
        </w:rPr>
        <w:t>= departure;</w:t>
      </w:r>
      <w:r w:rsidRPr="005D698A">
        <w:rPr>
          <w:rFonts w:ascii="JetBrains Mono" w:hAnsi="JetBrains Mono"/>
          <w:color w:val="080808"/>
          <w:lang w:val="en-US"/>
        </w:rPr>
        <w:br/>
        <w:t xml:space="preserve">    }</w:t>
      </w:r>
      <w:r w:rsidRPr="005D698A">
        <w:rPr>
          <w:rFonts w:ascii="JetBrains Mono" w:hAnsi="JetBrains Mono"/>
          <w:color w:val="080808"/>
          <w:lang w:val="en-US"/>
        </w:rPr>
        <w:br/>
        <w:t>}</w:t>
      </w:r>
    </w:p>
    <w:p w14:paraId="6507CD99" w14:textId="4DE79B7E" w:rsidR="009F168B" w:rsidRDefault="009F168B" w:rsidP="009F168B">
      <w:pPr>
        <w:pStyle w:val="20144"/>
        <w:ind w:firstLine="0"/>
        <w:rPr>
          <w:b/>
          <w:lang w:val="en-US"/>
        </w:rPr>
      </w:pPr>
    </w:p>
    <w:p w14:paraId="38F99303" w14:textId="77777777" w:rsidR="009F168B" w:rsidRDefault="009F168B" w:rsidP="009F168B">
      <w:pPr>
        <w:pStyle w:val="20144"/>
      </w:pPr>
      <w:r>
        <w:lastRenderedPageBreak/>
        <w:t>Проверка правильности работы:</w:t>
      </w:r>
    </w:p>
    <w:p w14:paraId="24BE3708" w14:textId="73C876D8" w:rsidR="009F168B" w:rsidRDefault="005D698A" w:rsidP="009F168B">
      <w:pPr>
        <w:pStyle w:val="20144"/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6C843746" wp14:editId="27496D8B">
            <wp:extent cx="1609524" cy="6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B4C" w14:textId="3A3B56E4" w:rsidR="009F168B" w:rsidRPr="009F168B" w:rsidRDefault="009F168B" w:rsidP="009F168B">
      <w:pPr>
        <w:pStyle w:val="20144"/>
        <w:rPr>
          <w:b/>
        </w:rPr>
      </w:pPr>
      <w:r>
        <w:rPr>
          <w:b/>
        </w:rPr>
        <w:t xml:space="preserve">Вывод: </w:t>
      </w:r>
      <w:r w:rsidRPr="009F168B">
        <w:t xml:space="preserve">Для реализации класса </w:t>
      </w:r>
      <w:r w:rsidR="005D698A">
        <w:t>Корабль</w:t>
      </w:r>
      <w:r w:rsidRPr="009F168B">
        <w:t xml:space="preserve">, был создан интерфейс </w:t>
      </w:r>
      <w:r w:rsidR="0017554D">
        <w:t>Танкер</w:t>
      </w:r>
      <w:r w:rsidRPr="009F168B">
        <w:t xml:space="preserve"> и абстрактный класс </w:t>
      </w:r>
      <w:r w:rsidR="0017554D">
        <w:t>Грузовой</w:t>
      </w:r>
      <w:r w:rsidRPr="009F168B">
        <w:t xml:space="preserve"> </w:t>
      </w:r>
      <w:r w:rsidR="0017554D">
        <w:t>Корабль</w:t>
      </w:r>
      <w:bookmarkStart w:id="0" w:name="_GoBack"/>
      <w:bookmarkEnd w:id="0"/>
      <w:r w:rsidRPr="009F168B">
        <w:t>. Программа работает корректно.</w:t>
      </w:r>
    </w:p>
    <w:sectPr w:rsidR="009F168B" w:rsidRPr="009F168B" w:rsidSect="008130F8">
      <w:footerReference w:type="even" r:id="rId11"/>
      <w:footerReference w:type="default" r:id="rId12"/>
      <w:headerReference w:type="first" r:id="rId13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B2948" w14:textId="77777777" w:rsidR="00056492" w:rsidRDefault="00056492">
      <w:r>
        <w:separator/>
      </w:r>
    </w:p>
  </w:endnote>
  <w:endnote w:type="continuationSeparator" w:id="0">
    <w:p w14:paraId="7F25303C" w14:textId="77777777" w:rsidR="00056492" w:rsidRDefault="0005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50805">
      <w:rPr>
        <w:rStyle w:val="a8"/>
        <w:noProof/>
        <w:sz w:val="24"/>
        <w:szCs w:val="26"/>
      </w:rPr>
      <w:t>5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0E503" w14:textId="77777777" w:rsidR="00056492" w:rsidRDefault="00056492">
      <w:r>
        <w:separator/>
      </w:r>
    </w:p>
  </w:footnote>
  <w:footnote w:type="continuationSeparator" w:id="0">
    <w:p w14:paraId="2E4888D4" w14:textId="77777777" w:rsidR="00056492" w:rsidRDefault="00056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805"/>
    <w:rsid w:val="000509ED"/>
    <w:rsid w:val="000514B4"/>
    <w:rsid w:val="000532F9"/>
    <w:rsid w:val="00056492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554D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3F5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1CA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D698A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182F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67C3"/>
    <w:rsid w:val="007D7C1D"/>
    <w:rsid w:val="007E0375"/>
    <w:rsid w:val="007E1B0D"/>
    <w:rsid w:val="007E1DC4"/>
    <w:rsid w:val="007E35A2"/>
    <w:rsid w:val="007E3F3D"/>
    <w:rsid w:val="007E4AE8"/>
    <w:rsid w:val="007E6805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68B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3773C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47D"/>
    <w:rsid w:val="00BC6994"/>
    <w:rsid w:val="00BC7A19"/>
    <w:rsid w:val="00BC7DE3"/>
    <w:rsid w:val="00BD2B17"/>
    <w:rsid w:val="00BD2DAC"/>
    <w:rsid w:val="00BD6151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66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6182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45BC4-880B-4C2A-A3C3-0F6A0550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1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2</cp:revision>
  <cp:lastPrinted>2019-12-25T09:19:00Z</cp:lastPrinted>
  <dcterms:created xsi:type="dcterms:W3CDTF">2020-05-30T22:35:00Z</dcterms:created>
  <dcterms:modified xsi:type="dcterms:W3CDTF">2020-05-30T22:35:00Z</dcterms:modified>
</cp:coreProperties>
</file>