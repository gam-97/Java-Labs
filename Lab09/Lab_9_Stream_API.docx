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ook w:val="04A0" w:firstRow="1" w:lastRow="0" w:firstColumn="1" w:lastColumn="0" w:noHBand="0" w:noVBand="1"/>
      </w:tblPr>
      <w:tblGrid>
        <w:gridCol w:w="1384"/>
        <w:gridCol w:w="8469"/>
      </w:tblGrid>
      <w:tr w:rsidR="000C2054" w:rsidRPr="000C2054" w14:paraId="52472F0B" w14:textId="77777777" w:rsidTr="00EA2415">
        <w:tc>
          <w:tcPr>
            <w:tcW w:w="1384" w:type="dxa"/>
          </w:tcPr>
          <w:p w14:paraId="34F7E780" w14:textId="77777777" w:rsidR="000C2054" w:rsidRPr="000C2054" w:rsidRDefault="003F40E8" w:rsidP="000C2054">
            <w:pPr>
              <w:rPr>
                <w:b/>
              </w:rPr>
            </w:pPr>
            <w:r>
              <w:rPr>
                <w:noProof/>
                <w:lang w:eastAsia="ru-RU"/>
              </w:rPr>
              <w:drawing>
                <wp:anchor distT="0" distB="0" distL="114300" distR="114300" simplePos="0" relativeHeight="251658240" behindDoc="1" locked="0" layoutInCell="1" allowOverlap="1" wp14:anchorId="4365ACEE" wp14:editId="2EA7FF67">
                  <wp:simplePos x="0" y="0"/>
                  <wp:positionH relativeFrom="column">
                    <wp:posOffset>1905</wp:posOffset>
                  </wp:positionH>
                  <wp:positionV relativeFrom="paragraph">
                    <wp:posOffset>175895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5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469" w:type="dxa"/>
          </w:tcPr>
          <w:p w14:paraId="2578E900" w14:textId="77777777" w:rsidR="000C2054" w:rsidRPr="000C2054" w:rsidRDefault="000C2054" w:rsidP="000C2054">
            <w:pPr>
              <w:jc w:val="center"/>
              <w:rPr>
                <w:b/>
              </w:rPr>
            </w:pPr>
            <w:r w:rsidRPr="000C2054">
              <w:rPr>
                <w:b/>
              </w:rPr>
              <w:t>Министерство науки и высшего образования Российской Федерации</w:t>
            </w:r>
          </w:p>
          <w:p w14:paraId="2A8F7420" w14:textId="77777777" w:rsidR="000C2054" w:rsidRPr="000C2054" w:rsidRDefault="000C2054" w:rsidP="000C2054">
            <w:pPr>
              <w:jc w:val="center"/>
              <w:rPr>
                <w:b/>
              </w:rPr>
            </w:pPr>
            <w:r w:rsidRPr="000C2054">
              <w:rPr>
                <w:b/>
              </w:rPr>
              <w:t xml:space="preserve">Федеральное государственное бюджетное образовательное учреждение </w:t>
            </w:r>
          </w:p>
          <w:p w14:paraId="5C66C245" w14:textId="77777777" w:rsidR="000C2054" w:rsidRPr="000C2054" w:rsidRDefault="000C2054" w:rsidP="000C2054">
            <w:pPr>
              <w:jc w:val="center"/>
              <w:rPr>
                <w:b/>
              </w:rPr>
            </w:pPr>
            <w:r w:rsidRPr="000C2054">
              <w:rPr>
                <w:b/>
              </w:rPr>
              <w:t>высшего образования</w:t>
            </w:r>
          </w:p>
          <w:p w14:paraId="6D37B851" w14:textId="77777777" w:rsidR="000C2054" w:rsidRPr="000C2054" w:rsidRDefault="000C2054" w:rsidP="000C2054">
            <w:pPr>
              <w:ind w:right="-2"/>
              <w:jc w:val="center"/>
              <w:rPr>
                <w:b/>
              </w:rPr>
            </w:pPr>
            <w:r w:rsidRPr="000C2054">
              <w:rPr>
                <w:b/>
              </w:rPr>
              <w:t>«Московский государственный технический университет</w:t>
            </w:r>
          </w:p>
          <w:p w14:paraId="0DA6E0CF" w14:textId="77777777" w:rsidR="000C2054" w:rsidRPr="000C2054" w:rsidRDefault="000C2054" w:rsidP="000C2054">
            <w:pPr>
              <w:ind w:right="-2"/>
              <w:jc w:val="center"/>
              <w:rPr>
                <w:b/>
              </w:rPr>
            </w:pPr>
            <w:r w:rsidRPr="000C2054">
              <w:rPr>
                <w:b/>
              </w:rPr>
              <w:t>имени Н.Э. Баумана</w:t>
            </w:r>
          </w:p>
          <w:p w14:paraId="560B0F88" w14:textId="77777777" w:rsidR="000C2054" w:rsidRPr="000C2054" w:rsidRDefault="000C2054" w:rsidP="000C2054">
            <w:pPr>
              <w:jc w:val="center"/>
              <w:rPr>
                <w:b/>
              </w:rPr>
            </w:pPr>
            <w:r w:rsidRPr="000C2054">
              <w:rPr>
                <w:b/>
              </w:rPr>
              <w:t>(национальный исследовательский университет)»</w:t>
            </w:r>
          </w:p>
          <w:p w14:paraId="015FC64D" w14:textId="77777777" w:rsidR="000C2054" w:rsidRPr="000C2054" w:rsidRDefault="000C2054" w:rsidP="000C2054">
            <w:pPr>
              <w:jc w:val="center"/>
              <w:rPr>
                <w:b/>
              </w:rPr>
            </w:pPr>
            <w:r w:rsidRPr="000C2054">
              <w:rPr>
                <w:b/>
              </w:rPr>
              <w:t>(МГТУ им. Н.Э. Баумана)</w:t>
            </w:r>
          </w:p>
        </w:tc>
      </w:tr>
    </w:tbl>
    <w:p w14:paraId="0FE4A63F" w14:textId="77777777" w:rsidR="000C2054" w:rsidRPr="000C2054" w:rsidRDefault="000C2054" w:rsidP="000C2054">
      <w:pPr>
        <w:pBdr>
          <w:bottom w:val="thinThickSmallGap" w:sz="24" w:space="1" w:color="auto"/>
        </w:pBdr>
        <w:jc w:val="center"/>
        <w:rPr>
          <w:b/>
          <w:sz w:val="10"/>
        </w:rPr>
      </w:pPr>
    </w:p>
    <w:p w14:paraId="51CA7762" w14:textId="77777777" w:rsidR="000C2054" w:rsidRPr="000C2054" w:rsidRDefault="000C2054" w:rsidP="000C2054">
      <w:pPr>
        <w:rPr>
          <w:b/>
        </w:rPr>
      </w:pPr>
    </w:p>
    <w:p w14:paraId="5F52C2CA" w14:textId="77777777" w:rsidR="000C2054" w:rsidRPr="00E00787" w:rsidRDefault="000C2054" w:rsidP="000C2054">
      <w:r w:rsidRPr="000C2054">
        <w:t xml:space="preserve">ФАКУЛЬТЕТ </w:t>
      </w:r>
      <w:r w:rsidR="00E00787" w:rsidRPr="00E00787">
        <w:rPr>
          <w:b/>
        </w:rPr>
        <w:t>ИНФОРМАТИКА И СИСТЕМЫ УПРАВЛЕНИЯ</w:t>
      </w:r>
    </w:p>
    <w:p w14:paraId="0507B792" w14:textId="77777777" w:rsidR="000C2054" w:rsidRPr="000C2054" w:rsidRDefault="000C2054" w:rsidP="000C2054"/>
    <w:p w14:paraId="141A1D01" w14:textId="77777777" w:rsidR="000C2054" w:rsidRDefault="000C2054" w:rsidP="000C2054">
      <w:pPr>
        <w:rPr>
          <w:b/>
          <w:iCs/>
        </w:rPr>
      </w:pPr>
      <w:r w:rsidRPr="000C2054">
        <w:t xml:space="preserve">КАФЕДРА </w:t>
      </w:r>
      <w:r w:rsidR="00E00787" w:rsidRPr="00E00787">
        <w:rPr>
          <w:b/>
          <w:iCs/>
        </w:rPr>
        <w:t>КОМПЬЮТЕРНЫЕ СИСТЕМЫ И СЕТИ (ИУ6)</w:t>
      </w:r>
    </w:p>
    <w:p w14:paraId="48D77559" w14:textId="77777777" w:rsidR="00E00787" w:rsidRPr="000C2054" w:rsidRDefault="00E00787" w:rsidP="000C2054">
      <w:pPr>
        <w:rPr>
          <w:iCs/>
        </w:rPr>
      </w:pPr>
      <w:r w:rsidRPr="00E00787">
        <w:rPr>
          <w:iCs/>
        </w:rPr>
        <w:t>НАПРАВЛЕНИЕ ПОДГОТОВКИ</w:t>
      </w:r>
      <w:r>
        <w:rPr>
          <w:b/>
          <w:iCs/>
        </w:rPr>
        <w:t xml:space="preserve"> 09.0</w:t>
      </w:r>
      <w:r w:rsidR="00031F84">
        <w:rPr>
          <w:b/>
          <w:iCs/>
        </w:rPr>
        <w:t>4</w:t>
      </w:r>
      <w:r>
        <w:rPr>
          <w:b/>
          <w:iCs/>
        </w:rPr>
        <w:t>.01 Информатика и вычислительная техника</w:t>
      </w:r>
    </w:p>
    <w:p w14:paraId="0CBDA3D6" w14:textId="77777777" w:rsidR="000C2054" w:rsidRPr="000C2054" w:rsidRDefault="000C2054" w:rsidP="000C2054">
      <w:pPr>
        <w:rPr>
          <w:i/>
        </w:rPr>
      </w:pPr>
    </w:p>
    <w:p w14:paraId="62430DAD" w14:textId="77777777" w:rsidR="000C2054" w:rsidRPr="000C2054" w:rsidRDefault="000C2054" w:rsidP="000C2054">
      <w:pPr>
        <w:rPr>
          <w:i/>
          <w:sz w:val="18"/>
        </w:rPr>
      </w:pPr>
    </w:p>
    <w:p w14:paraId="417083E2" w14:textId="77777777" w:rsidR="000C2054" w:rsidRPr="000C2054" w:rsidRDefault="000C2054" w:rsidP="000C2054">
      <w:pPr>
        <w:rPr>
          <w:i/>
          <w:sz w:val="32"/>
        </w:rPr>
      </w:pPr>
    </w:p>
    <w:p w14:paraId="14804D5F" w14:textId="77777777" w:rsidR="000C2054" w:rsidRPr="000C2054" w:rsidRDefault="000C2054" w:rsidP="000C2054">
      <w:pPr>
        <w:rPr>
          <w:i/>
          <w:sz w:val="32"/>
        </w:rPr>
      </w:pPr>
    </w:p>
    <w:p w14:paraId="1924E7F1" w14:textId="31D78854" w:rsidR="000C2054" w:rsidRPr="000C2054" w:rsidRDefault="005413B8" w:rsidP="000C2054">
      <w:pPr>
        <w:jc w:val="center"/>
        <w:rPr>
          <w:b/>
          <w:sz w:val="44"/>
        </w:rPr>
      </w:pPr>
      <w:r>
        <w:rPr>
          <w:b/>
          <w:sz w:val="44"/>
        </w:rPr>
        <w:t xml:space="preserve">Отчет по лабораторной работе </w:t>
      </w:r>
      <w:r w:rsidR="00901FA7">
        <w:rPr>
          <w:b/>
          <w:sz w:val="44"/>
        </w:rPr>
        <w:t>9</w:t>
      </w:r>
    </w:p>
    <w:p w14:paraId="37E2C565" w14:textId="77777777" w:rsidR="000C2054" w:rsidRPr="000C2054" w:rsidRDefault="000C2054" w:rsidP="000C2054">
      <w:pPr>
        <w:jc w:val="center"/>
        <w:rPr>
          <w:i/>
        </w:rPr>
      </w:pPr>
    </w:p>
    <w:p w14:paraId="11BB7A0D" w14:textId="4AEB672B" w:rsidR="000C2054" w:rsidRPr="00141A1B" w:rsidRDefault="005413B8" w:rsidP="000C2054">
      <w:pPr>
        <w:jc w:val="center"/>
        <w:rPr>
          <w:b/>
          <w:i/>
          <w:sz w:val="40"/>
        </w:rPr>
      </w:pPr>
      <w:r>
        <w:rPr>
          <w:b/>
          <w:i/>
          <w:sz w:val="40"/>
        </w:rPr>
        <w:t>по дисциплине «</w:t>
      </w:r>
      <w:r w:rsidRPr="005413B8">
        <w:rPr>
          <w:b/>
          <w:i/>
          <w:sz w:val="40"/>
        </w:rPr>
        <w:t>Языки программирования для работы с большими данными</w:t>
      </w:r>
      <w:r>
        <w:rPr>
          <w:b/>
          <w:i/>
          <w:sz w:val="40"/>
        </w:rPr>
        <w:t>»</w:t>
      </w:r>
    </w:p>
    <w:p w14:paraId="60460DB3" w14:textId="77777777" w:rsidR="000C2054" w:rsidRPr="000C2054" w:rsidRDefault="000C2054" w:rsidP="000C2054">
      <w:pPr>
        <w:jc w:val="center"/>
        <w:rPr>
          <w:b/>
          <w:i/>
        </w:rPr>
      </w:pPr>
    </w:p>
    <w:p w14:paraId="42582385" w14:textId="729A183D" w:rsidR="000C2054" w:rsidRPr="005413B8" w:rsidRDefault="000C2054" w:rsidP="005413B8">
      <w:pPr>
        <w:jc w:val="center"/>
        <w:rPr>
          <w:sz w:val="32"/>
        </w:rPr>
      </w:pPr>
    </w:p>
    <w:p w14:paraId="4A57848D" w14:textId="77777777" w:rsidR="000C2054" w:rsidRDefault="000C2054" w:rsidP="000C2054"/>
    <w:p w14:paraId="3C976129" w14:textId="77777777" w:rsidR="005413B8" w:rsidRDefault="005413B8" w:rsidP="000C2054"/>
    <w:p w14:paraId="1677287B" w14:textId="77777777" w:rsidR="005413B8" w:rsidRDefault="005413B8" w:rsidP="000C2054"/>
    <w:p w14:paraId="7458AE34" w14:textId="77777777" w:rsidR="005413B8" w:rsidRDefault="005413B8" w:rsidP="000C2054"/>
    <w:p w14:paraId="091FF196" w14:textId="77777777" w:rsidR="005413B8" w:rsidRDefault="005413B8" w:rsidP="000C2054"/>
    <w:p w14:paraId="2983C22A" w14:textId="77777777" w:rsidR="005413B8" w:rsidRDefault="005413B8" w:rsidP="000C2054"/>
    <w:p w14:paraId="3EBC815A" w14:textId="77777777" w:rsidR="005413B8" w:rsidRDefault="005413B8" w:rsidP="000C2054"/>
    <w:p w14:paraId="60BB2718" w14:textId="77777777" w:rsidR="005413B8" w:rsidRDefault="005413B8" w:rsidP="000C2054"/>
    <w:p w14:paraId="06D7B5EA" w14:textId="77777777" w:rsidR="005413B8" w:rsidRPr="000C2054" w:rsidRDefault="005413B8" w:rsidP="000C2054"/>
    <w:p w14:paraId="1A84E9E5" w14:textId="77777777" w:rsidR="000C2054" w:rsidRPr="000C2054" w:rsidRDefault="000C2054" w:rsidP="000C2054"/>
    <w:p w14:paraId="780DB368" w14:textId="712AAFDA" w:rsidR="000C2054" w:rsidRPr="000C2054" w:rsidRDefault="005413B8" w:rsidP="000C2054">
      <w:pPr>
        <w:rPr>
          <w:b/>
        </w:rPr>
      </w:pPr>
      <w:r>
        <w:t xml:space="preserve">Студент        </w:t>
      </w:r>
      <w:r w:rsidR="00FF581C">
        <w:t>ИУ6-</w:t>
      </w:r>
      <w:r w:rsidR="00424564">
        <w:t>2</w:t>
      </w:r>
      <w:r w:rsidR="004618E9">
        <w:t>1М</w:t>
      </w:r>
      <w:r w:rsidR="007F61AE">
        <w:tab/>
      </w:r>
      <w:r w:rsidR="007F61AE">
        <w:tab/>
      </w:r>
      <w:r w:rsidR="007F61AE">
        <w:tab/>
      </w:r>
      <w:r>
        <w:tab/>
      </w:r>
      <w:r w:rsidR="000C2054" w:rsidRPr="000C2054">
        <w:rPr>
          <w:b/>
        </w:rPr>
        <w:t xml:space="preserve">_________________  </w:t>
      </w:r>
      <w:r w:rsidR="007F61AE">
        <w:rPr>
          <w:b/>
        </w:rPr>
        <w:t xml:space="preserve">         </w:t>
      </w:r>
      <w:r w:rsidR="00081E26">
        <w:rPr>
          <w:b/>
        </w:rPr>
        <w:t>Гришина</w:t>
      </w:r>
      <w:r>
        <w:rPr>
          <w:b/>
        </w:rPr>
        <w:t xml:space="preserve"> </w:t>
      </w:r>
      <w:r w:rsidR="00081E26">
        <w:rPr>
          <w:b/>
        </w:rPr>
        <w:t>А</w:t>
      </w:r>
      <w:r>
        <w:rPr>
          <w:b/>
        </w:rPr>
        <w:t xml:space="preserve">. </w:t>
      </w:r>
      <w:r w:rsidR="00081E26">
        <w:rPr>
          <w:b/>
        </w:rPr>
        <w:t>М</w:t>
      </w:r>
      <w:r>
        <w:rPr>
          <w:b/>
        </w:rPr>
        <w:t>.</w:t>
      </w:r>
      <w:r w:rsidR="000C2054" w:rsidRPr="000C2054">
        <w:rPr>
          <w:b/>
        </w:rPr>
        <w:t xml:space="preserve"> </w:t>
      </w:r>
    </w:p>
    <w:p w14:paraId="40A885FB" w14:textId="77777777" w:rsidR="000C2054" w:rsidRPr="000C2054" w:rsidRDefault="000C2054" w:rsidP="000C2054">
      <w:pPr>
        <w:ind w:left="709" w:right="565" w:firstLine="709"/>
        <w:rPr>
          <w:sz w:val="18"/>
          <w:szCs w:val="18"/>
        </w:rPr>
      </w:pPr>
      <w:r w:rsidRPr="000C2054">
        <w:rPr>
          <w:sz w:val="18"/>
          <w:szCs w:val="18"/>
        </w:rPr>
        <w:t>(Группа)</w:t>
      </w:r>
      <w:r w:rsidRPr="000C2054">
        <w:rPr>
          <w:sz w:val="18"/>
          <w:szCs w:val="18"/>
        </w:rPr>
        <w:tab/>
      </w:r>
      <w:r w:rsidRPr="000C2054">
        <w:rPr>
          <w:sz w:val="18"/>
          <w:szCs w:val="18"/>
        </w:rPr>
        <w:tab/>
      </w:r>
      <w:r w:rsidRPr="000C2054">
        <w:rPr>
          <w:sz w:val="18"/>
          <w:szCs w:val="18"/>
        </w:rPr>
        <w:tab/>
      </w:r>
      <w:r w:rsidRPr="000C2054">
        <w:rPr>
          <w:sz w:val="18"/>
          <w:szCs w:val="18"/>
        </w:rPr>
        <w:tab/>
      </w:r>
      <w:r w:rsidRPr="000C2054">
        <w:rPr>
          <w:sz w:val="18"/>
          <w:szCs w:val="18"/>
        </w:rPr>
        <w:tab/>
        <w:t xml:space="preserve">      </w:t>
      </w:r>
      <w:proofErr w:type="gramStart"/>
      <w:r w:rsidRPr="000C2054">
        <w:rPr>
          <w:sz w:val="18"/>
          <w:szCs w:val="18"/>
        </w:rPr>
        <w:t xml:space="preserve">   (</w:t>
      </w:r>
      <w:proofErr w:type="gramEnd"/>
      <w:r w:rsidRPr="000C2054">
        <w:rPr>
          <w:sz w:val="18"/>
          <w:szCs w:val="18"/>
        </w:rPr>
        <w:t>Подпись, дата)                             (</w:t>
      </w:r>
      <w:proofErr w:type="spellStart"/>
      <w:r w:rsidRPr="000C2054">
        <w:rPr>
          <w:sz w:val="18"/>
          <w:szCs w:val="18"/>
        </w:rPr>
        <w:t>И.О.Фамилия</w:t>
      </w:r>
      <w:proofErr w:type="spellEnd"/>
      <w:r w:rsidRPr="000C2054">
        <w:rPr>
          <w:sz w:val="18"/>
          <w:szCs w:val="18"/>
        </w:rPr>
        <w:t xml:space="preserve">)            </w:t>
      </w:r>
    </w:p>
    <w:p w14:paraId="1C28C8ED" w14:textId="77777777" w:rsidR="000C2054" w:rsidRPr="000C2054" w:rsidRDefault="000C2054" w:rsidP="000C2054">
      <w:pPr>
        <w:rPr>
          <w:sz w:val="20"/>
        </w:rPr>
      </w:pPr>
    </w:p>
    <w:p w14:paraId="63B0DE4C" w14:textId="77777777" w:rsidR="000C2054" w:rsidRPr="000C2054" w:rsidRDefault="000C2054" w:rsidP="000C2054">
      <w:pPr>
        <w:rPr>
          <w:sz w:val="20"/>
        </w:rPr>
      </w:pPr>
    </w:p>
    <w:p w14:paraId="134CFE47" w14:textId="534F92C9" w:rsidR="000C2054" w:rsidRPr="000C2054" w:rsidRDefault="000C2054" w:rsidP="000C2054">
      <w:pPr>
        <w:rPr>
          <w:b/>
        </w:rPr>
      </w:pPr>
      <w:r w:rsidRPr="000C2054">
        <w:t>Руководитель</w:t>
      </w:r>
      <w:r w:rsidRPr="000C2054">
        <w:tab/>
      </w:r>
      <w:r w:rsidRPr="000C2054">
        <w:tab/>
      </w:r>
      <w:r w:rsidRPr="000C2054">
        <w:tab/>
      </w:r>
      <w:r w:rsidRPr="000C2054">
        <w:tab/>
      </w:r>
      <w:r w:rsidRPr="000C2054">
        <w:tab/>
      </w:r>
      <w:r w:rsidRPr="000C2054">
        <w:tab/>
      </w:r>
      <w:r w:rsidR="007F61AE">
        <w:t xml:space="preserve">    </w:t>
      </w:r>
      <w:r w:rsidR="005413B8">
        <w:tab/>
      </w:r>
      <w:r w:rsidR="005413B8">
        <w:tab/>
      </w:r>
      <w:r w:rsidRPr="000C2054">
        <w:rPr>
          <w:b/>
        </w:rPr>
        <w:t xml:space="preserve">_________________  </w:t>
      </w:r>
      <w:r w:rsidR="007F61AE">
        <w:rPr>
          <w:b/>
        </w:rPr>
        <w:t xml:space="preserve">          </w:t>
      </w:r>
      <w:r w:rsidR="005413B8">
        <w:rPr>
          <w:b/>
        </w:rPr>
        <w:t>Степанов П. В.</w:t>
      </w:r>
    </w:p>
    <w:p w14:paraId="0BC39627" w14:textId="77777777" w:rsidR="000C2054" w:rsidRPr="000C2054" w:rsidRDefault="007F61AE" w:rsidP="007F61AE">
      <w:pPr>
        <w:ind w:right="565"/>
        <w:jc w:val="center"/>
        <w:rPr>
          <w:sz w:val="18"/>
          <w:szCs w:val="18"/>
        </w:rPr>
      </w:pPr>
      <w:r>
        <w:rPr>
          <w:sz w:val="18"/>
          <w:szCs w:val="18"/>
        </w:rPr>
        <w:t xml:space="preserve">                                </w:t>
      </w:r>
      <w:r w:rsidR="000C2054" w:rsidRPr="000C2054">
        <w:rPr>
          <w:sz w:val="18"/>
          <w:szCs w:val="18"/>
        </w:rPr>
        <w:t xml:space="preserve">(Подпись, </w:t>
      </w:r>
      <w:proofErr w:type="gramStart"/>
      <w:r w:rsidR="000C2054" w:rsidRPr="000C2054">
        <w:rPr>
          <w:sz w:val="18"/>
          <w:szCs w:val="18"/>
        </w:rPr>
        <w:t xml:space="preserve">дата)   </w:t>
      </w:r>
      <w:proofErr w:type="gramEnd"/>
      <w:r w:rsidR="000C2054" w:rsidRPr="000C2054">
        <w:rPr>
          <w:sz w:val="18"/>
          <w:szCs w:val="18"/>
        </w:rPr>
        <w:t xml:space="preserve">                          (</w:t>
      </w:r>
      <w:proofErr w:type="spellStart"/>
      <w:r w:rsidR="000C2054" w:rsidRPr="000C2054">
        <w:rPr>
          <w:sz w:val="18"/>
          <w:szCs w:val="18"/>
        </w:rPr>
        <w:t>И.О.Фамилия</w:t>
      </w:r>
      <w:proofErr w:type="spellEnd"/>
      <w:r w:rsidR="000C2054" w:rsidRPr="000C2054">
        <w:rPr>
          <w:sz w:val="18"/>
          <w:szCs w:val="18"/>
        </w:rPr>
        <w:t xml:space="preserve">)            </w:t>
      </w:r>
    </w:p>
    <w:p w14:paraId="69641E06" w14:textId="77777777" w:rsidR="000C2054" w:rsidRPr="000C2054" w:rsidRDefault="000C2054" w:rsidP="000C2054">
      <w:pPr>
        <w:rPr>
          <w:sz w:val="20"/>
        </w:rPr>
      </w:pPr>
    </w:p>
    <w:p w14:paraId="40E0AD70" w14:textId="77777777" w:rsidR="00F47DB8" w:rsidRDefault="00F47DB8" w:rsidP="000C2054">
      <w:pPr>
        <w:ind w:right="565"/>
        <w:jc w:val="right"/>
      </w:pPr>
    </w:p>
    <w:p w14:paraId="066A72B0" w14:textId="77777777" w:rsidR="000C2054" w:rsidRPr="000C2054" w:rsidRDefault="000C2054" w:rsidP="000C2054">
      <w:pPr>
        <w:ind w:right="565"/>
        <w:jc w:val="right"/>
        <w:rPr>
          <w:sz w:val="18"/>
          <w:szCs w:val="18"/>
        </w:rPr>
      </w:pPr>
      <w:r w:rsidRPr="000C2054">
        <w:rPr>
          <w:sz w:val="18"/>
          <w:szCs w:val="18"/>
        </w:rPr>
        <w:t xml:space="preserve"> </w:t>
      </w:r>
    </w:p>
    <w:p w14:paraId="3CBE8AFA" w14:textId="77777777" w:rsidR="000C2054" w:rsidRPr="000C2054" w:rsidRDefault="000C2054" w:rsidP="000C2054">
      <w:pPr>
        <w:rPr>
          <w:sz w:val="20"/>
        </w:rPr>
      </w:pPr>
    </w:p>
    <w:p w14:paraId="74E665C5" w14:textId="77777777" w:rsidR="000C2054" w:rsidRPr="000C2054" w:rsidRDefault="000C2054" w:rsidP="000C2054">
      <w:pPr>
        <w:jc w:val="center"/>
        <w:rPr>
          <w:i/>
          <w:sz w:val="22"/>
        </w:rPr>
      </w:pPr>
    </w:p>
    <w:p w14:paraId="45DB254F" w14:textId="77777777" w:rsidR="000C2054" w:rsidRPr="000C2054" w:rsidRDefault="000C2054" w:rsidP="000C2054">
      <w:pPr>
        <w:jc w:val="center"/>
        <w:rPr>
          <w:i/>
          <w:sz w:val="22"/>
        </w:rPr>
      </w:pPr>
    </w:p>
    <w:p w14:paraId="03333386" w14:textId="77777777" w:rsidR="000C2054" w:rsidRPr="000C2054" w:rsidRDefault="000C2054" w:rsidP="000C2054">
      <w:pPr>
        <w:jc w:val="center"/>
        <w:rPr>
          <w:i/>
          <w:sz w:val="22"/>
        </w:rPr>
      </w:pPr>
    </w:p>
    <w:p w14:paraId="5E4C5DC4" w14:textId="77777777" w:rsidR="000C2054" w:rsidRPr="000C2054" w:rsidRDefault="000C2054" w:rsidP="000C2054">
      <w:pPr>
        <w:jc w:val="center"/>
        <w:rPr>
          <w:i/>
          <w:sz w:val="22"/>
        </w:rPr>
      </w:pPr>
    </w:p>
    <w:p w14:paraId="32B609FD" w14:textId="77777777" w:rsidR="000C2054" w:rsidRPr="000C2054" w:rsidRDefault="000C2054" w:rsidP="000C2054">
      <w:pPr>
        <w:jc w:val="center"/>
        <w:rPr>
          <w:i/>
          <w:sz w:val="22"/>
        </w:rPr>
      </w:pPr>
    </w:p>
    <w:p w14:paraId="0CA9FAF7" w14:textId="77777777" w:rsidR="000C2054" w:rsidRDefault="000C2054" w:rsidP="000C2054">
      <w:pPr>
        <w:jc w:val="center"/>
        <w:rPr>
          <w:i/>
          <w:sz w:val="22"/>
        </w:rPr>
      </w:pPr>
    </w:p>
    <w:p w14:paraId="700D9737" w14:textId="77777777" w:rsidR="0001034F" w:rsidRPr="000C2054" w:rsidRDefault="0001034F" w:rsidP="000C2054">
      <w:pPr>
        <w:jc w:val="center"/>
        <w:rPr>
          <w:i/>
          <w:sz w:val="22"/>
        </w:rPr>
      </w:pPr>
    </w:p>
    <w:p w14:paraId="546F0FBE" w14:textId="77777777" w:rsidR="000C2054" w:rsidRPr="000C2054" w:rsidRDefault="000C2054" w:rsidP="000C2054">
      <w:pPr>
        <w:jc w:val="center"/>
        <w:rPr>
          <w:i/>
          <w:sz w:val="22"/>
        </w:rPr>
      </w:pPr>
    </w:p>
    <w:p w14:paraId="43BBC21E" w14:textId="77777777" w:rsidR="000C2054" w:rsidRPr="000C2054" w:rsidRDefault="00F47DB8" w:rsidP="000C2054">
      <w:pPr>
        <w:jc w:val="center"/>
        <w:rPr>
          <w:i/>
        </w:rPr>
      </w:pPr>
      <w:r>
        <w:rPr>
          <w:i/>
        </w:rPr>
        <w:t>20</w:t>
      </w:r>
      <w:r w:rsidR="00141A1B">
        <w:rPr>
          <w:i/>
        </w:rPr>
        <w:t>20</w:t>
      </w:r>
      <w:r w:rsidR="0001034F" w:rsidRPr="00514E14">
        <w:rPr>
          <w:i/>
        </w:rPr>
        <w:t xml:space="preserve"> </w:t>
      </w:r>
      <w:r w:rsidR="000C2054" w:rsidRPr="000C2054">
        <w:rPr>
          <w:i/>
        </w:rPr>
        <w:t>г.</w:t>
      </w:r>
    </w:p>
    <w:p w14:paraId="64D3920B" w14:textId="77777777" w:rsidR="00081E26" w:rsidRDefault="00081E26" w:rsidP="00081E26">
      <w:pPr>
        <w:rPr>
          <w:lang w:eastAsia="en-US"/>
        </w:rPr>
      </w:pPr>
      <w:r>
        <w:lastRenderedPageBreak/>
        <w:t>Вариант 1</w:t>
      </w:r>
    </w:p>
    <w:p w14:paraId="23969633" w14:textId="77777777" w:rsidR="00081E26" w:rsidRDefault="00081E26" w:rsidP="00081E26">
      <w:r>
        <w:t xml:space="preserve">Использовать ТОЛЬКО методы </w:t>
      </w:r>
      <w:r>
        <w:rPr>
          <w:lang w:val="en-US"/>
        </w:rPr>
        <w:t>Stream</w:t>
      </w:r>
      <w:r w:rsidRPr="00081E26">
        <w:t xml:space="preserve"> </w:t>
      </w:r>
      <w:r>
        <w:rPr>
          <w:lang w:val="en-US"/>
        </w:rPr>
        <w:t>API</w:t>
      </w:r>
      <w:r>
        <w:t>. Циклов и условий быть не должно.</w:t>
      </w:r>
    </w:p>
    <w:p w14:paraId="630CF313" w14:textId="77777777" w:rsidR="00081E26" w:rsidRDefault="00081E26" w:rsidP="00081E26">
      <w:pPr>
        <w:pStyle w:val="ac"/>
        <w:numPr>
          <w:ilvl w:val="0"/>
          <w:numId w:val="14"/>
        </w:numPr>
        <w:spacing w:before="0" w:after="160" w:line="256" w:lineRule="auto"/>
        <w:contextualSpacing/>
        <w:jc w:val="left"/>
        <w:rPr>
          <w:sz w:val="24"/>
          <w:szCs w:val="24"/>
        </w:rPr>
      </w:pPr>
      <w:r>
        <w:rPr>
          <w:sz w:val="24"/>
          <w:szCs w:val="24"/>
        </w:rPr>
        <w:t>Задана коллекция строк. Вернуть последний элемент и третий элемент коллекции.</w:t>
      </w:r>
    </w:p>
    <w:p w14:paraId="02D603DC" w14:textId="77777777" w:rsidR="00081E26" w:rsidRDefault="00081E26" w:rsidP="00081E26">
      <w:r>
        <w:rPr>
          <w:b/>
          <w:bCs/>
          <w:u w:val="single"/>
        </w:rPr>
        <w:t>Код</w:t>
      </w:r>
      <w:r>
        <w:t>:</w:t>
      </w:r>
    </w:p>
    <w:p w14:paraId="675ECE3C" w14:textId="77777777" w:rsidR="00081E26" w:rsidRDefault="00081E26" w:rsidP="00081E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</w:pPr>
      <w:proofErr w:type="spellStart"/>
      <w:r>
        <w:rPr>
          <w:rFonts w:ascii="JetBrains Mono" w:eastAsia="Times New Roman" w:hAnsi="JetBrains Mono" w:cs="Courier New"/>
          <w:color w:val="0033B3"/>
          <w:sz w:val="20"/>
          <w:szCs w:val="20"/>
          <w:lang w:eastAsia="ru-RU"/>
        </w:rPr>
        <w:t>package</w:t>
      </w:r>
      <w:proofErr w:type="spellEnd"/>
      <w:r>
        <w:rPr>
          <w:rFonts w:ascii="JetBrains Mono" w:eastAsia="Times New Roman" w:hAnsi="JetBrains Mono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com.company</w:t>
      </w:r>
      <w:proofErr w:type="spellEnd"/>
      <w:r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;</w:t>
      </w:r>
      <w:r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br/>
      </w:r>
      <w:r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br/>
      </w:r>
      <w:proofErr w:type="spellStart"/>
      <w:r>
        <w:rPr>
          <w:rFonts w:ascii="JetBrains Mono" w:eastAsia="Times New Roman" w:hAnsi="JetBrains Mono" w:cs="Courier New"/>
          <w:color w:val="0033B3"/>
          <w:sz w:val="20"/>
          <w:szCs w:val="20"/>
          <w:lang w:eastAsia="ru-RU"/>
        </w:rPr>
        <w:t>import</w:t>
      </w:r>
      <w:proofErr w:type="spellEnd"/>
      <w:r>
        <w:rPr>
          <w:rFonts w:ascii="JetBrains Mono" w:eastAsia="Times New Roman" w:hAnsi="JetBrains Mono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java.util.ArrayList</w:t>
      </w:r>
      <w:proofErr w:type="spellEnd"/>
      <w:r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;</w:t>
      </w:r>
      <w:r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br/>
      </w:r>
      <w:proofErr w:type="spellStart"/>
      <w:r>
        <w:rPr>
          <w:rFonts w:ascii="JetBrains Mono" w:eastAsia="Times New Roman" w:hAnsi="JetBrains Mono" w:cs="Courier New"/>
          <w:color w:val="0033B3"/>
          <w:sz w:val="20"/>
          <w:szCs w:val="20"/>
          <w:lang w:eastAsia="ru-RU"/>
        </w:rPr>
        <w:t>import</w:t>
      </w:r>
      <w:proofErr w:type="spellEnd"/>
      <w:r>
        <w:rPr>
          <w:rFonts w:ascii="JetBrains Mono" w:eastAsia="Times New Roman" w:hAnsi="JetBrains Mono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java.util.stream</w:t>
      </w:r>
      <w:proofErr w:type="spellEnd"/>
      <w:r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.</w:t>
      </w:r>
      <w:r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*;</w:t>
      </w:r>
      <w:r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br/>
      </w:r>
      <w:r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br/>
      </w:r>
      <w:proofErr w:type="spellStart"/>
      <w:r>
        <w:rPr>
          <w:rFonts w:ascii="JetBrains Mono" w:eastAsia="Times New Roman" w:hAnsi="JetBrains Mono" w:cs="Courier New"/>
          <w:color w:val="0033B3"/>
          <w:sz w:val="20"/>
          <w:szCs w:val="20"/>
          <w:lang w:eastAsia="ru-RU"/>
        </w:rPr>
        <w:t>public</w:t>
      </w:r>
      <w:proofErr w:type="spellEnd"/>
      <w:r>
        <w:rPr>
          <w:rFonts w:ascii="JetBrains Mono" w:eastAsia="Times New Roman" w:hAnsi="JetBrains Mono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>
        <w:rPr>
          <w:rFonts w:ascii="JetBrains Mono" w:eastAsia="Times New Roman" w:hAnsi="JetBrains Mono" w:cs="Courier New"/>
          <w:color w:val="0033B3"/>
          <w:sz w:val="20"/>
          <w:szCs w:val="20"/>
          <w:lang w:eastAsia="ru-RU"/>
        </w:rPr>
        <w:t>class</w:t>
      </w:r>
      <w:proofErr w:type="spellEnd"/>
      <w:r>
        <w:rPr>
          <w:rFonts w:ascii="JetBrains Mono" w:eastAsia="Times New Roman" w:hAnsi="JetBrains Mono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Main</w:t>
      </w:r>
      <w:proofErr w:type="spellEnd"/>
      <w:r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 </w:t>
      </w:r>
      <w:r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{</w:t>
      </w:r>
      <w:r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br/>
      </w:r>
      <w:r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br/>
        <w:t xml:space="preserve">    </w:t>
      </w:r>
      <w:proofErr w:type="spellStart"/>
      <w:r>
        <w:rPr>
          <w:rFonts w:ascii="JetBrains Mono" w:eastAsia="Times New Roman" w:hAnsi="JetBrains Mono" w:cs="Courier New"/>
          <w:color w:val="0033B3"/>
          <w:sz w:val="20"/>
          <w:szCs w:val="20"/>
          <w:lang w:eastAsia="ru-RU"/>
        </w:rPr>
        <w:t>public</w:t>
      </w:r>
      <w:proofErr w:type="spellEnd"/>
      <w:r>
        <w:rPr>
          <w:rFonts w:ascii="JetBrains Mono" w:eastAsia="Times New Roman" w:hAnsi="JetBrains Mono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>
        <w:rPr>
          <w:rFonts w:ascii="JetBrains Mono" w:eastAsia="Times New Roman" w:hAnsi="JetBrains Mono" w:cs="Courier New"/>
          <w:color w:val="0033B3"/>
          <w:sz w:val="20"/>
          <w:szCs w:val="20"/>
          <w:lang w:eastAsia="ru-RU"/>
        </w:rPr>
        <w:t>static</w:t>
      </w:r>
      <w:proofErr w:type="spellEnd"/>
      <w:r>
        <w:rPr>
          <w:rFonts w:ascii="JetBrains Mono" w:eastAsia="Times New Roman" w:hAnsi="JetBrains Mono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>
        <w:rPr>
          <w:rFonts w:ascii="JetBrains Mono" w:eastAsia="Times New Roman" w:hAnsi="JetBrains Mono" w:cs="Courier New"/>
          <w:color w:val="0033B3"/>
          <w:sz w:val="20"/>
          <w:szCs w:val="20"/>
          <w:lang w:eastAsia="ru-RU"/>
        </w:rPr>
        <w:t>void</w:t>
      </w:r>
      <w:proofErr w:type="spellEnd"/>
      <w:r>
        <w:rPr>
          <w:rFonts w:ascii="JetBrains Mono" w:eastAsia="Times New Roman" w:hAnsi="JetBrains Mono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>
        <w:rPr>
          <w:rFonts w:ascii="JetBrains Mono" w:eastAsia="Times New Roman" w:hAnsi="JetBrains Mono" w:cs="Courier New"/>
          <w:color w:val="00627A"/>
          <w:sz w:val="20"/>
          <w:szCs w:val="20"/>
          <w:lang w:eastAsia="ru-RU"/>
        </w:rPr>
        <w:t>main</w:t>
      </w:r>
      <w:proofErr w:type="spellEnd"/>
      <w:r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(</w:t>
      </w:r>
      <w:proofErr w:type="spellStart"/>
      <w:r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String</w:t>
      </w:r>
      <w:proofErr w:type="spellEnd"/>
      <w:r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 xml:space="preserve">[] </w:t>
      </w:r>
      <w:proofErr w:type="spellStart"/>
      <w:r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args</w:t>
      </w:r>
      <w:proofErr w:type="spellEnd"/>
      <w:r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) {</w:t>
      </w:r>
      <w:r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br/>
      </w:r>
      <w:r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br/>
        <w:t xml:space="preserve">        </w:t>
      </w:r>
      <w:proofErr w:type="spellStart"/>
      <w:r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ArrayList</w:t>
      </w:r>
      <w:proofErr w:type="spellEnd"/>
      <w:r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&lt;</w:t>
      </w:r>
      <w:proofErr w:type="spellStart"/>
      <w:r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String</w:t>
      </w:r>
      <w:proofErr w:type="spellEnd"/>
      <w:r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 xml:space="preserve">&gt; </w:t>
      </w:r>
      <w:proofErr w:type="spellStart"/>
      <w:r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base</w:t>
      </w:r>
      <w:proofErr w:type="spellEnd"/>
      <w:r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 </w:t>
      </w:r>
      <w:r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 xml:space="preserve">= </w:t>
      </w:r>
      <w:proofErr w:type="spellStart"/>
      <w:r>
        <w:rPr>
          <w:rFonts w:ascii="JetBrains Mono" w:eastAsia="Times New Roman" w:hAnsi="JetBrains Mono" w:cs="Courier New"/>
          <w:color w:val="0033B3"/>
          <w:sz w:val="20"/>
          <w:szCs w:val="20"/>
          <w:lang w:eastAsia="ru-RU"/>
        </w:rPr>
        <w:t>new</w:t>
      </w:r>
      <w:proofErr w:type="spellEnd"/>
      <w:r>
        <w:rPr>
          <w:rFonts w:ascii="JetBrains Mono" w:eastAsia="Times New Roman" w:hAnsi="JetBrains Mono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ArrayList</w:t>
      </w:r>
      <w:proofErr w:type="spellEnd"/>
      <w:r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&lt;</w:t>
      </w:r>
      <w:proofErr w:type="spellStart"/>
      <w:r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String</w:t>
      </w:r>
      <w:proofErr w:type="spellEnd"/>
      <w:r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&gt;();</w:t>
      </w:r>
      <w:r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br/>
        <w:t xml:space="preserve">        </w:t>
      </w:r>
      <w:proofErr w:type="spellStart"/>
      <w:r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base</w:t>
      </w:r>
      <w:r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.add</w:t>
      </w:r>
      <w:proofErr w:type="spellEnd"/>
      <w:r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(</w:t>
      </w:r>
      <w:r>
        <w:rPr>
          <w:rFonts w:ascii="JetBrains Mono" w:eastAsia="Times New Roman" w:hAnsi="JetBrains Mono" w:cs="Courier New"/>
          <w:color w:val="067D17"/>
          <w:sz w:val="20"/>
          <w:szCs w:val="20"/>
          <w:lang w:eastAsia="ru-RU"/>
        </w:rPr>
        <w:t>"Альфа"</w:t>
      </w:r>
      <w:r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);</w:t>
      </w:r>
      <w:r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br/>
        <w:t xml:space="preserve">        </w:t>
      </w:r>
      <w:proofErr w:type="spellStart"/>
      <w:r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base</w:t>
      </w:r>
      <w:r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.add</w:t>
      </w:r>
      <w:proofErr w:type="spellEnd"/>
      <w:r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(</w:t>
      </w:r>
      <w:r>
        <w:rPr>
          <w:rFonts w:ascii="JetBrains Mono" w:eastAsia="Times New Roman" w:hAnsi="JetBrains Mono" w:cs="Courier New"/>
          <w:color w:val="067D17"/>
          <w:sz w:val="20"/>
          <w:szCs w:val="20"/>
          <w:lang w:eastAsia="ru-RU"/>
        </w:rPr>
        <w:t>"Бета"</w:t>
      </w:r>
      <w:r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);</w:t>
      </w:r>
      <w:r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br/>
        <w:t xml:space="preserve">        </w:t>
      </w:r>
      <w:proofErr w:type="spellStart"/>
      <w:r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base</w:t>
      </w:r>
      <w:r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.add</w:t>
      </w:r>
      <w:proofErr w:type="spellEnd"/>
      <w:r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(</w:t>
      </w:r>
      <w:r>
        <w:rPr>
          <w:rFonts w:ascii="JetBrains Mono" w:eastAsia="Times New Roman" w:hAnsi="JetBrains Mono" w:cs="Courier New"/>
          <w:color w:val="067D17"/>
          <w:sz w:val="20"/>
          <w:szCs w:val="20"/>
          <w:lang w:eastAsia="ru-RU"/>
        </w:rPr>
        <w:t>"Вега"</w:t>
      </w:r>
      <w:r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);</w:t>
      </w:r>
      <w:r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br/>
        <w:t xml:space="preserve">        </w:t>
      </w:r>
      <w:proofErr w:type="spellStart"/>
      <w:r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base</w:t>
      </w:r>
      <w:r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.add</w:t>
      </w:r>
      <w:proofErr w:type="spellEnd"/>
      <w:r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(</w:t>
      </w:r>
      <w:r>
        <w:rPr>
          <w:rFonts w:ascii="JetBrains Mono" w:eastAsia="Times New Roman" w:hAnsi="JetBrains Mono" w:cs="Courier New"/>
          <w:color w:val="067D17"/>
          <w:sz w:val="20"/>
          <w:szCs w:val="20"/>
          <w:lang w:eastAsia="ru-RU"/>
        </w:rPr>
        <w:t>"Гамма"</w:t>
      </w:r>
      <w:r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);</w:t>
      </w:r>
      <w:r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br/>
        <w:t xml:space="preserve">        </w:t>
      </w:r>
      <w:proofErr w:type="spellStart"/>
      <w:r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base</w:t>
      </w:r>
      <w:r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.add</w:t>
      </w:r>
      <w:proofErr w:type="spellEnd"/>
      <w:r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(</w:t>
      </w:r>
      <w:r>
        <w:rPr>
          <w:rFonts w:ascii="JetBrains Mono" w:eastAsia="Times New Roman" w:hAnsi="JetBrains Mono" w:cs="Courier New"/>
          <w:color w:val="067D17"/>
          <w:sz w:val="20"/>
          <w:szCs w:val="20"/>
          <w:lang w:eastAsia="ru-RU"/>
        </w:rPr>
        <w:t>"Дельта"</w:t>
      </w:r>
      <w:r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);</w:t>
      </w:r>
      <w:r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br/>
      </w:r>
      <w:r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br/>
        <w:t xml:space="preserve">        </w:t>
      </w:r>
      <w:proofErr w:type="spellStart"/>
      <w:r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System</w:t>
      </w:r>
      <w:r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.</w:t>
      </w:r>
      <w:r>
        <w:rPr>
          <w:rFonts w:ascii="JetBrains Mono" w:eastAsia="Times New Roman" w:hAnsi="JetBrains Mono" w:cs="Courier New"/>
          <w:i/>
          <w:iCs/>
          <w:color w:val="871094"/>
          <w:sz w:val="20"/>
          <w:szCs w:val="20"/>
          <w:lang w:eastAsia="ru-RU"/>
        </w:rPr>
        <w:t>out</w:t>
      </w:r>
      <w:r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.println</w:t>
      </w:r>
      <w:proofErr w:type="spellEnd"/>
      <w:r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(</w:t>
      </w:r>
      <w:r>
        <w:rPr>
          <w:rFonts w:ascii="JetBrains Mono" w:eastAsia="Times New Roman" w:hAnsi="JetBrains Mono" w:cs="Courier New"/>
          <w:color w:val="067D17"/>
          <w:sz w:val="20"/>
          <w:szCs w:val="20"/>
          <w:lang w:eastAsia="ru-RU"/>
        </w:rPr>
        <w:t>"Коллекция строк:"</w:t>
      </w:r>
      <w:r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);</w:t>
      </w:r>
      <w:r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br/>
        <w:t xml:space="preserve">        </w:t>
      </w:r>
      <w:proofErr w:type="spellStart"/>
      <w:r>
        <w:rPr>
          <w:rFonts w:ascii="JetBrains Mono" w:eastAsia="Times New Roman" w:hAnsi="JetBrains Mono" w:cs="Courier New"/>
          <w:color w:val="0033B3"/>
          <w:sz w:val="20"/>
          <w:szCs w:val="20"/>
          <w:lang w:eastAsia="ru-RU"/>
        </w:rPr>
        <w:t>for</w:t>
      </w:r>
      <w:proofErr w:type="spellEnd"/>
      <w:r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(</w:t>
      </w:r>
      <w:proofErr w:type="spellStart"/>
      <w:r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String</w:t>
      </w:r>
      <w:proofErr w:type="spellEnd"/>
      <w:r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 s </w:t>
      </w:r>
      <w:r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 xml:space="preserve">: </w:t>
      </w:r>
      <w:proofErr w:type="spellStart"/>
      <w:r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base</w:t>
      </w:r>
      <w:proofErr w:type="spellEnd"/>
      <w:r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)</w:t>
      </w:r>
      <w:r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br/>
        <w:t xml:space="preserve">            </w:t>
      </w:r>
      <w:proofErr w:type="spellStart"/>
      <w:r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System</w:t>
      </w:r>
      <w:r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.</w:t>
      </w:r>
      <w:r>
        <w:rPr>
          <w:rFonts w:ascii="JetBrains Mono" w:eastAsia="Times New Roman" w:hAnsi="JetBrains Mono" w:cs="Courier New"/>
          <w:i/>
          <w:iCs/>
          <w:color w:val="871094"/>
          <w:sz w:val="20"/>
          <w:szCs w:val="20"/>
          <w:lang w:eastAsia="ru-RU"/>
        </w:rPr>
        <w:t>out</w:t>
      </w:r>
      <w:r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.println</w:t>
      </w:r>
      <w:proofErr w:type="spellEnd"/>
      <w:r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(</w:t>
      </w:r>
      <w:r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s</w:t>
      </w:r>
      <w:r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);</w:t>
      </w:r>
      <w:r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br/>
      </w:r>
      <w:r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br/>
        <w:t xml:space="preserve">        </w:t>
      </w:r>
      <w:proofErr w:type="spellStart"/>
      <w:r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System</w:t>
      </w:r>
      <w:r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.</w:t>
      </w:r>
      <w:r>
        <w:rPr>
          <w:rFonts w:ascii="JetBrains Mono" w:eastAsia="Times New Roman" w:hAnsi="JetBrains Mono" w:cs="Courier New"/>
          <w:i/>
          <w:iCs/>
          <w:color w:val="871094"/>
          <w:sz w:val="20"/>
          <w:szCs w:val="20"/>
          <w:lang w:eastAsia="ru-RU"/>
        </w:rPr>
        <w:t>out</w:t>
      </w:r>
      <w:r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.println</w:t>
      </w:r>
      <w:proofErr w:type="spellEnd"/>
      <w:r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(</w:t>
      </w:r>
      <w:r>
        <w:rPr>
          <w:rFonts w:ascii="JetBrains Mono" w:eastAsia="Times New Roman" w:hAnsi="JetBrains Mono" w:cs="Courier New"/>
          <w:color w:val="067D17"/>
          <w:sz w:val="20"/>
          <w:szCs w:val="20"/>
          <w:lang w:eastAsia="ru-RU"/>
        </w:rPr>
        <w:t xml:space="preserve">"Последний элемент: " </w:t>
      </w:r>
      <w:r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 xml:space="preserve">+ </w:t>
      </w:r>
      <w:proofErr w:type="spellStart"/>
      <w:r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base</w:t>
      </w:r>
      <w:r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.stream</w:t>
      </w:r>
      <w:proofErr w:type="spellEnd"/>
      <w:r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().</w:t>
      </w:r>
      <w:proofErr w:type="spellStart"/>
      <w:r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skip</w:t>
      </w:r>
      <w:proofErr w:type="spellEnd"/>
      <w:r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(</w:t>
      </w:r>
      <w:proofErr w:type="spellStart"/>
      <w:r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base</w:t>
      </w:r>
      <w:r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.size</w:t>
      </w:r>
      <w:proofErr w:type="spellEnd"/>
      <w:r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 xml:space="preserve">() - </w:t>
      </w:r>
      <w:r>
        <w:rPr>
          <w:rFonts w:ascii="JetBrains Mono" w:eastAsia="Times New Roman" w:hAnsi="JetBrains Mono" w:cs="Courier New"/>
          <w:color w:val="1750EB"/>
          <w:sz w:val="20"/>
          <w:szCs w:val="20"/>
          <w:lang w:eastAsia="ru-RU"/>
        </w:rPr>
        <w:t>1</w:t>
      </w:r>
      <w:r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).</w:t>
      </w:r>
      <w:proofErr w:type="spellStart"/>
      <w:r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findFirst</w:t>
      </w:r>
      <w:proofErr w:type="spellEnd"/>
      <w:r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().</w:t>
      </w:r>
      <w:proofErr w:type="spellStart"/>
      <w:r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get</w:t>
      </w:r>
      <w:proofErr w:type="spellEnd"/>
      <w:r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());</w:t>
      </w:r>
      <w:r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br/>
        <w:t xml:space="preserve">        </w:t>
      </w:r>
      <w:proofErr w:type="spellStart"/>
      <w:r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System</w:t>
      </w:r>
      <w:r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.</w:t>
      </w:r>
      <w:r>
        <w:rPr>
          <w:rFonts w:ascii="JetBrains Mono" w:eastAsia="Times New Roman" w:hAnsi="JetBrains Mono" w:cs="Courier New"/>
          <w:i/>
          <w:iCs/>
          <w:color w:val="871094"/>
          <w:sz w:val="20"/>
          <w:szCs w:val="20"/>
          <w:lang w:eastAsia="ru-RU"/>
        </w:rPr>
        <w:t>out</w:t>
      </w:r>
      <w:r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.println</w:t>
      </w:r>
      <w:proofErr w:type="spellEnd"/>
      <w:r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(</w:t>
      </w:r>
      <w:r>
        <w:rPr>
          <w:rFonts w:ascii="JetBrains Mono" w:eastAsia="Times New Roman" w:hAnsi="JetBrains Mono" w:cs="Courier New"/>
          <w:color w:val="067D17"/>
          <w:sz w:val="20"/>
          <w:szCs w:val="20"/>
          <w:lang w:eastAsia="ru-RU"/>
        </w:rPr>
        <w:t xml:space="preserve">"Третий элемент: " </w:t>
      </w:r>
      <w:r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 xml:space="preserve">+ </w:t>
      </w:r>
      <w:proofErr w:type="spellStart"/>
      <w:r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base</w:t>
      </w:r>
      <w:r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.stream</w:t>
      </w:r>
      <w:proofErr w:type="spellEnd"/>
      <w:r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().</w:t>
      </w:r>
      <w:proofErr w:type="spellStart"/>
      <w:r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skip</w:t>
      </w:r>
      <w:proofErr w:type="spellEnd"/>
      <w:r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(</w:t>
      </w:r>
      <w:r>
        <w:rPr>
          <w:rFonts w:ascii="JetBrains Mono" w:eastAsia="Times New Roman" w:hAnsi="JetBrains Mono" w:cs="Courier New"/>
          <w:color w:val="1750EB"/>
          <w:sz w:val="20"/>
          <w:szCs w:val="20"/>
          <w:lang w:eastAsia="ru-RU"/>
        </w:rPr>
        <w:t>2</w:t>
      </w:r>
      <w:r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).</w:t>
      </w:r>
      <w:proofErr w:type="spellStart"/>
      <w:r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findFirst</w:t>
      </w:r>
      <w:proofErr w:type="spellEnd"/>
      <w:r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().</w:t>
      </w:r>
      <w:proofErr w:type="spellStart"/>
      <w:r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get</w:t>
      </w:r>
      <w:proofErr w:type="spellEnd"/>
      <w:r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());</w:t>
      </w:r>
      <w:r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br/>
        <w:t xml:space="preserve">    }</w:t>
      </w:r>
      <w:r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br/>
        <w:t>}</w:t>
      </w:r>
    </w:p>
    <w:p w14:paraId="3B1AC04C" w14:textId="77777777" w:rsidR="00081E26" w:rsidRDefault="00081E26" w:rsidP="00081E26">
      <w:pPr>
        <w:rPr>
          <w:rFonts w:eastAsiaTheme="minorHAnsi"/>
          <w:lang w:eastAsia="en-US"/>
        </w:rPr>
      </w:pPr>
    </w:p>
    <w:p w14:paraId="20A66A17" w14:textId="77777777" w:rsidR="00081E26" w:rsidRPr="00081E26" w:rsidRDefault="00081E26" w:rsidP="00081E26">
      <w:r w:rsidRPr="00081E26">
        <w:rPr>
          <w:b/>
          <w:bCs/>
        </w:rPr>
        <w:t>Проверка правильности работы:</w:t>
      </w:r>
    </w:p>
    <w:p w14:paraId="6A7927CA" w14:textId="77777777" w:rsidR="00081E26" w:rsidRDefault="00081E26" w:rsidP="00081E26">
      <w:r>
        <w:rPr>
          <w:noProof/>
        </w:rPr>
        <w:drawing>
          <wp:inline distT="0" distB="0" distL="0" distR="0" wp14:anchorId="7BF1F82F" wp14:editId="52F17198">
            <wp:extent cx="2590800" cy="18192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84AFEC" w14:textId="4C269CB2" w:rsidR="00081E26" w:rsidRDefault="00081E26" w:rsidP="00081E26">
      <w:r w:rsidRPr="00081E26">
        <w:rPr>
          <w:b/>
          <w:bCs/>
        </w:rPr>
        <w:t>Вывод</w:t>
      </w:r>
      <w:r>
        <w:t>:</w:t>
      </w:r>
      <w:r w:rsidRPr="00081E26">
        <w:rPr>
          <w:noProof/>
        </w:rPr>
        <w:t xml:space="preserve"> </w:t>
      </w:r>
      <w:r>
        <w:rPr>
          <w:noProof/>
        </w:rPr>
        <w:t xml:space="preserve">Программа использует </w:t>
      </w:r>
      <w:r>
        <w:rPr>
          <w:noProof/>
          <w:lang w:val="en-US"/>
        </w:rPr>
        <w:t>StreamAPI</w:t>
      </w:r>
      <w:r>
        <w:rPr>
          <w:noProof/>
        </w:rPr>
        <w:t xml:space="preserve"> для </w:t>
      </w:r>
      <w:r>
        <w:rPr>
          <w:noProof/>
        </w:rPr>
        <w:t xml:space="preserve">возвращения </w:t>
      </w:r>
      <w:r>
        <w:t>после</w:t>
      </w:r>
      <w:r>
        <w:t>днего</w:t>
      </w:r>
      <w:r>
        <w:t xml:space="preserve"> элемент</w:t>
      </w:r>
      <w:r>
        <w:t>а</w:t>
      </w:r>
      <w:r>
        <w:t xml:space="preserve"> и трет</w:t>
      </w:r>
      <w:r>
        <w:t>ьего</w:t>
      </w:r>
      <w:r>
        <w:t xml:space="preserve"> элемент коллекции</w:t>
      </w:r>
      <w:r>
        <w:rPr>
          <w:noProof/>
        </w:rPr>
        <w:t>. Программа работает корректно.</w:t>
      </w:r>
      <w:r>
        <w:br w:type="page"/>
      </w:r>
    </w:p>
    <w:p w14:paraId="0A5DF6B6" w14:textId="7AF558B4" w:rsidR="00081E26" w:rsidRDefault="00081E26" w:rsidP="00081E26">
      <w:r>
        <w:lastRenderedPageBreak/>
        <w:t xml:space="preserve">Вариант 2 </w:t>
      </w:r>
    </w:p>
    <w:p w14:paraId="51CE4EE7" w14:textId="77777777" w:rsidR="00081E26" w:rsidRDefault="00081E26" w:rsidP="00081E26">
      <w:r>
        <w:t xml:space="preserve">Использовать ТОЛЬКО методы </w:t>
      </w:r>
      <w:r>
        <w:rPr>
          <w:lang w:val="en-US"/>
        </w:rPr>
        <w:t>Stream</w:t>
      </w:r>
      <w:r w:rsidRPr="00081E26">
        <w:t xml:space="preserve"> </w:t>
      </w:r>
      <w:r>
        <w:rPr>
          <w:lang w:val="en-US"/>
        </w:rPr>
        <w:t>API</w:t>
      </w:r>
      <w:r>
        <w:t>. Циклов и условий быть не должно.</w:t>
      </w:r>
    </w:p>
    <w:p w14:paraId="72B5C2E4" w14:textId="77777777" w:rsidR="00081E26" w:rsidRDefault="00081E26" w:rsidP="00081E26">
      <w:pPr>
        <w:pStyle w:val="ac"/>
        <w:numPr>
          <w:ilvl w:val="0"/>
          <w:numId w:val="15"/>
        </w:numPr>
        <w:spacing w:before="0" w:after="160" w:line="256" w:lineRule="auto"/>
        <w:contextualSpacing/>
        <w:jc w:val="left"/>
        <w:rPr>
          <w:sz w:val="24"/>
          <w:szCs w:val="24"/>
        </w:rPr>
      </w:pPr>
      <w:r>
        <w:rPr>
          <w:sz w:val="24"/>
          <w:szCs w:val="24"/>
        </w:rPr>
        <w:t xml:space="preserve">Задана </w:t>
      </w:r>
      <w:bookmarkStart w:id="0" w:name="_Hlk41815498"/>
      <w:r>
        <w:rPr>
          <w:sz w:val="24"/>
          <w:szCs w:val="24"/>
        </w:rPr>
        <w:t>коллекция строк</w:t>
      </w:r>
      <w:bookmarkEnd w:id="0"/>
      <w:r>
        <w:rPr>
          <w:sz w:val="24"/>
          <w:szCs w:val="24"/>
        </w:rPr>
        <w:t xml:space="preserve">. </w:t>
      </w:r>
      <w:bookmarkStart w:id="1" w:name="_Hlk41815472"/>
      <w:r>
        <w:rPr>
          <w:sz w:val="24"/>
          <w:szCs w:val="24"/>
        </w:rPr>
        <w:t>Отсортировать значения по алфавиту и убрать повторы</w:t>
      </w:r>
      <w:bookmarkEnd w:id="1"/>
      <w:r>
        <w:rPr>
          <w:sz w:val="24"/>
          <w:szCs w:val="24"/>
        </w:rPr>
        <w:t>.</w:t>
      </w:r>
    </w:p>
    <w:p w14:paraId="42028FE7" w14:textId="77777777" w:rsidR="00081E26" w:rsidRDefault="00081E26" w:rsidP="00081E26">
      <w:r>
        <w:rPr>
          <w:b/>
          <w:bCs/>
          <w:u w:val="single"/>
        </w:rPr>
        <w:t>Код</w:t>
      </w:r>
      <w:r>
        <w:t>:</w:t>
      </w:r>
    </w:p>
    <w:p w14:paraId="77575A1F" w14:textId="77777777" w:rsidR="00081E26" w:rsidRDefault="00081E26" w:rsidP="00081E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</w:pPr>
      <w:proofErr w:type="spellStart"/>
      <w:r>
        <w:rPr>
          <w:rFonts w:ascii="JetBrains Mono" w:eastAsia="Times New Roman" w:hAnsi="JetBrains Mono" w:cs="Courier New"/>
          <w:color w:val="0033B3"/>
          <w:sz w:val="20"/>
          <w:szCs w:val="20"/>
          <w:lang w:eastAsia="ru-RU"/>
        </w:rPr>
        <w:t>package</w:t>
      </w:r>
      <w:proofErr w:type="spellEnd"/>
      <w:r>
        <w:rPr>
          <w:rFonts w:ascii="JetBrains Mono" w:eastAsia="Times New Roman" w:hAnsi="JetBrains Mono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com.company</w:t>
      </w:r>
      <w:proofErr w:type="spellEnd"/>
      <w:r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;</w:t>
      </w:r>
      <w:r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br/>
      </w:r>
      <w:r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br/>
      </w:r>
      <w:proofErr w:type="spellStart"/>
      <w:r>
        <w:rPr>
          <w:rFonts w:ascii="JetBrains Mono" w:eastAsia="Times New Roman" w:hAnsi="JetBrains Mono" w:cs="Courier New"/>
          <w:color w:val="0033B3"/>
          <w:sz w:val="20"/>
          <w:szCs w:val="20"/>
          <w:lang w:eastAsia="ru-RU"/>
        </w:rPr>
        <w:t>import</w:t>
      </w:r>
      <w:proofErr w:type="spellEnd"/>
      <w:r>
        <w:rPr>
          <w:rFonts w:ascii="JetBrains Mono" w:eastAsia="Times New Roman" w:hAnsi="JetBrains Mono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java.util.ArrayList</w:t>
      </w:r>
      <w:proofErr w:type="spellEnd"/>
      <w:r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;</w:t>
      </w:r>
      <w:r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br/>
      </w:r>
      <w:proofErr w:type="spellStart"/>
      <w:r>
        <w:rPr>
          <w:rFonts w:ascii="JetBrains Mono" w:eastAsia="Times New Roman" w:hAnsi="JetBrains Mono" w:cs="Courier New"/>
          <w:color w:val="0033B3"/>
          <w:sz w:val="20"/>
          <w:szCs w:val="20"/>
          <w:lang w:eastAsia="ru-RU"/>
        </w:rPr>
        <w:t>import</w:t>
      </w:r>
      <w:proofErr w:type="spellEnd"/>
      <w:r>
        <w:rPr>
          <w:rFonts w:ascii="JetBrains Mono" w:eastAsia="Times New Roman" w:hAnsi="JetBrains Mono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java.util.stream</w:t>
      </w:r>
      <w:proofErr w:type="spellEnd"/>
      <w:r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.</w:t>
      </w:r>
      <w:r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*;</w:t>
      </w:r>
      <w:r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br/>
      </w:r>
      <w:r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br/>
      </w:r>
      <w:proofErr w:type="spellStart"/>
      <w:r>
        <w:rPr>
          <w:rFonts w:ascii="JetBrains Mono" w:eastAsia="Times New Roman" w:hAnsi="JetBrains Mono" w:cs="Courier New"/>
          <w:color w:val="0033B3"/>
          <w:sz w:val="20"/>
          <w:szCs w:val="20"/>
          <w:lang w:eastAsia="ru-RU"/>
        </w:rPr>
        <w:t>public</w:t>
      </w:r>
      <w:proofErr w:type="spellEnd"/>
      <w:r>
        <w:rPr>
          <w:rFonts w:ascii="JetBrains Mono" w:eastAsia="Times New Roman" w:hAnsi="JetBrains Mono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>
        <w:rPr>
          <w:rFonts w:ascii="JetBrains Mono" w:eastAsia="Times New Roman" w:hAnsi="JetBrains Mono" w:cs="Courier New"/>
          <w:color w:val="0033B3"/>
          <w:sz w:val="20"/>
          <w:szCs w:val="20"/>
          <w:lang w:eastAsia="ru-RU"/>
        </w:rPr>
        <w:t>class</w:t>
      </w:r>
      <w:proofErr w:type="spellEnd"/>
      <w:r>
        <w:rPr>
          <w:rFonts w:ascii="JetBrains Mono" w:eastAsia="Times New Roman" w:hAnsi="JetBrains Mono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Main</w:t>
      </w:r>
      <w:proofErr w:type="spellEnd"/>
      <w:r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 </w:t>
      </w:r>
      <w:r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{</w:t>
      </w:r>
      <w:r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br/>
      </w:r>
      <w:r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br/>
        <w:t xml:space="preserve">    </w:t>
      </w:r>
      <w:proofErr w:type="spellStart"/>
      <w:r>
        <w:rPr>
          <w:rFonts w:ascii="JetBrains Mono" w:eastAsia="Times New Roman" w:hAnsi="JetBrains Mono" w:cs="Courier New"/>
          <w:color w:val="0033B3"/>
          <w:sz w:val="20"/>
          <w:szCs w:val="20"/>
          <w:lang w:eastAsia="ru-RU"/>
        </w:rPr>
        <w:t>public</w:t>
      </w:r>
      <w:proofErr w:type="spellEnd"/>
      <w:r>
        <w:rPr>
          <w:rFonts w:ascii="JetBrains Mono" w:eastAsia="Times New Roman" w:hAnsi="JetBrains Mono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>
        <w:rPr>
          <w:rFonts w:ascii="JetBrains Mono" w:eastAsia="Times New Roman" w:hAnsi="JetBrains Mono" w:cs="Courier New"/>
          <w:color w:val="0033B3"/>
          <w:sz w:val="20"/>
          <w:szCs w:val="20"/>
          <w:lang w:eastAsia="ru-RU"/>
        </w:rPr>
        <w:t>static</w:t>
      </w:r>
      <w:proofErr w:type="spellEnd"/>
      <w:r>
        <w:rPr>
          <w:rFonts w:ascii="JetBrains Mono" w:eastAsia="Times New Roman" w:hAnsi="JetBrains Mono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>
        <w:rPr>
          <w:rFonts w:ascii="JetBrains Mono" w:eastAsia="Times New Roman" w:hAnsi="JetBrains Mono" w:cs="Courier New"/>
          <w:color w:val="0033B3"/>
          <w:sz w:val="20"/>
          <w:szCs w:val="20"/>
          <w:lang w:eastAsia="ru-RU"/>
        </w:rPr>
        <w:t>void</w:t>
      </w:r>
      <w:proofErr w:type="spellEnd"/>
      <w:r>
        <w:rPr>
          <w:rFonts w:ascii="JetBrains Mono" w:eastAsia="Times New Roman" w:hAnsi="JetBrains Mono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>
        <w:rPr>
          <w:rFonts w:ascii="JetBrains Mono" w:eastAsia="Times New Roman" w:hAnsi="JetBrains Mono" w:cs="Courier New"/>
          <w:color w:val="00627A"/>
          <w:sz w:val="20"/>
          <w:szCs w:val="20"/>
          <w:lang w:eastAsia="ru-RU"/>
        </w:rPr>
        <w:t>main</w:t>
      </w:r>
      <w:proofErr w:type="spellEnd"/>
      <w:r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(</w:t>
      </w:r>
      <w:proofErr w:type="spellStart"/>
      <w:r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String</w:t>
      </w:r>
      <w:proofErr w:type="spellEnd"/>
      <w:r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 xml:space="preserve">[] </w:t>
      </w:r>
      <w:proofErr w:type="spellStart"/>
      <w:r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args</w:t>
      </w:r>
      <w:proofErr w:type="spellEnd"/>
      <w:r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) {</w:t>
      </w:r>
      <w:r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br/>
      </w:r>
      <w:r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br/>
        <w:t xml:space="preserve">        </w:t>
      </w:r>
      <w:proofErr w:type="spellStart"/>
      <w:r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ArrayList</w:t>
      </w:r>
      <w:proofErr w:type="spellEnd"/>
      <w:r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&lt;</w:t>
      </w:r>
      <w:proofErr w:type="spellStart"/>
      <w:r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String</w:t>
      </w:r>
      <w:proofErr w:type="spellEnd"/>
      <w:r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 xml:space="preserve">&gt; </w:t>
      </w:r>
      <w:proofErr w:type="spellStart"/>
      <w:r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base</w:t>
      </w:r>
      <w:proofErr w:type="spellEnd"/>
      <w:r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 </w:t>
      </w:r>
      <w:r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 xml:space="preserve">= </w:t>
      </w:r>
      <w:proofErr w:type="spellStart"/>
      <w:r>
        <w:rPr>
          <w:rFonts w:ascii="JetBrains Mono" w:eastAsia="Times New Roman" w:hAnsi="JetBrains Mono" w:cs="Courier New"/>
          <w:color w:val="0033B3"/>
          <w:sz w:val="20"/>
          <w:szCs w:val="20"/>
          <w:lang w:eastAsia="ru-RU"/>
        </w:rPr>
        <w:t>new</w:t>
      </w:r>
      <w:proofErr w:type="spellEnd"/>
      <w:r>
        <w:rPr>
          <w:rFonts w:ascii="JetBrains Mono" w:eastAsia="Times New Roman" w:hAnsi="JetBrains Mono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ArrayList</w:t>
      </w:r>
      <w:proofErr w:type="spellEnd"/>
      <w:r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&lt;</w:t>
      </w:r>
      <w:proofErr w:type="spellStart"/>
      <w:r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String</w:t>
      </w:r>
      <w:proofErr w:type="spellEnd"/>
      <w:r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&gt;();</w:t>
      </w:r>
      <w:r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br/>
        <w:t xml:space="preserve">        </w:t>
      </w:r>
      <w:proofErr w:type="spellStart"/>
      <w:r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base</w:t>
      </w:r>
      <w:r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.add</w:t>
      </w:r>
      <w:proofErr w:type="spellEnd"/>
      <w:r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(</w:t>
      </w:r>
      <w:r>
        <w:rPr>
          <w:rFonts w:ascii="JetBrains Mono" w:eastAsia="Times New Roman" w:hAnsi="JetBrains Mono" w:cs="Courier New"/>
          <w:color w:val="067D17"/>
          <w:sz w:val="20"/>
          <w:szCs w:val="20"/>
          <w:lang w:eastAsia="ru-RU"/>
        </w:rPr>
        <w:t>"Вега"</w:t>
      </w:r>
      <w:r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);</w:t>
      </w:r>
      <w:r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br/>
        <w:t xml:space="preserve">        </w:t>
      </w:r>
      <w:proofErr w:type="spellStart"/>
      <w:r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base</w:t>
      </w:r>
      <w:r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.add</w:t>
      </w:r>
      <w:proofErr w:type="spellEnd"/>
      <w:r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(</w:t>
      </w:r>
      <w:r>
        <w:rPr>
          <w:rFonts w:ascii="JetBrains Mono" w:eastAsia="Times New Roman" w:hAnsi="JetBrains Mono" w:cs="Courier New"/>
          <w:color w:val="067D17"/>
          <w:sz w:val="20"/>
          <w:szCs w:val="20"/>
          <w:lang w:eastAsia="ru-RU"/>
        </w:rPr>
        <w:t>"Гамма"</w:t>
      </w:r>
      <w:r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);</w:t>
      </w:r>
      <w:r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br/>
        <w:t xml:space="preserve">        </w:t>
      </w:r>
      <w:proofErr w:type="spellStart"/>
      <w:r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base</w:t>
      </w:r>
      <w:r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.add</w:t>
      </w:r>
      <w:proofErr w:type="spellEnd"/>
      <w:r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(</w:t>
      </w:r>
      <w:r>
        <w:rPr>
          <w:rFonts w:ascii="JetBrains Mono" w:eastAsia="Times New Roman" w:hAnsi="JetBrains Mono" w:cs="Courier New"/>
          <w:color w:val="067D17"/>
          <w:sz w:val="20"/>
          <w:szCs w:val="20"/>
          <w:lang w:eastAsia="ru-RU"/>
        </w:rPr>
        <w:t>"Альфа"</w:t>
      </w:r>
      <w:r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);</w:t>
      </w:r>
      <w:r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br/>
        <w:t xml:space="preserve">        </w:t>
      </w:r>
      <w:proofErr w:type="spellStart"/>
      <w:r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base</w:t>
      </w:r>
      <w:r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.add</w:t>
      </w:r>
      <w:proofErr w:type="spellEnd"/>
      <w:r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(</w:t>
      </w:r>
      <w:r>
        <w:rPr>
          <w:rFonts w:ascii="JetBrains Mono" w:eastAsia="Times New Roman" w:hAnsi="JetBrains Mono" w:cs="Courier New"/>
          <w:color w:val="067D17"/>
          <w:sz w:val="20"/>
          <w:szCs w:val="20"/>
          <w:lang w:eastAsia="ru-RU"/>
        </w:rPr>
        <w:t>"Дельта"</w:t>
      </w:r>
      <w:r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);</w:t>
      </w:r>
      <w:r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br/>
        <w:t xml:space="preserve">        </w:t>
      </w:r>
      <w:proofErr w:type="spellStart"/>
      <w:r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base</w:t>
      </w:r>
      <w:r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.add</w:t>
      </w:r>
      <w:proofErr w:type="spellEnd"/>
      <w:r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(</w:t>
      </w:r>
      <w:r>
        <w:rPr>
          <w:rFonts w:ascii="JetBrains Mono" w:eastAsia="Times New Roman" w:hAnsi="JetBrains Mono" w:cs="Courier New"/>
          <w:color w:val="067D17"/>
          <w:sz w:val="20"/>
          <w:szCs w:val="20"/>
          <w:lang w:eastAsia="ru-RU"/>
        </w:rPr>
        <w:t>"Альфа"</w:t>
      </w:r>
      <w:r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);</w:t>
      </w:r>
      <w:r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br/>
        <w:t xml:space="preserve">        </w:t>
      </w:r>
      <w:proofErr w:type="spellStart"/>
      <w:r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base</w:t>
      </w:r>
      <w:r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.add</w:t>
      </w:r>
      <w:proofErr w:type="spellEnd"/>
      <w:r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(</w:t>
      </w:r>
      <w:r>
        <w:rPr>
          <w:rFonts w:ascii="JetBrains Mono" w:eastAsia="Times New Roman" w:hAnsi="JetBrains Mono" w:cs="Courier New"/>
          <w:color w:val="067D17"/>
          <w:sz w:val="20"/>
          <w:szCs w:val="20"/>
          <w:lang w:eastAsia="ru-RU"/>
        </w:rPr>
        <w:t>"Вега"</w:t>
      </w:r>
      <w:r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);</w:t>
      </w:r>
      <w:r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br/>
        <w:t xml:space="preserve">        </w:t>
      </w:r>
      <w:proofErr w:type="spellStart"/>
      <w:r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base</w:t>
      </w:r>
      <w:r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.add</w:t>
      </w:r>
      <w:proofErr w:type="spellEnd"/>
      <w:r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(</w:t>
      </w:r>
      <w:r>
        <w:rPr>
          <w:rFonts w:ascii="JetBrains Mono" w:eastAsia="Times New Roman" w:hAnsi="JetBrains Mono" w:cs="Courier New"/>
          <w:color w:val="067D17"/>
          <w:sz w:val="20"/>
          <w:szCs w:val="20"/>
          <w:lang w:eastAsia="ru-RU"/>
        </w:rPr>
        <w:t>"Гамма"</w:t>
      </w:r>
      <w:r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);</w:t>
      </w:r>
      <w:r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br/>
        <w:t xml:space="preserve">        </w:t>
      </w:r>
      <w:proofErr w:type="spellStart"/>
      <w:r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base</w:t>
      </w:r>
      <w:r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.add</w:t>
      </w:r>
      <w:proofErr w:type="spellEnd"/>
      <w:r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(</w:t>
      </w:r>
      <w:r>
        <w:rPr>
          <w:rFonts w:ascii="JetBrains Mono" w:eastAsia="Times New Roman" w:hAnsi="JetBrains Mono" w:cs="Courier New"/>
          <w:color w:val="067D17"/>
          <w:sz w:val="20"/>
          <w:szCs w:val="20"/>
          <w:lang w:eastAsia="ru-RU"/>
        </w:rPr>
        <w:t>"Альфа"</w:t>
      </w:r>
      <w:r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);</w:t>
      </w:r>
      <w:r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br/>
        <w:t xml:space="preserve">        </w:t>
      </w:r>
      <w:proofErr w:type="spellStart"/>
      <w:r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base</w:t>
      </w:r>
      <w:r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.add</w:t>
      </w:r>
      <w:proofErr w:type="spellEnd"/>
      <w:r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(</w:t>
      </w:r>
      <w:r>
        <w:rPr>
          <w:rFonts w:ascii="JetBrains Mono" w:eastAsia="Times New Roman" w:hAnsi="JetBrains Mono" w:cs="Courier New"/>
          <w:color w:val="067D17"/>
          <w:sz w:val="20"/>
          <w:szCs w:val="20"/>
          <w:lang w:eastAsia="ru-RU"/>
        </w:rPr>
        <w:t>"Альфа"</w:t>
      </w:r>
      <w:r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);</w:t>
      </w:r>
      <w:r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br/>
        <w:t xml:space="preserve">        </w:t>
      </w:r>
      <w:proofErr w:type="spellStart"/>
      <w:r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base</w:t>
      </w:r>
      <w:r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.add</w:t>
      </w:r>
      <w:proofErr w:type="spellEnd"/>
      <w:r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(</w:t>
      </w:r>
      <w:r>
        <w:rPr>
          <w:rFonts w:ascii="JetBrains Mono" w:eastAsia="Times New Roman" w:hAnsi="JetBrains Mono" w:cs="Courier New"/>
          <w:color w:val="067D17"/>
          <w:sz w:val="20"/>
          <w:szCs w:val="20"/>
          <w:lang w:eastAsia="ru-RU"/>
        </w:rPr>
        <w:t>"Бета"</w:t>
      </w:r>
      <w:r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);</w:t>
      </w:r>
      <w:r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br/>
      </w:r>
      <w:r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br/>
        <w:t xml:space="preserve">        </w:t>
      </w:r>
      <w:proofErr w:type="spellStart"/>
      <w:r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System</w:t>
      </w:r>
      <w:r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.</w:t>
      </w:r>
      <w:r>
        <w:rPr>
          <w:rFonts w:ascii="JetBrains Mono" w:eastAsia="Times New Roman" w:hAnsi="JetBrains Mono" w:cs="Courier New"/>
          <w:i/>
          <w:iCs/>
          <w:color w:val="871094"/>
          <w:sz w:val="20"/>
          <w:szCs w:val="20"/>
          <w:lang w:eastAsia="ru-RU"/>
        </w:rPr>
        <w:t>out</w:t>
      </w:r>
      <w:r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.println</w:t>
      </w:r>
      <w:proofErr w:type="spellEnd"/>
      <w:r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(</w:t>
      </w:r>
      <w:r>
        <w:rPr>
          <w:rFonts w:ascii="JetBrains Mono" w:eastAsia="Times New Roman" w:hAnsi="JetBrains Mono" w:cs="Courier New"/>
          <w:color w:val="067D17"/>
          <w:sz w:val="20"/>
          <w:szCs w:val="20"/>
          <w:lang w:eastAsia="ru-RU"/>
        </w:rPr>
        <w:t>"Коллекция строк:"</w:t>
      </w:r>
      <w:r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);</w:t>
      </w:r>
      <w:r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br/>
        <w:t xml:space="preserve">        </w:t>
      </w:r>
      <w:proofErr w:type="spellStart"/>
      <w:r>
        <w:rPr>
          <w:rFonts w:ascii="JetBrains Mono" w:eastAsia="Times New Roman" w:hAnsi="JetBrains Mono" w:cs="Courier New"/>
          <w:color w:val="0033B3"/>
          <w:sz w:val="20"/>
          <w:szCs w:val="20"/>
          <w:lang w:eastAsia="ru-RU"/>
        </w:rPr>
        <w:t>for</w:t>
      </w:r>
      <w:proofErr w:type="spellEnd"/>
      <w:r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(</w:t>
      </w:r>
      <w:proofErr w:type="spellStart"/>
      <w:r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String</w:t>
      </w:r>
      <w:proofErr w:type="spellEnd"/>
      <w:r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 s </w:t>
      </w:r>
      <w:r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 xml:space="preserve">: </w:t>
      </w:r>
      <w:proofErr w:type="spellStart"/>
      <w:r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base</w:t>
      </w:r>
      <w:proofErr w:type="spellEnd"/>
      <w:r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)</w:t>
      </w:r>
      <w:r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br/>
        <w:t xml:space="preserve">            </w:t>
      </w:r>
      <w:proofErr w:type="spellStart"/>
      <w:r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System</w:t>
      </w:r>
      <w:r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.</w:t>
      </w:r>
      <w:r>
        <w:rPr>
          <w:rFonts w:ascii="JetBrains Mono" w:eastAsia="Times New Roman" w:hAnsi="JetBrains Mono" w:cs="Courier New"/>
          <w:i/>
          <w:iCs/>
          <w:color w:val="871094"/>
          <w:sz w:val="20"/>
          <w:szCs w:val="20"/>
          <w:lang w:eastAsia="ru-RU"/>
        </w:rPr>
        <w:t>out</w:t>
      </w:r>
      <w:r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.print</w:t>
      </w:r>
      <w:proofErr w:type="spellEnd"/>
      <w:r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(</w:t>
      </w:r>
      <w:r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s </w:t>
      </w:r>
      <w:r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 xml:space="preserve">+ </w:t>
      </w:r>
      <w:r>
        <w:rPr>
          <w:rFonts w:ascii="JetBrains Mono" w:eastAsia="Times New Roman" w:hAnsi="JetBrains Mono" w:cs="Courier New"/>
          <w:color w:val="067D17"/>
          <w:sz w:val="20"/>
          <w:szCs w:val="20"/>
          <w:lang w:eastAsia="ru-RU"/>
        </w:rPr>
        <w:t>"</w:t>
      </w:r>
      <w:r>
        <w:rPr>
          <w:rFonts w:ascii="JetBrains Mono" w:eastAsia="Times New Roman" w:hAnsi="JetBrains Mono" w:cs="Courier New"/>
          <w:color w:val="0037A6"/>
          <w:sz w:val="20"/>
          <w:szCs w:val="20"/>
          <w:lang w:eastAsia="ru-RU"/>
        </w:rPr>
        <w:t>\t</w:t>
      </w:r>
      <w:r>
        <w:rPr>
          <w:rFonts w:ascii="JetBrains Mono" w:eastAsia="Times New Roman" w:hAnsi="JetBrains Mono" w:cs="Courier New"/>
          <w:color w:val="067D17"/>
          <w:sz w:val="20"/>
          <w:szCs w:val="20"/>
          <w:lang w:eastAsia="ru-RU"/>
        </w:rPr>
        <w:t>"</w:t>
      </w:r>
      <w:r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);</w:t>
      </w:r>
      <w:r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br/>
      </w:r>
      <w:r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br/>
        <w:t xml:space="preserve">        </w:t>
      </w:r>
      <w:proofErr w:type="spellStart"/>
      <w:r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System</w:t>
      </w:r>
      <w:r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.</w:t>
      </w:r>
      <w:r>
        <w:rPr>
          <w:rFonts w:ascii="JetBrains Mono" w:eastAsia="Times New Roman" w:hAnsi="JetBrains Mono" w:cs="Courier New"/>
          <w:i/>
          <w:iCs/>
          <w:color w:val="871094"/>
          <w:sz w:val="20"/>
          <w:szCs w:val="20"/>
          <w:lang w:eastAsia="ru-RU"/>
        </w:rPr>
        <w:t>out</w:t>
      </w:r>
      <w:r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.println</w:t>
      </w:r>
      <w:proofErr w:type="spellEnd"/>
      <w:r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(</w:t>
      </w:r>
      <w:r>
        <w:rPr>
          <w:rFonts w:ascii="JetBrains Mono" w:eastAsia="Times New Roman" w:hAnsi="JetBrains Mono" w:cs="Courier New"/>
          <w:color w:val="067D17"/>
          <w:sz w:val="20"/>
          <w:szCs w:val="20"/>
          <w:lang w:eastAsia="ru-RU"/>
        </w:rPr>
        <w:t>"</w:t>
      </w:r>
      <w:r>
        <w:rPr>
          <w:rFonts w:ascii="JetBrains Mono" w:eastAsia="Times New Roman" w:hAnsi="JetBrains Mono" w:cs="Courier New"/>
          <w:color w:val="0037A6"/>
          <w:sz w:val="20"/>
          <w:szCs w:val="20"/>
          <w:lang w:eastAsia="ru-RU"/>
        </w:rPr>
        <w:t>\</w:t>
      </w:r>
      <w:proofErr w:type="spellStart"/>
      <w:r>
        <w:rPr>
          <w:rFonts w:ascii="JetBrains Mono" w:eastAsia="Times New Roman" w:hAnsi="JetBrains Mono" w:cs="Courier New"/>
          <w:color w:val="0037A6"/>
          <w:sz w:val="20"/>
          <w:szCs w:val="20"/>
          <w:lang w:eastAsia="ru-RU"/>
        </w:rPr>
        <w:t>n</w:t>
      </w:r>
      <w:r>
        <w:rPr>
          <w:rFonts w:ascii="JetBrains Mono" w:eastAsia="Times New Roman" w:hAnsi="JetBrains Mono" w:cs="Courier New"/>
          <w:color w:val="067D17"/>
          <w:sz w:val="20"/>
          <w:szCs w:val="20"/>
          <w:lang w:eastAsia="ru-RU"/>
        </w:rPr>
        <w:t>Обработанная</w:t>
      </w:r>
      <w:proofErr w:type="spellEnd"/>
      <w:r>
        <w:rPr>
          <w:rFonts w:ascii="JetBrains Mono" w:eastAsia="Times New Roman" w:hAnsi="JetBrains Mono" w:cs="Courier New"/>
          <w:color w:val="067D17"/>
          <w:sz w:val="20"/>
          <w:szCs w:val="20"/>
          <w:lang w:eastAsia="ru-RU"/>
        </w:rPr>
        <w:t xml:space="preserve"> коллекция:"</w:t>
      </w:r>
      <w:r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);</w:t>
      </w:r>
      <w:r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br/>
        <w:t xml:space="preserve">        </w:t>
      </w:r>
      <w:proofErr w:type="spellStart"/>
      <w:r>
        <w:rPr>
          <w:rFonts w:ascii="JetBrains Mono" w:eastAsia="Times New Roman" w:hAnsi="JetBrains Mono" w:cs="Courier New"/>
          <w:color w:val="0033B3"/>
          <w:sz w:val="20"/>
          <w:szCs w:val="20"/>
          <w:lang w:eastAsia="ru-RU"/>
        </w:rPr>
        <w:t>for</w:t>
      </w:r>
      <w:proofErr w:type="spellEnd"/>
      <w:r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(</w:t>
      </w:r>
      <w:proofErr w:type="spellStart"/>
      <w:r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String</w:t>
      </w:r>
      <w:proofErr w:type="spellEnd"/>
      <w:r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 z </w:t>
      </w:r>
      <w:r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 xml:space="preserve">: </w:t>
      </w:r>
      <w:proofErr w:type="spellStart"/>
      <w:r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base</w:t>
      </w:r>
      <w:r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.stream</w:t>
      </w:r>
      <w:proofErr w:type="spellEnd"/>
      <w:r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().</w:t>
      </w:r>
      <w:proofErr w:type="spellStart"/>
      <w:r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distinct</w:t>
      </w:r>
      <w:proofErr w:type="spellEnd"/>
      <w:r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().</w:t>
      </w:r>
      <w:proofErr w:type="spellStart"/>
      <w:r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sorted</w:t>
      </w:r>
      <w:proofErr w:type="spellEnd"/>
      <w:r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().</w:t>
      </w:r>
      <w:proofErr w:type="spellStart"/>
      <w:r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collect</w:t>
      </w:r>
      <w:proofErr w:type="spellEnd"/>
      <w:r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(</w:t>
      </w:r>
      <w:proofErr w:type="spellStart"/>
      <w:r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Collectors</w:t>
      </w:r>
      <w:r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.</w:t>
      </w:r>
      <w:r>
        <w:rPr>
          <w:rFonts w:ascii="JetBrains Mono" w:eastAsia="Times New Roman" w:hAnsi="JetBrains Mono" w:cs="Courier New"/>
          <w:i/>
          <w:iCs/>
          <w:color w:val="080808"/>
          <w:sz w:val="20"/>
          <w:szCs w:val="20"/>
          <w:lang w:eastAsia="ru-RU"/>
        </w:rPr>
        <w:t>toList</w:t>
      </w:r>
      <w:proofErr w:type="spellEnd"/>
      <w:r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()))</w:t>
      </w:r>
      <w:r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br/>
        <w:t xml:space="preserve">            </w:t>
      </w:r>
      <w:proofErr w:type="spellStart"/>
      <w:r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System</w:t>
      </w:r>
      <w:r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.</w:t>
      </w:r>
      <w:r>
        <w:rPr>
          <w:rFonts w:ascii="JetBrains Mono" w:eastAsia="Times New Roman" w:hAnsi="JetBrains Mono" w:cs="Courier New"/>
          <w:i/>
          <w:iCs/>
          <w:color w:val="871094"/>
          <w:sz w:val="20"/>
          <w:szCs w:val="20"/>
          <w:lang w:eastAsia="ru-RU"/>
        </w:rPr>
        <w:t>out</w:t>
      </w:r>
      <w:r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.print</w:t>
      </w:r>
      <w:proofErr w:type="spellEnd"/>
      <w:r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(</w:t>
      </w:r>
      <w:r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z </w:t>
      </w:r>
      <w:r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 xml:space="preserve">+ </w:t>
      </w:r>
      <w:r>
        <w:rPr>
          <w:rFonts w:ascii="JetBrains Mono" w:eastAsia="Times New Roman" w:hAnsi="JetBrains Mono" w:cs="Courier New"/>
          <w:color w:val="067D17"/>
          <w:sz w:val="20"/>
          <w:szCs w:val="20"/>
          <w:lang w:eastAsia="ru-RU"/>
        </w:rPr>
        <w:t>"</w:t>
      </w:r>
      <w:r>
        <w:rPr>
          <w:rFonts w:ascii="JetBrains Mono" w:eastAsia="Times New Roman" w:hAnsi="JetBrains Mono" w:cs="Courier New"/>
          <w:color w:val="0037A6"/>
          <w:sz w:val="20"/>
          <w:szCs w:val="20"/>
          <w:lang w:eastAsia="ru-RU"/>
        </w:rPr>
        <w:t>\t</w:t>
      </w:r>
      <w:r>
        <w:rPr>
          <w:rFonts w:ascii="JetBrains Mono" w:eastAsia="Times New Roman" w:hAnsi="JetBrains Mono" w:cs="Courier New"/>
          <w:color w:val="067D17"/>
          <w:sz w:val="20"/>
          <w:szCs w:val="20"/>
          <w:lang w:eastAsia="ru-RU"/>
        </w:rPr>
        <w:t>"</w:t>
      </w:r>
      <w:r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);</w:t>
      </w:r>
      <w:r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br/>
      </w:r>
      <w:r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br/>
        <w:t xml:space="preserve">    }</w:t>
      </w:r>
      <w:r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br/>
        <w:t>}</w:t>
      </w:r>
    </w:p>
    <w:p w14:paraId="6D2942DB" w14:textId="77777777" w:rsidR="00081E26" w:rsidRDefault="00081E26" w:rsidP="00081E26">
      <w:pPr>
        <w:rPr>
          <w:rFonts w:eastAsiaTheme="minorHAnsi"/>
          <w:lang w:eastAsia="en-US"/>
        </w:rPr>
      </w:pPr>
    </w:p>
    <w:p w14:paraId="62F6C577" w14:textId="3BA91809" w:rsidR="00081E26" w:rsidRPr="00081E26" w:rsidRDefault="00081E26" w:rsidP="00081E26">
      <w:r w:rsidRPr="00081E26">
        <w:rPr>
          <w:b/>
          <w:bCs/>
        </w:rPr>
        <w:t>Проверка правильности работы:</w:t>
      </w:r>
    </w:p>
    <w:p w14:paraId="30025474" w14:textId="65FDC20D" w:rsidR="00081E26" w:rsidRDefault="00081E26" w:rsidP="00081E26">
      <w:r>
        <w:rPr>
          <w:noProof/>
        </w:rPr>
        <w:drawing>
          <wp:inline distT="0" distB="0" distL="0" distR="0" wp14:anchorId="0CCB0D8D" wp14:editId="1AF28C51">
            <wp:extent cx="5905500" cy="10001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3A8DF7" w14:textId="64DE5027" w:rsidR="00901FA7" w:rsidRPr="00727D41" w:rsidRDefault="00081E26" w:rsidP="00081E26">
      <w:pPr>
        <w:pStyle w:val="20144"/>
        <w:ind w:firstLine="0"/>
      </w:pPr>
      <w:r w:rsidRPr="00081E26">
        <w:rPr>
          <w:b/>
          <w:bCs/>
        </w:rPr>
        <w:t>Вывод</w:t>
      </w:r>
      <w:r>
        <w:t>:</w:t>
      </w:r>
      <w:r w:rsidRPr="00081E26">
        <w:rPr>
          <w:noProof/>
        </w:rPr>
        <w:t xml:space="preserve"> </w:t>
      </w:r>
      <w:r>
        <w:rPr>
          <w:noProof/>
        </w:rPr>
        <w:t xml:space="preserve">Программа </w:t>
      </w:r>
      <w:r w:rsidRPr="00081E26">
        <w:rPr>
          <w:noProof/>
        </w:rPr>
        <w:t>сортир</w:t>
      </w:r>
      <w:r>
        <w:rPr>
          <w:noProof/>
        </w:rPr>
        <w:t>ует</w:t>
      </w:r>
      <w:r w:rsidRPr="00081E26">
        <w:rPr>
          <w:noProof/>
        </w:rPr>
        <w:t xml:space="preserve"> значения по алфавиту и убра</w:t>
      </w:r>
      <w:r>
        <w:rPr>
          <w:noProof/>
        </w:rPr>
        <w:t>ет</w:t>
      </w:r>
      <w:r w:rsidRPr="00081E26">
        <w:rPr>
          <w:noProof/>
        </w:rPr>
        <w:t xml:space="preserve"> повторы</w:t>
      </w:r>
      <w:r>
        <w:rPr>
          <w:noProof/>
        </w:rPr>
        <w:t xml:space="preserve"> в </w:t>
      </w:r>
      <w:r w:rsidRPr="00081E26">
        <w:rPr>
          <w:noProof/>
        </w:rPr>
        <w:t>коллекция строк</w:t>
      </w:r>
      <w:bookmarkStart w:id="2" w:name="_GoBack"/>
      <w:bookmarkEnd w:id="2"/>
      <w:r>
        <w:rPr>
          <w:noProof/>
        </w:rPr>
        <w:t>. Программа работает корректно.</w:t>
      </w:r>
    </w:p>
    <w:sectPr w:rsidR="00901FA7" w:rsidRPr="00727D41" w:rsidSect="008130F8">
      <w:footerReference w:type="even" r:id="rId11"/>
      <w:footerReference w:type="default" r:id="rId12"/>
      <w:headerReference w:type="first" r:id="rId13"/>
      <w:pgSz w:w="11906" w:h="16838"/>
      <w:pgMar w:top="1134" w:right="567" w:bottom="1134" w:left="1134" w:header="708" w:footer="708" w:gutter="0"/>
      <w:cols w:space="708"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25D6C63" w16cex:dateUtc="2020-05-06T14:03:00Z"/>
  <w16cex:commentExtensible w16cex:durableId="225E8354" w16cex:dateUtc="2020-05-07T09:53:00Z"/>
  <w16cex:commentExtensible w16cex:durableId="225E7FE0" w16cex:dateUtc="2020-05-07T09:38:00Z"/>
  <w16cex:commentExtensible w16cex:durableId="225E81A9" w16cex:dateUtc="2020-05-07T09:46:00Z"/>
  <w16cex:commentExtensible w16cex:durableId="225E855B" w16cex:dateUtc="2020-05-07T10:02:00Z"/>
  <w16cex:commentExtensible w16cex:durableId="225E870C" w16cex:dateUtc="2020-05-07T10:09:00Z"/>
  <w16cex:commentExtensible w16cex:durableId="225E8F3A" w16cex:dateUtc="2020-05-07T10:44:00Z"/>
  <w16cex:commentExtensible w16cex:durableId="225E8A3A" w16cex:dateUtc="2020-05-07T10:23:00Z"/>
  <w16cex:commentExtensible w16cex:durableId="225E8F78" w16cex:dateUtc="2020-05-07T10:45:00Z"/>
</w16cex:commentsExtensible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8AB7EE" w14:textId="77777777" w:rsidR="00965A72" w:rsidRDefault="00965A72">
      <w:r>
        <w:separator/>
      </w:r>
    </w:p>
  </w:endnote>
  <w:endnote w:type="continuationSeparator" w:id="0">
    <w:p w14:paraId="6218A15C" w14:textId="77777777" w:rsidR="00965A72" w:rsidRDefault="00965A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JetBrains Mono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CD4666" w14:textId="77777777" w:rsidR="00D45AF7" w:rsidRDefault="00D45AF7" w:rsidP="0076286C">
    <w:pPr>
      <w:pStyle w:val="a6"/>
      <w:framePr w:wrap="around" w:vAnchor="text" w:hAnchor="margin" w:xAlign="center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14:paraId="411280B6" w14:textId="77777777" w:rsidR="00D45AF7" w:rsidRDefault="00D45AF7" w:rsidP="0076286C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D3094B" w14:textId="35FFA773" w:rsidR="00D45AF7" w:rsidRPr="000D01F7" w:rsidRDefault="00D45AF7" w:rsidP="0076286C">
    <w:pPr>
      <w:pStyle w:val="a6"/>
      <w:framePr w:wrap="around" w:vAnchor="text" w:hAnchor="margin" w:xAlign="center" w:y="1"/>
      <w:rPr>
        <w:rStyle w:val="a8"/>
        <w:sz w:val="24"/>
        <w:szCs w:val="26"/>
      </w:rPr>
    </w:pPr>
    <w:r w:rsidRPr="000D01F7">
      <w:rPr>
        <w:rStyle w:val="a8"/>
        <w:sz w:val="24"/>
        <w:szCs w:val="26"/>
      </w:rPr>
      <w:fldChar w:fldCharType="begin"/>
    </w:r>
    <w:r w:rsidRPr="000D01F7">
      <w:rPr>
        <w:rStyle w:val="a8"/>
        <w:sz w:val="24"/>
        <w:szCs w:val="26"/>
      </w:rPr>
      <w:instrText xml:space="preserve">PAGE  </w:instrText>
    </w:r>
    <w:r w:rsidRPr="000D01F7">
      <w:rPr>
        <w:rStyle w:val="a8"/>
        <w:sz w:val="24"/>
        <w:szCs w:val="26"/>
      </w:rPr>
      <w:fldChar w:fldCharType="separate"/>
    </w:r>
    <w:r w:rsidR="00901FA7">
      <w:rPr>
        <w:rStyle w:val="a8"/>
        <w:noProof/>
        <w:sz w:val="24"/>
        <w:szCs w:val="26"/>
      </w:rPr>
      <w:t>1</w:t>
    </w:r>
    <w:r w:rsidRPr="000D01F7">
      <w:rPr>
        <w:rStyle w:val="a8"/>
        <w:sz w:val="24"/>
        <w:szCs w:val="26"/>
      </w:rPr>
      <w:fldChar w:fldCharType="end"/>
    </w:r>
  </w:p>
  <w:p w14:paraId="7D184C59" w14:textId="77777777" w:rsidR="00D45AF7" w:rsidRDefault="00D45AF7" w:rsidP="0076286C">
    <w:pPr>
      <w:pStyle w:val="a6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DD9D88" w14:textId="77777777" w:rsidR="00965A72" w:rsidRDefault="00965A72">
      <w:r>
        <w:separator/>
      </w:r>
    </w:p>
  </w:footnote>
  <w:footnote w:type="continuationSeparator" w:id="0">
    <w:p w14:paraId="72FF6BA3" w14:textId="77777777" w:rsidR="00965A72" w:rsidRDefault="00965A7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983B1C" w14:textId="77777777" w:rsidR="00D45AF7" w:rsidRPr="00627068" w:rsidRDefault="00D45AF7" w:rsidP="0076286C">
    <w:pPr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multilevel"/>
    <w:tmpl w:val="8EF855CC"/>
    <w:lvl w:ilvl="0">
      <w:start w:val="1"/>
      <w:numFmt w:val="decimal"/>
      <w:lvlRestart w:val="0"/>
      <w:pStyle w:val="a"/>
      <w:lvlText w:val="%1."/>
      <w:lvlJc w:val="left"/>
      <w:pPr>
        <w:tabs>
          <w:tab w:val="num" w:pos="1134"/>
        </w:tabs>
        <w:ind w:left="1134" w:hanging="567"/>
      </w:pPr>
      <w:rPr>
        <w:rFonts w:hint="default"/>
        <w:color w:val="auto"/>
        <w:sz w:val="28"/>
        <w:szCs w:val="28"/>
      </w:rPr>
    </w:lvl>
    <w:lvl w:ilvl="1">
      <w:start w:val="4"/>
      <w:numFmt w:val="decimal"/>
      <w:isLgl/>
      <w:lvlText w:val="%1.%2"/>
      <w:lvlJc w:val="left"/>
      <w:pPr>
        <w:ind w:left="1713" w:hanging="720"/>
      </w:pPr>
      <w:rPr>
        <w:rFonts w:cs="Times New Roman" w:hint="default"/>
        <w:i w:val="0"/>
      </w:rPr>
    </w:lvl>
    <w:lvl w:ilvl="2">
      <w:start w:val="1"/>
      <w:numFmt w:val="decimal"/>
      <w:isLgl/>
      <w:lvlText w:val="%1.%2.%3"/>
      <w:lvlJc w:val="left"/>
      <w:pPr>
        <w:ind w:left="1647" w:hanging="1080"/>
      </w:pPr>
      <w:rPr>
        <w:rFonts w:cs="Times New Roman" w:hint="default"/>
        <w:i w:val="0"/>
      </w:rPr>
    </w:lvl>
    <w:lvl w:ilvl="3">
      <w:start w:val="1"/>
      <w:numFmt w:val="decimal"/>
      <w:isLgl/>
      <w:lvlText w:val="%1.%2.%3.%4"/>
      <w:lvlJc w:val="left"/>
      <w:pPr>
        <w:ind w:left="2007" w:hanging="1440"/>
      </w:pPr>
      <w:rPr>
        <w:rFonts w:cs="Times New Roman" w:hint="default"/>
        <w:i w:val="0"/>
      </w:rPr>
    </w:lvl>
    <w:lvl w:ilvl="4">
      <w:start w:val="1"/>
      <w:numFmt w:val="decimal"/>
      <w:isLgl/>
      <w:lvlText w:val="%1.%2.%3.%4.%5"/>
      <w:lvlJc w:val="left"/>
      <w:pPr>
        <w:ind w:left="2367" w:hanging="1800"/>
      </w:pPr>
      <w:rPr>
        <w:rFonts w:cs="Times New Roman" w:hint="default"/>
        <w:i w:val="0"/>
      </w:rPr>
    </w:lvl>
    <w:lvl w:ilvl="5">
      <w:start w:val="1"/>
      <w:numFmt w:val="decimal"/>
      <w:isLgl/>
      <w:lvlText w:val="%1.%2.%3.%4.%5.%6"/>
      <w:lvlJc w:val="left"/>
      <w:pPr>
        <w:ind w:left="2727" w:hanging="2160"/>
      </w:pPr>
      <w:rPr>
        <w:rFonts w:cs="Times New Roman" w:hint="default"/>
        <w:i w:val="0"/>
      </w:rPr>
    </w:lvl>
    <w:lvl w:ilvl="6">
      <w:start w:val="1"/>
      <w:numFmt w:val="decimal"/>
      <w:isLgl/>
      <w:lvlText w:val="%1.%2.%3.%4.%5.%6.%7"/>
      <w:lvlJc w:val="left"/>
      <w:pPr>
        <w:ind w:left="3087" w:hanging="2520"/>
      </w:pPr>
      <w:rPr>
        <w:rFonts w:cs="Times New Roman" w:hint="default"/>
        <w:i w:val="0"/>
      </w:rPr>
    </w:lvl>
    <w:lvl w:ilvl="7">
      <w:start w:val="1"/>
      <w:numFmt w:val="decimal"/>
      <w:isLgl/>
      <w:lvlText w:val="%1.%2.%3.%4.%5.%6.%7.%8"/>
      <w:lvlJc w:val="left"/>
      <w:pPr>
        <w:ind w:left="3087" w:hanging="2520"/>
      </w:pPr>
      <w:rPr>
        <w:rFonts w:cs="Times New Roman" w:hint="default"/>
        <w:i w:val="0"/>
      </w:rPr>
    </w:lvl>
    <w:lvl w:ilvl="8">
      <w:start w:val="1"/>
      <w:numFmt w:val="decimal"/>
      <w:isLgl/>
      <w:lvlText w:val="%1.%2.%3.%4.%5.%6.%7.%8.%9"/>
      <w:lvlJc w:val="left"/>
      <w:pPr>
        <w:ind w:left="3447" w:hanging="2880"/>
      </w:pPr>
      <w:rPr>
        <w:rFonts w:cs="Times New Roman" w:hint="default"/>
        <w:i w:val="0"/>
      </w:rPr>
    </w:lvl>
  </w:abstractNum>
  <w:abstractNum w:abstractNumId="1" w15:restartNumberingAfterBreak="0">
    <w:nsid w:val="02F06FE7"/>
    <w:multiLevelType w:val="hybridMultilevel"/>
    <w:tmpl w:val="4A062256"/>
    <w:lvl w:ilvl="0" w:tplc="8222F6AA">
      <w:start w:val="1"/>
      <w:numFmt w:val="decimal"/>
      <w:pStyle w:val="a0"/>
      <w:lvlText w:val="%1"/>
      <w:lvlJc w:val="left"/>
      <w:pPr>
        <w:tabs>
          <w:tab w:val="num" w:pos="1260"/>
        </w:tabs>
        <w:ind w:left="12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2" w15:restartNumberingAfterBreak="0">
    <w:nsid w:val="04B36677"/>
    <w:multiLevelType w:val="hybridMultilevel"/>
    <w:tmpl w:val="E88266A0"/>
    <w:lvl w:ilvl="0" w:tplc="CEDEC032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64D7249"/>
    <w:multiLevelType w:val="hybridMultilevel"/>
    <w:tmpl w:val="CA9AF788"/>
    <w:lvl w:ilvl="0" w:tplc="6B5E4F18">
      <w:start w:val="1"/>
      <w:numFmt w:val="russianLower"/>
      <w:pStyle w:val="2014"/>
      <w:lvlText w:val="%1)"/>
      <w:lvlJc w:val="left"/>
      <w:pPr>
        <w:ind w:left="1211" w:hanging="360"/>
      </w:pPr>
      <w:rPr>
        <w:rFonts w:ascii="Times New Roman" w:hAnsi="Times New Roman"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3B640A"/>
    <w:multiLevelType w:val="hybridMultilevel"/>
    <w:tmpl w:val="EE94234E"/>
    <w:lvl w:ilvl="0" w:tplc="7AF0E2CA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0E870D8F"/>
    <w:multiLevelType w:val="hybridMultilevel"/>
    <w:tmpl w:val="BEA8B24A"/>
    <w:lvl w:ilvl="0" w:tplc="F7BA3C96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17097A60"/>
    <w:multiLevelType w:val="hybridMultilevel"/>
    <w:tmpl w:val="5C94F1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816ECD"/>
    <w:multiLevelType w:val="hybridMultilevel"/>
    <w:tmpl w:val="7474F220"/>
    <w:lvl w:ilvl="0" w:tplc="7A6AB22A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1DAE5A2C"/>
    <w:multiLevelType w:val="hybridMultilevel"/>
    <w:tmpl w:val="12DC09EA"/>
    <w:lvl w:ilvl="0" w:tplc="EDDA8DB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1FCB7830"/>
    <w:multiLevelType w:val="multilevel"/>
    <w:tmpl w:val="E71CDEAC"/>
    <w:lvl w:ilvl="0">
      <w:start w:val="1"/>
      <w:numFmt w:val="decimal"/>
      <w:pStyle w:val="20140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0141"/>
      <w:suff w:val="space"/>
      <w:lvlText w:val="%1.%2"/>
      <w:lvlJc w:val="left"/>
      <w:pPr>
        <w:ind w:left="1135" w:firstLine="0"/>
      </w:pPr>
      <w:rPr>
        <w:rFonts w:hint="default"/>
      </w:rPr>
    </w:lvl>
    <w:lvl w:ilvl="2">
      <w:start w:val="1"/>
      <w:numFmt w:val="decimal"/>
      <w:pStyle w:val="20142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20140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20141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0" w15:restartNumberingAfterBreak="0">
    <w:nsid w:val="3D924283"/>
    <w:multiLevelType w:val="hybridMultilevel"/>
    <w:tmpl w:val="B5EA7560"/>
    <w:lvl w:ilvl="0" w:tplc="6BE0E998">
      <w:start w:val="1"/>
      <w:numFmt w:val="bullet"/>
      <w:pStyle w:val="20143"/>
      <w:lvlText w:val=""/>
      <w:lvlJc w:val="left"/>
      <w:pPr>
        <w:ind w:left="10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8685E09"/>
    <w:multiLevelType w:val="hybridMultilevel"/>
    <w:tmpl w:val="DE9218CA"/>
    <w:lvl w:ilvl="0" w:tplc="FBAA37A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665E7D48"/>
    <w:multiLevelType w:val="hybridMultilevel"/>
    <w:tmpl w:val="957097C8"/>
    <w:lvl w:ilvl="0" w:tplc="CFFC75B2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78D25A1F"/>
    <w:multiLevelType w:val="hybridMultilevel"/>
    <w:tmpl w:val="713441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3"/>
  </w:num>
  <w:num w:numId="3">
    <w:abstractNumId w:val="10"/>
  </w:num>
  <w:num w:numId="4">
    <w:abstractNumId w:val="1"/>
  </w:num>
  <w:num w:numId="5">
    <w:abstractNumId w:val="0"/>
  </w:num>
  <w:num w:numId="6">
    <w:abstractNumId w:val="4"/>
  </w:num>
  <w:num w:numId="7">
    <w:abstractNumId w:val="7"/>
  </w:num>
  <w:num w:numId="8">
    <w:abstractNumId w:val="5"/>
  </w:num>
  <w:num w:numId="9">
    <w:abstractNumId w:val="12"/>
  </w:num>
  <w:num w:numId="10">
    <w:abstractNumId w:val="2"/>
  </w:num>
  <w:num w:numId="11">
    <w:abstractNumId w:val="11"/>
  </w:num>
  <w:num w:numId="12">
    <w:abstractNumId w:val="8"/>
  </w:num>
  <w:num w:numId="13">
    <w:abstractNumId w:val="1"/>
    <w:lvlOverride w:ilvl="0">
      <w:startOverride w:val="1"/>
    </w:lvlOverride>
  </w:num>
  <w:num w:numId="1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proofState w:spelling="clean" w:grammar="clean"/>
  <w:attachedTemplate r:id="rId1"/>
  <w:defaultTabStop w:val="284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3FA2"/>
    <w:rsid w:val="00001031"/>
    <w:rsid w:val="00001080"/>
    <w:rsid w:val="00001314"/>
    <w:rsid w:val="00001885"/>
    <w:rsid w:val="00002CCC"/>
    <w:rsid w:val="00002D7F"/>
    <w:rsid w:val="00004F13"/>
    <w:rsid w:val="000057F6"/>
    <w:rsid w:val="00005A78"/>
    <w:rsid w:val="0000635E"/>
    <w:rsid w:val="0000664B"/>
    <w:rsid w:val="0000796D"/>
    <w:rsid w:val="0001034F"/>
    <w:rsid w:val="00021901"/>
    <w:rsid w:val="00022CB9"/>
    <w:rsid w:val="00025585"/>
    <w:rsid w:val="00025EC3"/>
    <w:rsid w:val="0003069A"/>
    <w:rsid w:val="00031F84"/>
    <w:rsid w:val="00034D62"/>
    <w:rsid w:val="00034E52"/>
    <w:rsid w:val="00034FDF"/>
    <w:rsid w:val="00035635"/>
    <w:rsid w:val="00040296"/>
    <w:rsid w:val="00042381"/>
    <w:rsid w:val="000438FC"/>
    <w:rsid w:val="00043C46"/>
    <w:rsid w:val="00043F25"/>
    <w:rsid w:val="00045267"/>
    <w:rsid w:val="000459F1"/>
    <w:rsid w:val="000509ED"/>
    <w:rsid w:val="000514B4"/>
    <w:rsid w:val="000532F9"/>
    <w:rsid w:val="00056D11"/>
    <w:rsid w:val="00062C74"/>
    <w:rsid w:val="00063EBE"/>
    <w:rsid w:val="00065167"/>
    <w:rsid w:val="00066135"/>
    <w:rsid w:val="000671A7"/>
    <w:rsid w:val="00067C65"/>
    <w:rsid w:val="00067E57"/>
    <w:rsid w:val="00071A70"/>
    <w:rsid w:val="00073F1D"/>
    <w:rsid w:val="00076031"/>
    <w:rsid w:val="0008058C"/>
    <w:rsid w:val="0008093E"/>
    <w:rsid w:val="00081042"/>
    <w:rsid w:val="00081E26"/>
    <w:rsid w:val="0008243B"/>
    <w:rsid w:val="0008379C"/>
    <w:rsid w:val="0008396D"/>
    <w:rsid w:val="00084D25"/>
    <w:rsid w:val="00085F81"/>
    <w:rsid w:val="00086AD4"/>
    <w:rsid w:val="0008722F"/>
    <w:rsid w:val="000876BA"/>
    <w:rsid w:val="00087F34"/>
    <w:rsid w:val="000921BE"/>
    <w:rsid w:val="0009283F"/>
    <w:rsid w:val="00092FEC"/>
    <w:rsid w:val="000A09F3"/>
    <w:rsid w:val="000A20D0"/>
    <w:rsid w:val="000A58FE"/>
    <w:rsid w:val="000B0664"/>
    <w:rsid w:val="000B0701"/>
    <w:rsid w:val="000B0CBA"/>
    <w:rsid w:val="000B326B"/>
    <w:rsid w:val="000B679C"/>
    <w:rsid w:val="000B77F1"/>
    <w:rsid w:val="000C0A52"/>
    <w:rsid w:val="000C115F"/>
    <w:rsid w:val="000C2054"/>
    <w:rsid w:val="000C5E63"/>
    <w:rsid w:val="000C6B8B"/>
    <w:rsid w:val="000C74E3"/>
    <w:rsid w:val="000D1F0F"/>
    <w:rsid w:val="000D2259"/>
    <w:rsid w:val="000D5799"/>
    <w:rsid w:val="000D7A10"/>
    <w:rsid w:val="000E083B"/>
    <w:rsid w:val="000E10EC"/>
    <w:rsid w:val="000E15C6"/>
    <w:rsid w:val="000E34CC"/>
    <w:rsid w:val="000E38EA"/>
    <w:rsid w:val="000E4D62"/>
    <w:rsid w:val="000E53E6"/>
    <w:rsid w:val="000E5ADD"/>
    <w:rsid w:val="000F02EF"/>
    <w:rsid w:val="000F0383"/>
    <w:rsid w:val="000F34B1"/>
    <w:rsid w:val="000F3605"/>
    <w:rsid w:val="000F3625"/>
    <w:rsid w:val="000F3DB4"/>
    <w:rsid w:val="000F4E10"/>
    <w:rsid w:val="000F6D2A"/>
    <w:rsid w:val="000F70C4"/>
    <w:rsid w:val="000F755E"/>
    <w:rsid w:val="00101826"/>
    <w:rsid w:val="001045F5"/>
    <w:rsid w:val="00104CA0"/>
    <w:rsid w:val="00106840"/>
    <w:rsid w:val="00107D7D"/>
    <w:rsid w:val="0011014F"/>
    <w:rsid w:val="0011109B"/>
    <w:rsid w:val="00113146"/>
    <w:rsid w:val="001132AB"/>
    <w:rsid w:val="00113939"/>
    <w:rsid w:val="0011406C"/>
    <w:rsid w:val="0011467C"/>
    <w:rsid w:val="00115A66"/>
    <w:rsid w:val="0011659F"/>
    <w:rsid w:val="0012268F"/>
    <w:rsid w:val="00122D49"/>
    <w:rsid w:val="00122E23"/>
    <w:rsid w:val="00122E72"/>
    <w:rsid w:val="0012344F"/>
    <w:rsid w:val="00123770"/>
    <w:rsid w:val="00124E1D"/>
    <w:rsid w:val="001304C2"/>
    <w:rsid w:val="00132FCA"/>
    <w:rsid w:val="00133248"/>
    <w:rsid w:val="00134B65"/>
    <w:rsid w:val="00134F17"/>
    <w:rsid w:val="001371C1"/>
    <w:rsid w:val="00141060"/>
    <w:rsid w:val="001416F4"/>
    <w:rsid w:val="00141A1B"/>
    <w:rsid w:val="00141D99"/>
    <w:rsid w:val="001421E2"/>
    <w:rsid w:val="001431A2"/>
    <w:rsid w:val="00143FAD"/>
    <w:rsid w:val="00144461"/>
    <w:rsid w:val="001444DC"/>
    <w:rsid w:val="0014746D"/>
    <w:rsid w:val="001476C3"/>
    <w:rsid w:val="00152DCF"/>
    <w:rsid w:val="001537FA"/>
    <w:rsid w:val="00153A9A"/>
    <w:rsid w:val="00153FC5"/>
    <w:rsid w:val="0015438E"/>
    <w:rsid w:val="001550E2"/>
    <w:rsid w:val="0015579D"/>
    <w:rsid w:val="00157AC4"/>
    <w:rsid w:val="00160903"/>
    <w:rsid w:val="00162F2D"/>
    <w:rsid w:val="00171FA3"/>
    <w:rsid w:val="00171FE3"/>
    <w:rsid w:val="001753D7"/>
    <w:rsid w:val="0017648A"/>
    <w:rsid w:val="0018002A"/>
    <w:rsid w:val="0018037A"/>
    <w:rsid w:val="00181C64"/>
    <w:rsid w:val="001825D1"/>
    <w:rsid w:val="00182A24"/>
    <w:rsid w:val="001830CA"/>
    <w:rsid w:val="0018430D"/>
    <w:rsid w:val="00184949"/>
    <w:rsid w:val="00184D23"/>
    <w:rsid w:val="00184FA3"/>
    <w:rsid w:val="00186783"/>
    <w:rsid w:val="00187F59"/>
    <w:rsid w:val="00191004"/>
    <w:rsid w:val="001912A4"/>
    <w:rsid w:val="00192345"/>
    <w:rsid w:val="00192350"/>
    <w:rsid w:val="00192DBC"/>
    <w:rsid w:val="00192F8E"/>
    <w:rsid w:val="0019342E"/>
    <w:rsid w:val="0019396C"/>
    <w:rsid w:val="001952AF"/>
    <w:rsid w:val="001957AB"/>
    <w:rsid w:val="00195AE7"/>
    <w:rsid w:val="00195E64"/>
    <w:rsid w:val="001960BA"/>
    <w:rsid w:val="00197D35"/>
    <w:rsid w:val="001A077C"/>
    <w:rsid w:val="001A46F3"/>
    <w:rsid w:val="001A585D"/>
    <w:rsid w:val="001A5867"/>
    <w:rsid w:val="001A5A1F"/>
    <w:rsid w:val="001A5BCC"/>
    <w:rsid w:val="001A6F48"/>
    <w:rsid w:val="001A7BD7"/>
    <w:rsid w:val="001B0077"/>
    <w:rsid w:val="001B125D"/>
    <w:rsid w:val="001B6D53"/>
    <w:rsid w:val="001B730B"/>
    <w:rsid w:val="001C0D22"/>
    <w:rsid w:val="001C17A9"/>
    <w:rsid w:val="001C1F94"/>
    <w:rsid w:val="001C26FA"/>
    <w:rsid w:val="001C3359"/>
    <w:rsid w:val="001C3DE3"/>
    <w:rsid w:val="001C4252"/>
    <w:rsid w:val="001C43FD"/>
    <w:rsid w:val="001C4DA3"/>
    <w:rsid w:val="001C5543"/>
    <w:rsid w:val="001D1B44"/>
    <w:rsid w:val="001D22A3"/>
    <w:rsid w:val="001D30B0"/>
    <w:rsid w:val="001D30B6"/>
    <w:rsid w:val="001D4872"/>
    <w:rsid w:val="001D635B"/>
    <w:rsid w:val="001D7222"/>
    <w:rsid w:val="001D7F8F"/>
    <w:rsid w:val="001E084E"/>
    <w:rsid w:val="001E26B3"/>
    <w:rsid w:val="001E4D2A"/>
    <w:rsid w:val="001E555E"/>
    <w:rsid w:val="001E6920"/>
    <w:rsid w:val="001E71CE"/>
    <w:rsid w:val="001F2313"/>
    <w:rsid w:val="001F27DC"/>
    <w:rsid w:val="001F3F6E"/>
    <w:rsid w:val="001F5AA8"/>
    <w:rsid w:val="001F7F86"/>
    <w:rsid w:val="0020035F"/>
    <w:rsid w:val="00201F5F"/>
    <w:rsid w:val="00203887"/>
    <w:rsid w:val="002046F7"/>
    <w:rsid w:val="002072D1"/>
    <w:rsid w:val="002074F1"/>
    <w:rsid w:val="002077E6"/>
    <w:rsid w:val="00207DB5"/>
    <w:rsid w:val="002109C0"/>
    <w:rsid w:val="00212FC5"/>
    <w:rsid w:val="0021592D"/>
    <w:rsid w:val="00216E95"/>
    <w:rsid w:val="00217E60"/>
    <w:rsid w:val="00220671"/>
    <w:rsid w:val="0022088E"/>
    <w:rsid w:val="00222B1B"/>
    <w:rsid w:val="00222D6F"/>
    <w:rsid w:val="002245CC"/>
    <w:rsid w:val="0022482C"/>
    <w:rsid w:val="002248E5"/>
    <w:rsid w:val="00224BDF"/>
    <w:rsid w:val="002255ED"/>
    <w:rsid w:val="0022746F"/>
    <w:rsid w:val="0023098F"/>
    <w:rsid w:val="0023163B"/>
    <w:rsid w:val="0023166D"/>
    <w:rsid w:val="00233B55"/>
    <w:rsid w:val="00233BFA"/>
    <w:rsid w:val="0023442F"/>
    <w:rsid w:val="00235105"/>
    <w:rsid w:val="0024213E"/>
    <w:rsid w:val="00242B87"/>
    <w:rsid w:val="00247682"/>
    <w:rsid w:val="00251DDE"/>
    <w:rsid w:val="00252F29"/>
    <w:rsid w:val="00253727"/>
    <w:rsid w:val="00254D47"/>
    <w:rsid w:val="00254FDB"/>
    <w:rsid w:val="00257A46"/>
    <w:rsid w:val="00257C60"/>
    <w:rsid w:val="00263B11"/>
    <w:rsid w:val="00263C6C"/>
    <w:rsid w:val="00265071"/>
    <w:rsid w:val="00265C7C"/>
    <w:rsid w:val="0026674F"/>
    <w:rsid w:val="00266DD1"/>
    <w:rsid w:val="00267B53"/>
    <w:rsid w:val="00270252"/>
    <w:rsid w:val="0027076D"/>
    <w:rsid w:val="0027132D"/>
    <w:rsid w:val="00271402"/>
    <w:rsid w:val="002716D2"/>
    <w:rsid w:val="00271D34"/>
    <w:rsid w:val="00277506"/>
    <w:rsid w:val="00280B04"/>
    <w:rsid w:val="00283CAF"/>
    <w:rsid w:val="00285B72"/>
    <w:rsid w:val="00286272"/>
    <w:rsid w:val="00287765"/>
    <w:rsid w:val="00290883"/>
    <w:rsid w:val="00292E27"/>
    <w:rsid w:val="00293C27"/>
    <w:rsid w:val="002943D4"/>
    <w:rsid w:val="002A0BD3"/>
    <w:rsid w:val="002A17FC"/>
    <w:rsid w:val="002A1E69"/>
    <w:rsid w:val="002A380E"/>
    <w:rsid w:val="002A4144"/>
    <w:rsid w:val="002A41E8"/>
    <w:rsid w:val="002A4555"/>
    <w:rsid w:val="002A4A05"/>
    <w:rsid w:val="002A5F84"/>
    <w:rsid w:val="002A78C9"/>
    <w:rsid w:val="002A7DE9"/>
    <w:rsid w:val="002B158D"/>
    <w:rsid w:val="002B2AD4"/>
    <w:rsid w:val="002B3B20"/>
    <w:rsid w:val="002B6BD8"/>
    <w:rsid w:val="002C40B9"/>
    <w:rsid w:val="002C53A6"/>
    <w:rsid w:val="002C7816"/>
    <w:rsid w:val="002D0176"/>
    <w:rsid w:val="002D26A9"/>
    <w:rsid w:val="002D4881"/>
    <w:rsid w:val="002D4A10"/>
    <w:rsid w:val="002D4CC6"/>
    <w:rsid w:val="002D6E4A"/>
    <w:rsid w:val="002E1950"/>
    <w:rsid w:val="002E1EBF"/>
    <w:rsid w:val="002E2283"/>
    <w:rsid w:val="002E31E9"/>
    <w:rsid w:val="002E3D67"/>
    <w:rsid w:val="002E64F0"/>
    <w:rsid w:val="002E6943"/>
    <w:rsid w:val="002E77EE"/>
    <w:rsid w:val="002F0459"/>
    <w:rsid w:val="002F1DC8"/>
    <w:rsid w:val="002F2494"/>
    <w:rsid w:val="002F282B"/>
    <w:rsid w:val="002F50B7"/>
    <w:rsid w:val="003039FB"/>
    <w:rsid w:val="00303DDF"/>
    <w:rsid w:val="003042D0"/>
    <w:rsid w:val="00304BD9"/>
    <w:rsid w:val="00305CF4"/>
    <w:rsid w:val="003072E0"/>
    <w:rsid w:val="00310A3A"/>
    <w:rsid w:val="00310C84"/>
    <w:rsid w:val="00316610"/>
    <w:rsid w:val="00316615"/>
    <w:rsid w:val="003168D0"/>
    <w:rsid w:val="003174DC"/>
    <w:rsid w:val="00317D48"/>
    <w:rsid w:val="0032092E"/>
    <w:rsid w:val="00320CA8"/>
    <w:rsid w:val="003211BA"/>
    <w:rsid w:val="0032309D"/>
    <w:rsid w:val="00323BB4"/>
    <w:rsid w:val="00325A8F"/>
    <w:rsid w:val="00326C15"/>
    <w:rsid w:val="003314B0"/>
    <w:rsid w:val="00331CA0"/>
    <w:rsid w:val="0033365E"/>
    <w:rsid w:val="003345B2"/>
    <w:rsid w:val="00335485"/>
    <w:rsid w:val="00336749"/>
    <w:rsid w:val="00337FAF"/>
    <w:rsid w:val="00340637"/>
    <w:rsid w:val="00341A5D"/>
    <w:rsid w:val="00342304"/>
    <w:rsid w:val="00343610"/>
    <w:rsid w:val="00343AD4"/>
    <w:rsid w:val="0034620D"/>
    <w:rsid w:val="003505C2"/>
    <w:rsid w:val="00352206"/>
    <w:rsid w:val="0035332C"/>
    <w:rsid w:val="0035361F"/>
    <w:rsid w:val="003544A2"/>
    <w:rsid w:val="00356D2B"/>
    <w:rsid w:val="00362EBE"/>
    <w:rsid w:val="00367E1F"/>
    <w:rsid w:val="0037296B"/>
    <w:rsid w:val="00374789"/>
    <w:rsid w:val="00375089"/>
    <w:rsid w:val="00375AF4"/>
    <w:rsid w:val="00376652"/>
    <w:rsid w:val="00383756"/>
    <w:rsid w:val="003839EF"/>
    <w:rsid w:val="003847BD"/>
    <w:rsid w:val="003862BB"/>
    <w:rsid w:val="00387748"/>
    <w:rsid w:val="00390351"/>
    <w:rsid w:val="00391097"/>
    <w:rsid w:val="00391145"/>
    <w:rsid w:val="00394903"/>
    <w:rsid w:val="00396168"/>
    <w:rsid w:val="003963E2"/>
    <w:rsid w:val="003972A0"/>
    <w:rsid w:val="003A0F5E"/>
    <w:rsid w:val="003A11D8"/>
    <w:rsid w:val="003A2A5A"/>
    <w:rsid w:val="003A32D5"/>
    <w:rsid w:val="003A3AB5"/>
    <w:rsid w:val="003A5784"/>
    <w:rsid w:val="003A59CC"/>
    <w:rsid w:val="003A6C4B"/>
    <w:rsid w:val="003A7B4B"/>
    <w:rsid w:val="003B1FAA"/>
    <w:rsid w:val="003B29E2"/>
    <w:rsid w:val="003B2B01"/>
    <w:rsid w:val="003B47A2"/>
    <w:rsid w:val="003B5BCD"/>
    <w:rsid w:val="003B5F4F"/>
    <w:rsid w:val="003B67B1"/>
    <w:rsid w:val="003B6E23"/>
    <w:rsid w:val="003C1CDA"/>
    <w:rsid w:val="003C33C6"/>
    <w:rsid w:val="003C36AE"/>
    <w:rsid w:val="003C6B18"/>
    <w:rsid w:val="003C7D09"/>
    <w:rsid w:val="003D0588"/>
    <w:rsid w:val="003D22B5"/>
    <w:rsid w:val="003D2747"/>
    <w:rsid w:val="003D46B6"/>
    <w:rsid w:val="003D5A88"/>
    <w:rsid w:val="003D5C84"/>
    <w:rsid w:val="003E3793"/>
    <w:rsid w:val="003E3964"/>
    <w:rsid w:val="003E43C9"/>
    <w:rsid w:val="003E43FB"/>
    <w:rsid w:val="003E56D8"/>
    <w:rsid w:val="003F0321"/>
    <w:rsid w:val="003F0911"/>
    <w:rsid w:val="003F3C33"/>
    <w:rsid w:val="003F3F13"/>
    <w:rsid w:val="003F40E8"/>
    <w:rsid w:val="003F7C3A"/>
    <w:rsid w:val="003F7CF8"/>
    <w:rsid w:val="0040140D"/>
    <w:rsid w:val="0040372D"/>
    <w:rsid w:val="00407929"/>
    <w:rsid w:val="0041539A"/>
    <w:rsid w:val="00415C44"/>
    <w:rsid w:val="0042021F"/>
    <w:rsid w:val="00420791"/>
    <w:rsid w:val="00423033"/>
    <w:rsid w:val="00423CC3"/>
    <w:rsid w:val="00424245"/>
    <w:rsid w:val="00424564"/>
    <w:rsid w:val="004258AF"/>
    <w:rsid w:val="00426840"/>
    <w:rsid w:val="00427105"/>
    <w:rsid w:val="004272AF"/>
    <w:rsid w:val="004312C6"/>
    <w:rsid w:val="00431637"/>
    <w:rsid w:val="00432A7B"/>
    <w:rsid w:val="00433558"/>
    <w:rsid w:val="00434C0F"/>
    <w:rsid w:val="00435B40"/>
    <w:rsid w:val="00437D9A"/>
    <w:rsid w:val="0044166C"/>
    <w:rsid w:val="00443673"/>
    <w:rsid w:val="00445431"/>
    <w:rsid w:val="004456D0"/>
    <w:rsid w:val="00447392"/>
    <w:rsid w:val="00447AC3"/>
    <w:rsid w:val="00453988"/>
    <w:rsid w:val="00454DF7"/>
    <w:rsid w:val="004613ED"/>
    <w:rsid w:val="00461718"/>
    <w:rsid w:val="004618E9"/>
    <w:rsid w:val="00461BEC"/>
    <w:rsid w:val="004625A6"/>
    <w:rsid w:val="0046416C"/>
    <w:rsid w:val="0046464E"/>
    <w:rsid w:val="00464744"/>
    <w:rsid w:val="00466AAC"/>
    <w:rsid w:val="00470F2F"/>
    <w:rsid w:val="00471A4F"/>
    <w:rsid w:val="00472631"/>
    <w:rsid w:val="00473508"/>
    <w:rsid w:val="00474B21"/>
    <w:rsid w:val="00475E04"/>
    <w:rsid w:val="004807F1"/>
    <w:rsid w:val="00485840"/>
    <w:rsid w:val="00485CC8"/>
    <w:rsid w:val="00487F1D"/>
    <w:rsid w:val="004909E5"/>
    <w:rsid w:val="00491766"/>
    <w:rsid w:val="00492BD2"/>
    <w:rsid w:val="004967CB"/>
    <w:rsid w:val="004A302D"/>
    <w:rsid w:val="004A33F1"/>
    <w:rsid w:val="004A575B"/>
    <w:rsid w:val="004B1059"/>
    <w:rsid w:val="004B2D62"/>
    <w:rsid w:val="004B3F3E"/>
    <w:rsid w:val="004B4280"/>
    <w:rsid w:val="004B7E78"/>
    <w:rsid w:val="004C3E44"/>
    <w:rsid w:val="004C4C2E"/>
    <w:rsid w:val="004D01B1"/>
    <w:rsid w:val="004D0496"/>
    <w:rsid w:val="004D04DD"/>
    <w:rsid w:val="004D09B7"/>
    <w:rsid w:val="004D10E8"/>
    <w:rsid w:val="004D3F22"/>
    <w:rsid w:val="004D56B8"/>
    <w:rsid w:val="004D56E8"/>
    <w:rsid w:val="004E6B58"/>
    <w:rsid w:val="004E7C88"/>
    <w:rsid w:val="004F00D9"/>
    <w:rsid w:val="004F0678"/>
    <w:rsid w:val="004F1DB1"/>
    <w:rsid w:val="004F3395"/>
    <w:rsid w:val="004F4A27"/>
    <w:rsid w:val="004F51CD"/>
    <w:rsid w:val="004F5A20"/>
    <w:rsid w:val="004F5A26"/>
    <w:rsid w:val="004F5CA9"/>
    <w:rsid w:val="004F7C6D"/>
    <w:rsid w:val="00500543"/>
    <w:rsid w:val="00501066"/>
    <w:rsid w:val="00501756"/>
    <w:rsid w:val="00502054"/>
    <w:rsid w:val="00506856"/>
    <w:rsid w:val="005070A9"/>
    <w:rsid w:val="00507C5E"/>
    <w:rsid w:val="005103F1"/>
    <w:rsid w:val="005108F8"/>
    <w:rsid w:val="00511151"/>
    <w:rsid w:val="0051193D"/>
    <w:rsid w:val="00511A2D"/>
    <w:rsid w:val="00511CBB"/>
    <w:rsid w:val="0051338D"/>
    <w:rsid w:val="005134F6"/>
    <w:rsid w:val="00514B8D"/>
    <w:rsid w:val="00514D0A"/>
    <w:rsid w:val="00514E14"/>
    <w:rsid w:val="00514FB1"/>
    <w:rsid w:val="00515924"/>
    <w:rsid w:val="0051599C"/>
    <w:rsid w:val="0051704C"/>
    <w:rsid w:val="00521404"/>
    <w:rsid w:val="00523E14"/>
    <w:rsid w:val="00525696"/>
    <w:rsid w:val="00525845"/>
    <w:rsid w:val="00526063"/>
    <w:rsid w:val="00527D28"/>
    <w:rsid w:val="0053059D"/>
    <w:rsid w:val="00531BDE"/>
    <w:rsid w:val="00531C62"/>
    <w:rsid w:val="00532125"/>
    <w:rsid w:val="00532BC1"/>
    <w:rsid w:val="0053491B"/>
    <w:rsid w:val="00536049"/>
    <w:rsid w:val="00536C9A"/>
    <w:rsid w:val="005378D4"/>
    <w:rsid w:val="005413B8"/>
    <w:rsid w:val="00542719"/>
    <w:rsid w:val="00545139"/>
    <w:rsid w:val="00545758"/>
    <w:rsid w:val="005458F7"/>
    <w:rsid w:val="00545D80"/>
    <w:rsid w:val="00550CBF"/>
    <w:rsid w:val="00551C7E"/>
    <w:rsid w:val="005527B6"/>
    <w:rsid w:val="005537D8"/>
    <w:rsid w:val="00554033"/>
    <w:rsid w:val="00556799"/>
    <w:rsid w:val="00560326"/>
    <w:rsid w:val="00560371"/>
    <w:rsid w:val="00561E9F"/>
    <w:rsid w:val="005625CF"/>
    <w:rsid w:val="00563128"/>
    <w:rsid w:val="005632B7"/>
    <w:rsid w:val="00563FDC"/>
    <w:rsid w:val="00564B2F"/>
    <w:rsid w:val="005650B7"/>
    <w:rsid w:val="00567777"/>
    <w:rsid w:val="00570535"/>
    <w:rsid w:val="00572B89"/>
    <w:rsid w:val="00573830"/>
    <w:rsid w:val="005740D4"/>
    <w:rsid w:val="00575753"/>
    <w:rsid w:val="00575BE0"/>
    <w:rsid w:val="0057644F"/>
    <w:rsid w:val="00577815"/>
    <w:rsid w:val="005820E5"/>
    <w:rsid w:val="00583EA7"/>
    <w:rsid w:val="005841C7"/>
    <w:rsid w:val="0058513D"/>
    <w:rsid w:val="0058692C"/>
    <w:rsid w:val="00586CD9"/>
    <w:rsid w:val="00591380"/>
    <w:rsid w:val="00591956"/>
    <w:rsid w:val="00593A96"/>
    <w:rsid w:val="00593D11"/>
    <w:rsid w:val="00595316"/>
    <w:rsid w:val="005973F6"/>
    <w:rsid w:val="005A1B3B"/>
    <w:rsid w:val="005A1D9D"/>
    <w:rsid w:val="005A2405"/>
    <w:rsid w:val="005A55CC"/>
    <w:rsid w:val="005A58BB"/>
    <w:rsid w:val="005A6973"/>
    <w:rsid w:val="005A795A"/>
    <w:rsid w:val="005B09BF"/>
    <w:rsid w:val="005B51AF"/>
    <w:rsid w:val="005B6F86"/>
    <w:rsid w:val="005B75B3"/>
    <w:rsid w:val="005C040D"/>
    <w:rsid w:val="005C149B"/>
    <w:rsid w:val="005C2335"/>
    <w:rsid w:val="005C250D"/>
    <w:rsid w:val="005C2594"/>
    <w:rsid w:val="005C301E"/>
    <w:rsid w:val="005C31C6"/>
    <w:rsid w:val="005C4DDA"/>
    <w:rsid w:val="005C76DE"/>
    <w:rsid w:val="005D3C19"/>
    <w:rsid w:val="005D4867"/>
    <w:rsid w:val="005D61DC"/>
    <w:rsid w:val="005D65AF"/>
    <w:rsid w:val="005E1521"/>
    <w:rsid w:val="005E274B"/>
    <w:rsid w:val="005E3FD1"/>
    <w:rsid w:val="005E4118"/>
    <w:rsid w:val="005E4905"/>
    <w:rsid w:val="005E6FAA"/>
    <w:rsid w:val="005F0C62"/>
    <w:rsid w:val="005F10AC"/>
    <w:rsid w:val="005F1375"/>
    <w:rsid w:val="005F1DF2"/>
    <w:rsid w:val="005F4FA7"/>
    <w:rsid w:val="005F5DDD"/>
    <w:rsid w:val="005F6464"/>
    <w:rsid w:val="005F7739"/>
    <w:rsid w:val="00600A17"/>
    <w:rsid w:val="00603857"/>
    <w:rsid w:val="00606AB3"/>
    <w:rsid w:val="00607E41"/>
    <w:rsid w:val="006129C8"/>
    <w:rsid w:val="00613D87"/>
    <w:rsid w:val="00616707"/>
    <w:rsid w:val="006177A1"/>
    <w:rsid w:val="00617BEF"/>
    <w:rsid w:val="0062310C"/>
    <w:rsid w:val="006243ED"/>
    <w:rsid w:val="006279B6"/>
    <w:rsid w:val="006301E7"/>
    <w:rsid w:val="00631820"/>
    <w:rsid w:val="00631FD0"/>
    <w:rsid w:val="00637854"/>
    <w:rsid w:val="00637B42"/>
    <w:rsid w:val="00640BE8"/>
    <w:rsid w:val="006412E9"/>
    <w:rsid w:val="006413A7"/>
    <w:rsid w:val="00643A57"/>
    <w:rsid w:val="006504DF"/>
    <w:rsid w:val="006508F1"/>
    <w:rsid w:val="00650C86"/>
    <w:rsid w:val="00654BEB"/>
    <w:rsid w:val="00657107"/>
    <w:rsid w:val="00661026"/>
    <w:rsid w:val="0066145E"/>
    <w:rsid w:val="00662A22"/>
    <w:rsid w:val="00662E4A"/>
    <w:rsid w:val="00663832"/>
    <w:rsid w:val="00665F48"/>
    <w:rsid w:val="006701A5"/>
    <w:rsid w:val="00671050"/>
    <w:rsid w:val="00673EEE"/>
    <w:rsid w:val="00674B65"/>
    <w:rsid w:val="00674BF4"/>
    <w:rsid w:val="00675613"/>
    <w:rsid w:val="0068069E"/>
    <w:rsid w:val="00680A39"/>
    <w:rsid w:val="0068145A"/>
    <w:rsid w:val="00681E1B"/>
    <w:rsid w:val="00683325"/>
    <w:rsid w:val="0068440F"/>
    <w:rsid w:val="006852E9"/>
    <w:rsid w:val="00685EF6"/>
    <w:rsid w:val="006900FB"/>
    <w:rsid w:val="00691FF3"/>
    <w:rsid w:val="0069215A"/>
    <w:rsid w:val="00692801"/>
    <w:rsid w:val="006928E0"/>
    <w:rsid w:val="00692AE0"/>
    <w:rsid w:val="00694BA6"/>
    <w:rsid w:val="006970EA"/>
    <w:rsid w:val="006A0FFA"/>
    <w:rsid w:val="006A156B"/>
    <w:rsid w:val="006A4256"/>
    <w:rsid w:val="006A5D55"/>
    <w:rsid w:val="006A6BA4"/>
    <w:rsid w:val="006A7603"/>
    <w:rsid w:val="006A7784"/>
    <w:rsid w:val="006B070A"/>
    <w:rsid w:val="006B0C9F"/>
    <w:rsid w:val="006B1312"/>
    <w:rsid w:val="006B3E49"/>
    <w:rsid w:val="006B6BB4"/>
    <w:rsid w:val="006C347A"/>
    <w:rsid w:val="006C3867"/>
    <w:rsid w:val="006C5B42"/>
    <w:rsid w:val="006C5FC9"/>
    <w:rsid w:val="006C6A22"/>
    <w:rsid w:val="006D36B2"/>
    <w:rsid w:val="006D440C"/>
    <w:rsid w:val="006E28CA"/>
    <w:rsid w:val="006E38EA"/>
    <w:rsid w:val="006E4414"/>
    <w:rsid w:val="006E4943"/>
    <w:rsid w:val="006E54FB"/>
    <w:rsid w:val="006E6492"/>
    <w:rsid w:val="006E6756"/>
    <w:rsid w:val="006E67CB"/>
    <w:rsid w:val="006F1051"/>
    <w:rsid w:val="006F1F37"/>
    <w:rsid w:val="006F32BA"/>
    <w:rsid w:val="007034B8"/>
    <w:rsid w:val="007049D1"/>
    <w:rsid w:val="00707FDB"/>
    <w:rsid w:val="00715642"/>
    <w:rsid w:val="00716872"/>
    <w:rsid w:val="00717352"/>
    <w:rsid w:val="00717BDD"/>
    <w:rsid w:val="00720854"/>
    <w:rsid w:val="00721ABC"/>
    <w:rsid w:val="00721ECE"/>
    <w:rsid w:val="00722C3F"/>
    <w:rsid w:val="00723A9D"/>
    <w:rsid w:val="00723C0B"/>
    <w:rsid w:val="007243DA"/>
    <w:rsid w:val="00724889"/>
    <w:rsid w:val="00724AE9"/>
    <w:rsid w:val="00725021"/>
    <w:rsid w:val="0072603C"/>
    <w:rsid w:val="00726326"/>
    <w:rsid w:val="007276A7"/>
    <w:rsid w:val="00727D41"/>
    <w:rsid w:val="00730233"/>
    <w:rsid w:val="00730582"/>
    <w:rsid w:val="00730867"/>
    <w:rsid w:val="007308AC"/>
    <w:rsid w:val="007320CE"/>
    <w:rsid w:val="00735F51"/>
    <w:rsid w:val="007406BF"/>
    <w:rsid w:val="007407C9"/>
    <w:rsid w:val="00740F76"/>
    <w:rsid w:val="00742BF0"/>
    <w:rsid w:val="0074347D"/>
    <w:rsid w:val="00743CE1"/>
    <w:rsid w:val="00747AFE"/>
    <w:rsid w:val="00750D35"/>
    <w:rsid w:val="00751473"/>
    <w:rsid w:val="0075168D"/>
    <w:rsid w:val="00752009"/>
    <w:rsid w:val="007528B1"/>
    <w:rsid w:val="00752DB4"/>
    <w:rsid w:val="007547E7"/>
    <w:rsid w:val="00755988"/>
    <w:rsid w:val="00760457"/>
    <w:rsid w:val="0076073A"/>
    <w:rsid w:val="0076114C"/>
    <w:rsid w:val="00761EF7"/>
    <w:rsid w:val="0076286C"/>
    <w:rsid w:val="00762959"/>
    <w:rsid w:val="00762F92"/>
    <w:rsid w:val="00767565"/>
    <w:rsid w:val="0077011D"/>
    <w:rsid w:val="0077108F"/>
    <w:rsid w:val="00771AE3"/>
    <w:rsid w:val="00773030"/>
    <w:rsid w:val="00775014"/>
    <w:rsid w:val="0077529F"/>
    <w:rsid w:val="007804BC"/>
    <w:rsid w:val="00780FF1"/>
    <w:rsid w:val="00781F38"/>
    <w:rsid w:val="007860C1"/>
    <w:rsid w:val="007870F8"/>
    <w:rsid w:val="00790D19"/>
    <w:rsid w:val="00794C21"/>
    <w:rsid w:val="00795063"/>
    <w:rsid w:val="0079523A"/>
    <w:rsid w:val="007A27FC"/>
    <w:rsid w:val="007A31D8"/>
    <w:rsid w:val="007A3499"/>
    <w:rsid w:val="007A3505"/>
    <w:rsid w:val="007A48B8"/>
    <w:rsid w:val="007A69C0"/>
    <w:rsid w:val="007A77FB"/>
    <w:rsid w:val="007A7BE3"/>
    <w:rsid w:val="007B02D5"/>
    <w:rsid w:val="007B24B2"/>
    <w:rsid w:val="007B2857"/>
    <w:rsid w:val="007B5C45"/>
    <w:rsid w:val="007B6C47"/>
    <w:rsid w:val="007C228C"/>
    <w:rsid w:val="007C4AB3"/>
    <w:rsid w:val="007C5F6B"/>
    <w:rsid w:val="007C6742"/>
    <w:rsid w:val="007D1FD9"/>
    <w:rsid w:val="007D249A"/>
    <w:rsid w:val="007D2674"/>
    <w:rsid w:val="007D7C1D"/>
    <w:rsid w:val="007E0375"/>
    <w:rsid w:val="007E1B0D"/>
    <w:rsid w:val="007E1DC4"/>
    <w:rsid w:val="007E35A2"/>
    <w:rsid w:val="007E3F3D"/>
    <w:rsid w:val="007E4AE8"/>
    <w:rsid w:val="007E7174"/>
    <w:rsid w:val="007E73C0"/>
    <w:rsid w:val="007E76B4"/>
    <w:rsid w:val="007F0CF4"/>
    <w:rsid w:val="007F1E01"/>
    <w:rsid w:val="007F28B8"/>
    <w:rsid w:val="007F3F31"/>
    <w:rsid w:val="007F5256"/>
    <w:rsid w:val="007F61AE"/>
    <w:rsid w:val="007F72F5"/>
    <w:rsid w:val="007F796A"/>
    <w:rsid w:val="00802A65"/>
    <w:rsid w:val="008070AD"/>
    <w:rsid w:val="008106C5"/>
    <w:rsid w:val="00811D1D"/>
    <w:rsid w:val="008130F8"/>
    <w:rsid w:val="008170F8"/>
    <w:rsid w:val="00820CD3"/>
    <w:rsid w:val="00821BC3"/>
    <w:rsid w:val="00823EA3"/>
    <w:rsid w:val="008259EE"/>
    <w:rsid w:val="00827261"/>
    <w:rsid w:val="00832E8B"/>
    <w:rsid w:val="00833864"/>
    <w:rsid w:val="00837F60"/>
    <w:rsid w:val="00840331"/>
    <w:rsid w:val="008408B7"/>
    <w:rsid w:val="00843DF8"/>
    <w:rsid w:val="00845D56"/>
    <w:rsid w:val="00845FFF"/>
    <w:rsid w:val="008467AF"/>
    <w:rsid w:val="00847C84"/>
    <w:rsid w:val="008503BC"/>
    <w:rsid w:val="0085395A"/>
    <w:rsid w:val="008545B9"/>
    <w:rsid w:val="008546FE"/>
    <w:rsid w:val="008561A6"/>
    <w:rsid w:val="00856468"/>
    <w:rsid w:val="008566D4"/>
    <w:rsid w:val="00860F6F"/>
    <w:rsid w:val="00861C81"/>
    <w:rsid w:val="00861E04"/>
    <w:rsid w:val="00865523"/>
    <w:rsid w:val="00865811"/>
    <w:rsid w:val="00865AAD"/>
    <w:rsid w:val="00867743"/>
    <w:rsid w:val="00871842"/>
    <w:rsid w:val="00871FAF"/>
    <w:rsid w:val="008738D1"/>
    <w:rsid w:val="00874477"/>
    <w:rsid w:val="00874F1B"/>
    <w:rsid w:val="008766CC"/>
    <w:rsid w:val="00877342"/>
    <w:rsid w:val="0087783D"/>
    <w:rsid w:val="008820E5"/>
    <w:rsid w:val="00883A0A"/>
    <w:rsid w:val="00884C2D"/>
    <w:rsid w:val="00884CD1"/>
    <w:rsid w:val="00884E4B"/>
    <w:rsid w:val="008860F3"/>
    <w:rsid w:val="0088691C"/>
    <w:rsid w:val="00886958"/>
    <w:rsid w:val="00887752"/>
    <w:rsid w:val="008878BF"/>
    <w:rsid w:val="00887A3F"/>
    <w:rsid w:val="00890115"/>
    <w:rsid w:val="0089137C"/>
    <w:rsid w:val="00892670"/>
    <w:rsid w:val="0089458E"/>
    <w:rsid w:val="008948D7"/>
    <w:rsid w:val="00897A37"/>
    <w:rsid w:val="008A2F06"/>
    <w:rsid w:val="008A6110"/>
    <w:rsid w:val="008A74C3"/>
    <w:rsid w:val="008B1084"/>
    <w:rsid w:val="008B48E1"/>
    <w:rsid w:val="008C1028"/>
    <w:rsid w:val="008C2335"/>
    <w:rsid w:val="008C4ED7"/>
    <w:rsid w:val="008C5221"/>
    <w:rsid w:val="008C71C7"/>
    <w:rsid w:val="008C7AFB"/>
    <w:rsid w:val="008D17AE"/>
    <w:rsid w:val="008D19DE"/>
    <w:rsid w:val="008D2464"/>
    <w:rsid w:val="008D448C"/>
    <w:rsid w:val="008D58C6"/>
    <w:rsid w:val="008E0CE5"/>
    <w:rsid w:val="008E1F6D"/>
    <w:rsid w:val="008E2224"/>
    <w:rsid w:val="008E4097"/>
    <w:rsid w:val="008E53FA"/>
    <w:rsid w:val="008E65D0"/>
    <w:rsid w:val="008F06B7"/>
    <w:rsid w:val="008F17C5"/>
    <w:rsid w:val="008F3FA2"/>
    <w:rsid w:val="008F4615"/>
    <w:rsid w:val="00901591"/>
    <w:rsid w:val="00901FA7"/>
    <w:rsid w:val="00903081"/>
    <w:rsid w:val="009040C4"/>
    <w:rsid w:val="009044BA"/>
    <w:rsid w:val="00904DA3"/>
    <w:rsid w:val="009077D5"/>
    <w:rsid w:val="009079A1"/>
    <w:rsid w:val="00907AFE"/>
    <w:rsid w:val="009109FC"/>
    <w:rsid w:val="009138E9"/>
    <w:rsid w:val="0091703E"/>
    <w:rsid w:val="009206FF"/>
    <w:rsid w:val="009219EF"/>
    <w:rsid w:val="00923508"/>
    <w:rsid w:val="00923EE9"/>
    <w:rsid w:val="009242FB"/>
    <w:rsid w:val="00924D19"/>
    <w:rsid w:val="00925FAE"/>
    <w:rsid w:val="009260C4"/>
    <w:rsid w:val="00926403"/>
    <w:rsid w:val="00927D70"/>
    <w:rsid w:val="009303D9"/>
    <w:rsid w:val="00930A3F"/>
    <w:rsid w:val="00931113"/>
    <w:rsid w:val="00931A13"/>
    <w:rsid w:val="009336FA"/>
    <w:rsid w:val="00934BED"/>
    <w:rsid w:val="00934F6B"/>
    <w:rsid w:val="00946432"/>
    <w:rsid w:val="00946557"/>
    <w:rsid w:val="00946CBD"/>
    <w:rsid w:val="00947C61"/>
    <w:rsid w:val="00947CDC"/>
    <w:rsid w:val="00947DFF"/>
    <w:rsid w:val="0095002A"/>
    <w:rsid w:val="009515E0"/>
    <w:rsid w:val="00951DAE"/>
    <w:rsid w:val="00952C90"/>
    <w:rsid w:val="00953AF1"/>
    <w:rsid w:val="00954703"/>
    <w:rsid w:val="00954D59"/>
    <w:rsid w:val="0095775E"/>
    <w:rsid w:val="009579E0"/>
    <w:rsid w:val="009579EB"/>
    <w:rsid w:val="00962051"/>
    <w:rsid w:val="00962A10"/>
    <w:rsid w:val="00963A83"/>
    <w:rsid w:val="00964B71"/>
    <w:rsid w:val="00964BD6"/>
    <w:rsid w:val="00965A72"/>
    <w:rsid w:val="00967705"/>
    <w:rsid w:val="00970310"/>
    <w:rsid w:val="00971A9C"/>
    <w:rsid w:val="00971B90"/>
    <w:rsid w:val="00973233"/>
    <w:rsid w:val="00973272"/>
    <w:rsid w:val="00973E7B"/>
    <w:rsid w:val="00975672"/>
    <w:rsid w:val="00982A03"/>
    <w:rsid w:val="009853D9"/>
    <w:rsid w:val="00985A06"/>
    <w:rsid w:val="009867B6"/>
    <w:rsid w:val="0098699F"/>
    <w:rsid w:val="00986FDB"/>
    <w:rsid w:val="009920A5"/>
    <w:rsid w:val="00995D1E"/>
    <w:rsid w:val="00996368"/>
    <w:rsid w:val="00996502"/>
    <w:rsid w:val="00996F10"/>
    <w:rsid w:val="00997336"/>
    <w:rsid w:val="009979BB"/>
    <w:rsid w:val="009A137D"/>
    <w:rsid w:val="009A1C16"/>
    <w:rsid w:val="009A51B9"/>
    <w:rsid w:val="009A72C6"/>
    <w:rsid w:val="009A7931"/>
    <w:rsid w:val="009B0448"/>
    <w:rsid w:val="009B12AF"/>
    <w:rsid w:val="009B2D36"/>
    <w:rsid w:val="009C0A71"/>
    <w:rsid w:val="009C13D0"/>
    <w:rsid w:val="009C3BB9"/>
    <w:rsid w:val="009D070C"/>
    <w:rsid w:val="009D3209"/>
    <w:rsid w:val="009D41B5"/>
    <w:rsid w:val="009D5FCB"/>
    <w:rsid w:val="009D6EE7"/>
    <w:rsid w:val="009D7818"/>
    <w:rsid w:val="009E11DD"/>
    <w:rsid w:val="009E1540"/>
    <w:rsid w:val="009E1E0E"/>
    <w:rsid w:val="009E2D6B"/>
    <w:rsid w:val="009E6A4C"/>
    <w:rsid w:val="009E78C0"/>
    <w:rsid w:val="009F0F0D"/>
    <w:rsid w:val="009F1F52"/>
    <w:rsid w:val="009F2E5A"/>
    <w:rsid w:val="009F3CBA"/>
    <w:rsid w:val="009F42EE"/>
    <w:rsid w:val="009F7331"/>
    <w:rsid w:val="00A02AE7"/>
    <w:rsid w:val="00A03EEC"/>
    <w:rsid w:val="00A04C90"/>
    <w:rsid w:val="00A07030"/>
    <w:rsid w:val="00A11914"/>
    <w:rsid w:val="00A12AA6"/>
    <w:rsid w:val="00A144F4"/>
    <w:rsid w:val="00A14A84"/>
    <w:rsid w:val="00A16B4E"/>
    <w:rsid w:val="00A16C00"/>
    <w:rsid w:val="00A1718D"/>
    <w:rsid w:val="00A22AE7"/>
    <w:rsid w:val="00A244CE"/>
    <w:rsid w:val="00A2764C"/>
    <w:rsid w:val="00A31751"/>
    <w:rsid w:val="00A37621"/>
    <w:rsid w:val="00A4025D"/>
    <w:rsid w:val="00A40361"/>
    <w:rsid w:val="00A40D7D"/>
    <w:rsid w:val="00A4226C"/>
    <w:rsid w:val="00A4271C"/>
    <w:rsid w:val="00A43432"/>
    <w:rsid w:val="00A4345A"/>
    <w:rsid w:val="00A43CEB"/>
    <w:rsid w:val="00A43E25"/>
    <w:rsid w:val="00A45A4C"/>
    <w:rsid w:val="00A464F8"/>
    <w:rsid w:val="00A52F32"/>
    <w:rsid w:val="00A5390A"/>
    <w:rsid w:val="00A5568B"/>
    <w:rsid w:val="00A5619D"/>
    <w:rsid w:val="00A5638B"/>
    <w:rsid w:val="00A60CC1"/>
    <w:rsid w:val="00A66011"/>
    <w:rsid w:val="00A66C36"/>
    <w:rsid w:val="00A70857"/>
    <w:rsid w:val="00A72527"/>
    <w:rsid w:val="00A74B1F"/>
    <w:rsid w:val="00A755C7"/>
    <w:rsid w:val="00A75F5E"/>
    <w:rsid w:val="00A76382"/>
    <w:rsid w:val="00A77D10"/>
    <w:rsid w:val="00A81457"/>
    <w:rsid w:val="00A816CF"/>
    <w:rsid w:val="00A816DF"/>
    <w:rsid w:val="00A85D6C"/>
    <w:rsid w:val="00A86554"/>
    <w:rsid w:val="00A910F1"/>
    <w:rsid w:val="00A91331"/>
    <w:rsid w:val="00A92E27"/>
    <w:rsid w:val="00A94EE8"/>
    <w:rsid w:val="00A95EC5"/>
    <w:rsid w:val="00AA0CBF"/>
    <w:rsid w:val="00AA1347"/>
    <w:rsid w:val="00AA25AA"/>
    <w:rsid w:val="00AA336F"/>
    <w:rsid w:val="00AA378F"/>
    <w:rsid w:val="00AA7673"/>
    <w:rsid w:val="00AB0189"/>
    <w:rsid w:val="00AB1ED1"/>
    <w:rsid w:val="00AB31FC"/>
    <w:rsid w:val="00AB3866"/>
    <w:rsid w:val="00AB554E"/>
    <w:rsid w:val="00AC0284"/>
    <w:rsid w:val="00AC11BF"/>
    <w:rsid w:val="00AC444C"/>
    <w:rsid w:val="00AC65A5"/>
    <w:rsid w:val="00AD30F3"/>
    <w:rsid w:val="00AD3FA9"/>
    <w:rsid w:val="00AD5224"/>
    <w:rsid w:val="00AE1B0B"/>
    <w:rsid w:val="00AE1EC8"/>
    <w:rsid w:val="00AE1F54"/>
    <w:rsid w:val="00AE58D5"/>
    <w:rsid w:val="00AF0457"/>
    <w:rsid w:val="00AF0D74"/>
    <w:rsid w:val="00AF4411"/>
    <w:rsid w:val="00AF4A31"/>
    <w:rsid w:val="00B001B3"/>
    <w:rsid w:val="00B0274D"/>
    <w:rsid w:val="00B02BCF"/>
    <w:rsid w:val="00B031A6"/>
    <w:rsid w:val="00B03B1C"/>
    <w:rsid w:val="00B07D5B"/>
    <w:rsid w:val="00B106C7"/>
    <w:rsid w:val="00B12112"/>
    <w:rsid w:val="00B12CE2"/>
    <w:rsid w:val="00B12F93"/>
    <w:rsid w:val="00B14459"/>
    <w:rsid w:val="00B1487E"/>
    <w:rsid w:val="00B15515"/>
    <w:rsid w:val="00B169C7"/>
    <w:rsid w:val="00B169E7"/>
    <w:rsid w:val="00B232CA"/>
    <w:rsid w:val="00B247A9"/>
    <w:rsid w:val="00B261F1"/>
    <w:rsid w:val="00B27A38"/>
    <w:rsid w:val="00B31F09"/>
    <w:rsid w:val="00B320FD"/>
    <w:rsid w:val="00B33A3A"/>
    <w:rsid w:val="00B346F7"/>
    <w:rsid w:val="00B34AD7"/>
    <w:rsid w:val="00B354FB"/>
    <w:rsid w:val="00B3639A"/>
    <w:rsid w:val="00B4263B"/>
    <w:rsid w:val="00B437FE"/>
    <w:rsid w:val="00B453AF"/>
    <w:rsid w:val="00B4751F"/>
    <w:rsid w:val="00B5122F"/>
    <w:rsid w:val="00B5150A"/>
    <w:rsid w:val="00B51787"/>
    <w:rsid w:val="00B5192D"/>
    <w:rsid w:val="00B51DFA"/>
    <w:rsid w:val="00B524FB"/>
    <w:rsid w:val="00B52690"/>
    <w:rsid w:val="00B52E91"/>
    <w:rsid w:val="00B5496F"/>
    <w:rsid w:val="00B55B5F"/>
    <w:rsid w:val="00B61A32"/>
    <w:rsid w:val="00B63487"/>
    <w:rsid w:val="00B635BD"/>
    <w:rsid w:val="00B63878"/>
    <w:rsid w:val="00B64B5A"/>
    <w:rsid w:val="00B64EEB"/>
    <w:rsid w:val="00B67B94"/>
    <w:rsid w:val="00B67BF9"/>
    <w:rsid w:val="00B70392"/>
    <w:rsid w:val="00B711F8"/>
    <w:rsid w:val="00B716E1"/>
    <w:rsid w:val="00B71799"/>
    <w:rsid w:val="00B71889"/>
    <w:rsid w:val="00B72DC8"/>
    <w:rsid w:val="00B74133"/>
    <w:rsid w:val="00B744C9"/>
    <w:rsid w:val="00B74D87"/>
    <w:rsid w:val="00B753C7"/>
    <w:rsid w:val="00B7612E"/>
    <w:rsid w:val="00B7651E"/>
    <w:rsid w:val="00B7736C"/>
    <w:rsid w:val="00B81B3A"/>
    <w:rsid w:val="00B873A6"/>
    <w:rsid w:val="00B87A2B"/>
    <w:rsid w:val="00B87B96"/>
    <w:rsid w:val="00B90094"/>
    <w:rsid w:val="00B91175"/>
    <w:rsid w:val="00B92A79"/>
    <w:rsid w:val="00B948E3"/>
    <w:rsid w:val="00B967AC"/>
    <w:rsid w:val="00B9732E"/>
    <w:rsid w:val="00B97891"/>
    <w:rsid w:val="00B97EE5"/>
    <w:rsid w:val="00BA1EC7"/>
    <w:rsid w:val="00BA42C6"/>
    <w:rsid w:val="00BA43D5"/>
    <w:rsid w:val="00BA4483"/>
    <w:rsid w:val="00BA549C"/>
    <w:rsid w:val="00BA79D0"/>
    <w:rsid w:val="00BB2895"/>
    <w:rsid w:val="00BB30B1"/>
    <w:rsid w:val="00BB59E2"/>
    <w:rsid w:val="00BB5CE7"/>
    <w:rsid w:val="00BB5E2D"/>
    <w:rsid w:val="00BB612D"/>
    <w:rsid w:val="00BC2C6E"/>
    <w:rsid w:val="00BC53F0"/>
    <w:rsid w:val="00BC6994"/>
    <w:rsid w:val="00BC7A19"/>
    <w:rsid w:val="00BC7DE3"/>
    <w:rsid w:val="00BD2B17"/>
    <w:rsid w:val="00BD2DAC"/>
    <w:rsid w:val="00BD61D7"/>
    <w:rsid w:val="00BE1028"/>
    <w:rsid w:val="00BE1F19"/>
    <w:rsid w:val="00BE1FFF"/>
    <w:rsid w:val="00BE2416"/>
    <w:rsid w:val="00BE47EE"/>
    <w:rsid w:val="00BE622A"/>
    <w:rsid w:val="00BF0F61"/>
    <w:rsid w:val="00BF111C"/>
    <w:rsid w:val="00BF344C"/>
    <w:rsid w:val="00BF387E"/>
    <w:rsid w:val="00BF3B7F"/>
    <w:rsid w:val="00BF3DAB"/>
    <w:rsid w:val="00BF6A1C"/>
    <w:rsid w:val="00C00FE1"/>
    <w:rsid w:val="00C01435"/>
    <w:rsid w:val="00C023CE"/>
    <w:rsid w:val="00C03981"/>
    <w:rsid w:val="00C03A83"/>
    <w:rsid w:val="00C0542E"/>
    <w:rsid w:val="00C05C60"/>
    <w:rsid w:val="00C07D40"/>
    <w:rsid w:val="00C11ACA"/>
    <w:rsid w:val="00C1260F"/>
    <w:rsid w:val="00C16C60"/>
    <w:rsid w:val="00C1748B"/>
    <w:rsid w:val="00C2282D"/>
    <w:rsid w:val="00C23DEB"/>
    <w:rsid w:val="00C246BA"/>
    <w:rsid w:val="00C25617"/>
    <w:rsid w:val="00C25989"/>
    <w:rsid w:val="00C263C4"/>
    <w:rsid w:val="00C32A38"/>
    <w:rsid w:val="00C33D3E"/>
    <w:rsid w:val="00C344E1"/>
    <w:rsid w:val="00C34F2E"/>
    <w:rsid w:val="00C35DF5"/>
    <w:rsid w:val="00C37343"/>
    <w:rsid w:val="00C41349"/>
    <w:rsid w:val="00C41D67"/>
    <w:rsid w:val="00C42213"/>
    <w:rsid w:val="00C44730"/>
    <w:rsid w:val="00C45231"/>
    <w:rsid w:val="00C46196"/>
    <w:rsid w:val="00C47083"/>
    <w:rsid w:val="00C475F8"/>
    <w:rsid w:val="00C50123"/>
    <w:rsid w:val="00C50DA8"/>
    <w:rsid w:val="00C52CCE"/>
    <w:rsid w:val="00C53498"/>
    <w:rsid w:val="00C53999"/>
    <w:rsid w:val="00C56D47"/>
    <w:rsid w:val="00C56F4B"/>
    <w:rsid w:val="00C57202"/>
    <w:rsid w:val="00C6047A"/>
    <w:rsid w:val="00C60E07"/>
    <w:rsid w:val="00C64A68"/>
    <w:rsid w:val="00C65154"/>
    <w:rsid w:val="00C67629"/>
    <w:rsid w:val="00C71008"/>
    <w:rsid w:val="00C71607"/>
    <w:rsid w:val="00C71FAC"/>
    <w:rsid w:val="00C72DC0"/>
    <w:rsid w:val="00C75900"/>
    <w:rsid w:val="00C76601"/>
    <w:rsid w:val="00C76757"/>
    <w:rsid w:val="00C7700D"/>
    <w:rsid w:val="00C770E6"/>
    <w:rsid w:val="00C77A6A"/>
    <w:rsid w:val="00C80373"/>
    <w:rsid w:val="00C81218"/>
    <w:rsid w:val="00C820BB"/>
    <w:rsid w:val="00C84C7A"/>
    <w:rsid w:val="00C87D01"/>
    <w:rsid w:val="00C87F43"/>
    <w:rsid w:val="00C90871"/>
    <w:rsid w:val="00C90BA9"/>
    <w:rsid w:val="00C95794"/>
    <w:rsid w:val="00CA0A70"/>
    <w:rsid w:val="00CA2133"/>
    <w:rsid w:val="00CA4CD9"/>
    <w:rsid w:val="00CA6029"/>
    <w:rsid w:val="00CA69F0"/>
    <w:rsid w:val="00CA7045"/>
    <w:rsid w:val="00CA7BEF"/>
    <w:rsid w:val="00CB1D9F"/>
    <w:rsid w:val="00CB25DD"/>
    <w:rsid w:val="00CB2D5E"/>
    <w:rsid w:val="00CB6F3F"/>
    <w:rsid w:val="00CB7A82"/>
    <w:rsid w:val="00CC096D"/>
    <w:rsid w:val="00CC0C71"/>
    <w:rsid w:val="00CC1A3B"/>
    <w:rsid w:val="00CC235F"/>
    <w:rsid w:val="00CC2E67"/>
    <w:rsid w:val="00CC3C3A"/>
    <w:rsid w:val="00CC4083"/>
    <w:rsid w:val="00CC53A9"/>
    <w:rsid w:val="00CC5677"/>
    <w:rsid w:val="00CC5985"/>
    <w:rsid w:val="00CC6D17"/>
    <w:rsid w:val="00CC711F"/>
    <w:rsid w:val="00CC7390"/>
    <w:rsid w:val="00CD0D29"/>
    <w:rsid w:val="00CD1F9D"/>
    <w:rsid w:val="00CD28D2"/>
    <w:rsid w:val="00CD3AC7"/>
    <w:rsid w:val="00CD6701"/>
    <w:rsid w:val="00CD7430"/>
    <w:rsid w:val="00CD76DA"/>
    <w:rsid w:val="00CD7D33"/>
    <w:rsid w:val="00CD7D77"/>
    <w:rsid w:val="00CE233E"/>
    <w:rsid w:val="00CE7D75"/>
    <w:rsid w:val="00CF2363"/>
    <w:rsid w:val="00CF38DC"/>
    <w:rsid w:val="00CF3C39"/>
    <w:rsid w:val="00CF5ABA"/>
    <w:rsid w:val="00CF5D9A"/>
    <w:rsid w:val="00CF6058"/>
    <w:rsid w:val="00CF6E53"/>
    <w:rsid w:val="00D00C59"/>
    <w:rsid w:val="00D01181"/>
    <w:rsid w:val="00D01DAA"/>
    <w:rsid w:val="00D0268E"/>
    <w:rsid w:val="00D02DB2"/>
    <w:rsid w:val="00D02E2F"/>
    <w:rsid w:val="00D048B5"/>
    <w:rsid w:val="00D04966"/>
    <w:rsid w:val="00D07010"/>
    <w:rsid w:val="00D075E4"/>
    <w:rsid w:val="00D11F47"/>
    <w:rsid w:val="00D11FD7"/>
    <w:rsid w:val="00D12C11"/>
    <w:rsid w:val="00D13D73"/>
    <w:rsid w:val="00D155DD"/>
    <w:rsid w:val="00D15F45"/>
    <w:rsid w:val="00D174DA"/>
    <w:rsid w:val="00D22A46"/>
    <w:rsid w:val="00D22D87"/>
    <w:rsid w:val="00D23866"/>
    <w:rsid w:val="00D25B19"/>
    <w:rsid w:val="00D25EDD"/>
    <w:rsid w:val="00D31397"/>
    <w:rsid w:val="00D31410"/>
    <w:rsid w:val="00D32159"/>
    <w:rsid w:val="00D32427"/>
    <w:rsid w:val="00D3246B"/>
    <w:rsid w:val="00D328D9"/>
    <w:rsid w:val="00D3751B"/>
    <w:rsid w:val="00D412C8"/>
    <w:rsid w:val="00D42021"/>
    <w:rsid w:val="00D427DC"/>
    <w:rsid w:val="00D4350B"/>
    <w:rsid w:val="00D45AF7"/>
    <w:rsid w:val="00D464A8"/>
    <w:rsid w:val="00D50C8A"/>
    <w:rsid w:val="00D51EF5"/>
    <w:rsid w:val="00D537FB"/>
    <w:rsid w:val="00D54BB1"/>
    <w:rsid w:val="00D54C84"/>
    <w:rsid w:val="00D55614"/>
    <w:rsid w:val="00D55EDB"/>
    <w:rsid w:val="00D57E54"/>
    <w:rsid w:val="00D60DE8"/>
    <w:rsid w:val="00D61480"/>
    <w:rsid w:val="00D633A4"/>
    <w:rsid w:val="00D7683D"/>
    <w:rsid w:val="00D77C86"/>
    <w:rsid w:val="00D8100F"/>
    <w:rsid w:val="00D81D0D"/>
    <w:rsid w:val="00D82A75"/>
    <w:rsid w:val="00D83245"/>
    <w:rsid w:val="00D8484E"/>
    <w:rsid w:val="00D85219"/>
    <w:rsid w:val="00D85D6C"/>
    <w:rsid w:val="00D860B7"/>
    <w:rsid w:val="00D876FF"/>
    <w:rsid w:val="00D90ECE"/>
    <w:rsid w:val="00D925D8"/>
    <w:rsid w:val="00D92810"/>
    <w:rsid w:val="00D936E1"/>
    <w:rsid w:val="00D94065"/>
    <w:rsid w:val="00D94E6D"/>
    <w:rsid w:val="00D95C16"/>
    <w:rsid w:val="00D95FD1"/>
    <w:rsid w:val="00D96225"/>
    <w:rsid w:val="00D96390"/>
    <w:rsid w:val="00D97FC8"/>
    <w:rsid w:val="00DA09A7"/>
    <w:rsid w:val="00DA0BA8"/>
    <w:rsid w:val="00DA0E15"/>
    <w:rsid w:val="00DA3846"/>
    <w:rsid w:val="00DA3E79"/>
    <w:rsid w:val="00DA527C"/>
    <w:rsid w:val="00DB166E"/>
    <w:rsid w:val="00DB178A"/>
    <w:rsid w:val="00DB41C4"/>
    <w:rsid w:val="00DB4FD3"/>
    <w:rsid w:val="00DB528A"/>
    <w:rsid w:val="00DB5D9E"/>
    <w:rsid w:val="00DB6687"/>
    <w:rsid w:val="00DB6D8D"/>
    <w:rsid w:val="00DC1D46"/>
    <w:rsid w:val="00DC2C8A"/>
    <w:rsid w:val="00DC427B"/>
    <w:rsid w:val="00DC7CA8"/>
    <w:rsid w:val="00DD41B9"/>
    <w:rsid w:val="00DD57CE"/>
    <w:rsid w:val="00DD69ED"/>
    <w:rsid w:val="00DD6CA6"/>
    <w:rsid w:val="00DD74BC"/>
    <w:rsid w:val="00DE0A61"/>
    <w:rsid w:val="00DE0F3B"/>
    <w:rsid w:val="00DE470E"/>
    <w:rsid w:val="00DF5C90"/>
    <w:rsid w:val="00DF6977"/>
    <w:rsid w:val="00DF6FF0"/>
    <w:rsid w:val="00E00787"/>
    <w:rsid w:val="00E01C3D"/>
    <w:rsid w:val="00E059D3"/>
    <w:rsid w:val="00E10019"/>
    <w:rsid w:val="00E101BB"/>
    <w:rsid w:val="00E109FD"/>
    <w:rsid w:val="00E11079"/>
    <w:rsid w:val="00E1127B"/>
    <w:rsid w:val="00E13CD6"/>
    <w:rsid w:val="00E14A4B"/>
    <w:rsid w:val="00E1532B"/>
    <w:rsid w:val="00E153E2"/>
    <w:rsid w:val="00E166BC"/>
    <w:rsid w:val="00E16D81"/>
    <w:rsid w:val="00E2010E"/>
    <w:rsid w:val="00E2081F"/>
    <w:rsid w:val="00E21F39"/>
    <w:rsid w:val="00E249E8"/>
    <w:rsid w:val="00E26B13"/>
    <w:rsid w:val="00E30BEC"/>
    <w:rsid w:val="00E31B98"/>
    <w:rsid w:val="00E35503"/>
    <w:rsid w:val="00E356E8"/>
    <w:rsid w:val="00E36A0C"/>
    <w:rsid w:val="00E36B8A"/>
    <w:rsid w:val="00E40D18"/>
    <w:rsid w:val="00E4186E"/>
    <w:rsid w:val="00E42136"/>
    <w:rsid w:val="00E421BE"/>
    <w:rsid w:val="00E421C9"/>
    <w:rsid w:val="00E46939"/>
    <w:rsid w:val="00E47ED2"/>
    <w:rsid w:val="00E505DF"/>
    <w:rsid w:val="00E50B9D"/>
    <w:rsid w:val="00E52D61"/>
    <w:rsid w:val="00E52E1F"/>
    <w:rsid w:val="00E542F3"/>
    <w:rsid w:val="00E55C28"/>
    <w:rsid w:val="00E56217"/>
    <w:rsid w:val="00E5648E"/>
    <w:rsid w:val="00E61835"/>
    <w:rsid w:val="00E618D7"/>
    <w:rsid w:val="00E62965"/>
    <w:rsid w:val="00E65283"/>
    <w:rsid w:val="00E662D9"/>
    <w:rsid w:val="00E66B88"/>
    <w:rsid w:val="00E66DAD"/>
    <w:rsid w:val="00E7001D"/>
    <w:rsid w:val="00E7080B"/>
    <w:rsid w:val="00E71F57"/>
    <w:rsid w:val="00E727BE"/>
    <w:rsid w:val="00E729F9"/>
    <w:rsid w:val="00E73FF7"/>
    <w:rsid w:val="00E752CA"/>
    <w:rsid w:val="00E752FD"/>
    <w:rsid w:val="00E77DEA"/>
    <w:rsid w:val="00E81441"/>
    <w:rsid w:val="00E84DC7"/>
    <w:rsid w:val="00E90E51"/>
    <w:rsid w:val="00E91BEF"/>
    <w:rsid w:val="00E949CA"/>
    <w:rsid w:val="00E969D5"/>
    <w:rsid w:val="00E97875"/>
    <w:rsid w:val="00E97EAC"/>
    <w:rsid w:val="00E97FCA"/>
    <w:rsid w:val="00EA2415"/>
    <w:rsid w:val="00EA24B9"/>
    <w:rsid w:val="00EA2B72"/>
    <w:rsid w:val="00EA56C5"/>
    <w:rsid w:val="00EA58BD"/>
    <w:rsid w:val="00EA58DB"/>
    <w:rsid w:val="00EA6047"/>
    <w:rsid w:val="00EA7A4B"/>
    <w:rsid w:val="00EB34C4"/>
    <w:rsid w:val="00EB5A9D"/>
    <w:rsid w:val="00EC119F"/>
    <w:rsid w:val="00EC2750"/>
    <w:rsid w:val="00EC2995"/>
    <w:rsid w:val="00EC63AA"/>
    <w:rsid w:val="00EC7423"/>
    <w:rsid w:val="00EC7984"/>
    <w:rsid w:val="00ED00F1"/>
    <w:rsid w:val="00ED618B"/>
    <w:rsid w:val="00ED64F9"/>
    <w:rsid w:val="00ED7CBD"/>
    <w:rsid w:val="00EE0F15"/>
    <w:rsid w:val="00EE151C"/>
    <w:rsid w:val="00EE2713"/>
    <w:rsid w:val="00EE29F1"/>
    <w:rsid w:val="00EE43AE"/>
    <w:rsid w:val="00EE4ECE"/>
    <w:rsid w:val="00EE5AA6"/>
    <w:rsid w:val="00EE6BC8"/>
    <w:rsid w:val="00EF11CC"/>
    <w:rsid w:val="00EF2280"/>
    <w:rsid w:val="00EF28BD"/>
    <w:rsid w:val="00EF3298"/>
    <w:rsid w:val="00EF71FA"/>
    <w:rsid w:val="00F00D6E"/>
    <w:rsid w:val="00F01654"/>
    <w:rsid w:val="00F033B4"/>
    <w:rsid w:val="00F03A21"/>
    <w:rsid w:val="00F0484C"/>
    <w:rsid w:val="00F0647E"/>
    <w:rsid w:val="00F1030F"/>
    <w:rsid w:val="00F107A0"/>
    <w:rsid w:val="00F107FA"/>
    <w:rsid w:val="00F112A2"/>
    <w:rsid w:val="00F11607"/>
    <w:rsid w:val="00F1188D"/>
    <w:rsid w:val="00F12BE1"/>
    <w:rsid w:val="00F13047"/>
    <w:rsid w:val="00F15D51"/>
    <w:rsid w:val="00F16E7D"/>
    <w:rsid w:val="00F17E9F"/>
    <w:rsid w:val="00F20543"/>
    <w:rsid w:val="00F21E03"/>
    <w:rsid w:val="00F22AA7"/>
    <w:rsid w:val="00F2461F"/>
    <w:rsid w:val="00F24A6B"/>
    <w:rsid w:val="00F24DD2"/>
    <w:rsid w:val="00F2645F"/>
    <w:rsid w:val="00F31047"/>
    <w:rsid w:val="00F31924"/>
    <w:rsid w:val="00F31D4A"/>
    <w:rsid w:val="00F3242A"/>
    <w:rsid w:val="00F3618F"/>
    <w:rsid w:val="00F36DE2"/>
    <w:rsid w:val="00F40A4E"/>
    <w:rsid w:val="00F4207D"/>
    <w:rsid w:val="00F47DB8"/>
    <w:rsid w:val="00F514D6"/>
    <w:rsid w:val="00F521E6"/>
    <w:rsid w:val="00F52FCB"/>
    <w:rsid w:val="00F5327A"/>
    <w:rsid w:val="00F60418"/>
    <w:rsid w:val="00F60EC5"/>
    <w:rsid w:val="00F61A73"/>
    <w:rsid w:val="00F61A86"/>
    <w:rsid w:val="00F61D19"/>
    <w:rsid w:val="00F641FE"/>
    <w:rsid w:val="00F64AA2"/>
    <w:rsid w:val="00F65CCC"/>
    <w:rsid w:val="00F70E8A"/>
    <w:rsid w:val="00F725CF"/>
    <w:rsid w:val="00F75AF3"/>
    <w:rsid w:val="00F75E31"/>
    <w:rsid w:val="00F765FB"/>
    <w:rsid w:val="00F7693D"/>
    <w:rsid w:val="00F841F2"/>
    <w:rsid w:val="00F8447A"/>
    <w:rsid w:val="00F90150"/>
    <w:rsid w:val="00F906AE"/>
    <w:rsid w:val="00F90FB9"/>
    <w:rsid w:val="00F91B2C"/>
    <w:rsid w:val="00F9286A"/>
    <w:rsid w:val="00F93DA6"/>
    <w:rsid w:val="00F95AA2"/>
    <w:rsid w:val="00F96DF8"/>
    <w:rsid w:val="00FA15FE"/>
    <w:rsid w:val="00FA399C"/>
    <w:rsid w:val="00FA4472"/>
    <w:rsid w:val="00FA74FE"/>
    <w:rsid w:val="00FB0295"/>
    <w:rsid w:val="00FB0874"/>
    <w:rsid w:val="00FB1724"/>
    <w:rsid w:val="00FB21E2"/>
    <w:rsid w:val="00FB4C7A"/>
    <w:rsid w:val="00FB4D08"/>
    <w:rsid w:val="00FB5239"/>
    <w:rsid w:val="00FB705B"/>
    <w:rsid w:val="00FC1806"/>
    <w:rsid w:val="00FC1D35"/>
    <w:rsid w:val="00FC1DB1"/>
    <w:rsid w:val="00FC2993"/>
    <w:rsid w:val="00FC3430"/>
    <w:rsid w:val="00FC6C01"/>
    <w:rsid w:val="00FC7363"/>
    <w:rsid w:val="00FC7B20"/>
    <w:rsid w:val="00FD0C98"/>
    <w:rsid w:val="00FD14F4"/>
    <w:rsid w:val="00FD1B7F"/>
    <w:rsid w:val="00FD2F04"/>
    <w:rsid w:val="00FD2F6C"/>
    <w:rsid w:val="00FD4792"/>
    <w:rsid w:val="00FD7032"/>
    <w:rsid w:val="00FD7187"/>
    <w:rsid w:val="00FD7BD6"/>
    <w:rsid w:val="00FE12A0"/>
    <w:rsid w:val="00FE28BF"/>
    <w:rsid w:val="00FE47D4"/>
    <w:rsid w:val="00FE5BE6"/>
    <w:rsid w:val="00FE5BF4"/>
    <w:rsid w:val="00FE6753"/>
    <w:rsid w:val="00FE723C"/>
    <w:rsid w:val="00FF069C"/>
    <w:rsid w:val="00FF1F4F"/>
    <w:rsid w:val="00FF3FB0"/>
    <w:rsid w:val="00FF4B51"/>
    <w:rsid w:val="00FF4B5F"/>
    <w:rsid w:val="00FF5322"/>
    <w:rsid w:val="00FF581C"/>
    <w:rsid w:val="00FF7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166E45F6"/>
  <w15:docId w15:val="{3283EA1B-0D02-45D7-BF4E-2C258F893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aliases w:val="Формат отчётов"/>
    <w:qFormat/>
    <w:rsid w:val="005973F6"/>
    <w:rPr>
      <w:rFonts w:ascii="Times New Roman" w:hAnsi="Times New Roman"/>
      <w:sz w:val="24"/>
      <w:szCs w:val="24"/>
      <w:lang w:eastAsia="zh-CN"/>
    </w:rPr>
  </w:style>
  <w:style w:type="paragraph" w:styleId="1">
    <w:name w:val="heading 1"/>
    <w:basedOn w:val="a1"/>
    <w:next w:val="a1"/>
    <w:link w:val="10"/>
    <w:uiPriority w:val="9"/>
    <w:qFormat/>
    <w:rsid w:val="00FD4792"/>
    <w:pPr>
      <w:keepNext/>
      <w:spacing w:before="240" w:after="60"/>
      <w:jc w:val="both"/>
      <w:outlineLvl w:val="0"/>
    </w:pPr>
    <w:rPr>
      <w:rFonts w:ascii="Calibri Light" w:eastAsia="Times New Roman" w:hAnsi="Calibri Light"/>
      <w:b/>
      <w:bCs/>
      <w:kern w:val="32"/>
      <w:sz w:val="32"/>
      <w:szCs w:val="32"/>
      <w:lang w:eastAsia="ru-RU"/>
    </w:rPr>
  </w:style>
  <w:style w:type="paragraph" w:styleId="2">
    <w:name w:val="heading 2"/>
    <w:basedOn w:val="a1"/>
    <w:next w:val="a1"/>
    <w:link w:val="20"/>
    <w:uiPriority w:val="9"/>
    <w:qFormat/>
    <w:rsid w:val="00C7700D"/>
    <w:pPr>
      <w:keepNext/>
      <w:keepLines/>
      <w:spacing w:before="40"/>
      <w:jc w:val="both"/>
      <w:outlineLvl w:val="1"/>
    </w:pPr>
    <w:rPr>
      <w:rFonts w:ascii="Calibri Light" w:eastAsia="Times New Roman" w:hAnsi="Calibri Light"/>
      <w:color w:val="2E74B5"/>
      <w:sz w:val="26"/>
      <w:szCs w:val="26"/>
      <w:lang w:eastAsia="ru-RU"/>
    </w:rPr>
  </w:style>
  <w:style w:type="paragraph" w:styleId="3">
    <w:name w:val="heading 3"/>
    <w:aliases w:val="Список - 1"/>
    <w:basedOn w:val="a1"/>
    <w:next w:val="a1"/>
    <w:link w:val="30"/>
    <w:unhideWhenUsed/>
    <w:qFormat/>
    <w:rsid w:val="00FD4792"/>
    <w:pPr>
      <w:keepNext/>
      <w:spacing w:before="240" w:after="60"/>
      <w:jc w:val="both"/>
      <w:outlineLvl w:val="2"/>
    </w:pPr>
    <w:rPr>
      <w:rFonts w:ascii="Calibri Light" w:eastAsia="Times New Roman" w:hAnsi="Calibri Light"/>
      <w:b/>
      <w:bCs/>
      <w:sz w:val="26"/>
      <w:szCs w:val="26"/>
      <w:lang w:eastAsia="ru-RU"/>
    </w:rPr>
  </w:style>
  <w:style w:type="paragraph" w:styleId="6">
    <w:name w:val="heading 6"/>
    <w:basedOn w:val="a1"/>
    <w:next w:val="a1"/>
    <w:link w:val="60"/>
    <w:uiPriority w:val="9"/>
    <w:qFormat/>
    <w:rsid w:val="00207DB5"/>
    <w:pPr>
      <w:keepNext/>
      <w:keepLines/>
      <w:numPr>
        <w:ilvl w:val="5"/>
        <w:numId w:val="1"/>
      </w:numPr>
      <w:spacing w:before="40"/>
      <w:jc w:val="both"/>
      <w:outlineLvl w:val="5"/>
    </w:pPr>
    <w:rPr>
      <w:rFonts w:ascii="Calibri Light" w:eastAsia="Times New Roman" w:hAnsi="Calibri Light"/>
      <w:color w:val="1F4D78"/>
      <w:sz w:val="28"/>
      <w:szCs w:val="28"/>
      <w:lang w:eastAsia="ru-RU"/>
    </w:rPr>
  </w:style>
  <w:style w:type="paragraph" w:styleId="7">
    <w:name w:val="heading 7"/>
    <w:basedOn w:val="a1"/>
    <w:next w:val="a1"/>
    <w:link w:val="70"/>
    <w:uiPriority w:val="9"/>
    <w:qFormat/>
    <w:rsid w:val="00207DB5"/>
    <w:pPr>
      <w:keepNext/>
      <w:keepLines/>
      <w:numPr>
        <w:ilvl w:val="6"/>
        <w:numId w:val="1"/>
      </w:numPr>
      <w:spacing w:before="40"/>
      <w:jc w:val="both"/>
      <w:outlineLvl w:val="6"/>
    </w:pPr>
    <w:rPr>
      <w:rFonts w:ascii="Calibri Light" w:eastAsia="Times New Roman" w:hAnsi="Calibri Light"/>
      <w:i/>
      <w:iCs/>
      <w:color w:val="1F4D78"/>
      <w:sz w:val="28"/>
      <w:szCs w:val="28"/>
      <w:lang w:eastAsia="ru-RU"/>
    </w:rPr>
  </w:style>
  <w:style w:type="paragraph" w:styleId="8">
    <w:name w:val="heading 8"/>
    <w:basedOn w:val="a1"/>
    <w:next w:val="a1"/>
    <w:link w:val="80"/>
    <w:uiPriority w:val="9"/>
    <w:qFormat/>
    <w:rsid w:val="00207DB5"/>
    <w:pPr>
      <w:keepNext/>
      <w:keepLines/>
      <w:numPr>
        <w:ilvl w:val="7"/>
        <w:numId w:val="1"/>
      </w:numPr>
      <w:spacing w:before="40"/>
      <w:jc w:val="both"/>
      <w:outlineLvl w:val="7"/>
    </w:pPr>
    <w:rPr>
      <w:rFonts w:ascii="Calibri Light" w:eastAsia="Times New Roman" w:hAnsi="Calibri Light"/>
      <w:color w:val="272727"/>
      <w:sz w:val="21"/>
      <w:szCs w:val="21"/>
      <w:lang w:eastAsia="ru-RU"/>
    </w:rPr>
  </w:style>
  <w:style w:type="paragraph" w:styleId="9">
    <w:name w:val="heading 9"/>
    <w:basedOn w:val="a1"/>
    <w:next w:val="a1"/>
    <w:link w:val="90"/>
    <w:uiPriority w:val="9"/>
    <w:qFormat/>
    <w:rsid w:val="00207DB5"/>
    <w:pPr>
      <w:keepNext/>
      <w:keepLines/>
      <w:numPr>
        <w:ilvl w:val="8"/>
        <w:numId w:val="1"/>
      </w:numPr>
      <w:spacing w:before="40"/>
      <w:jc w:val="both"/>
      <w:outlineLvl w:val="8"/>
    </w:pPr>
    <w:rPr>
      <w:rFonts w:ascii="Calibri Light" w:eastAsia="Times New Roman" w:hAnsi="Calibri Light"/>
      <w:i/>
      <w:iCs/>
      <w:color w:val="272727"/>
      <w:sz w:val="21"/>
      <w:szCs w:val="21"/>
      <w:lang w:eastAsia="ru-RU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20">
    <w:name w:val="Заголовок 2 Знак"/>
    <w:link w:val="2"/>
    <w:uiPriority w:val="9"/>
    <w:semiHidden/>
    <w:rsid w:val="00C7700D"/>
    <w:rPr>
      <w:rFonts w:ascii="Calibri Light" w:eastAsia="Times New Roman" w:hAnsi="Calibri Light" w:cs="Times New Roman"/>
      <w:color w:val="2E74B5"/>
      <w:sz w:val="26"/>
      <w:szCs w:val="26"/>
      <w:lang w:eastAsia="ru-RU"/>
    </w:rPr>
  </w:style>
  <w:style w:type="character" w:customStyle="1" w:styleId="60">
    <w:name w:val="Заголовок 6 Знак"/>
    <w:link w:val="6"/>
    <w:uiPriority w:val="9"/>
    <w:rsid w:val="00207DB5"/>
    <w:rPr>
      <w:rFonts w:ascii="Calibri Light" w:eastAsia="Times New Roman" w:hAnsi="Calibri Light"/>
      <w:color w:val="1F4D78"/>
      <w:sz w:val="28"/>
      <w:szCs w:val="28"/>
    </w:rPr>
  </w:style>
  <w:style w:type="character" w:customStyle="1" w:styleId="70">
    <w:name w:val="Заголовок 7 Знак"/>
    <w:link w:val="7"/>
    <w:uiPriority w:val="9"/>
    <w:rsid w:val="00207DB5"/>
    <w:rPr>
      <w:rFonts w:ascii="Calibri Light" w:eastAsia="Times New Roman" w:hAnsi="Calibri Light"/>
      <w:i/>
      <w:iCs/>
      <w:color w:val="1F4D78"/>
      <w:sz w:val="28"/>
      <w:szCs w:val="28"/>
    </w:rPr>
  </w:style>
  <w:style w:type="character" w:customStyle="1" w:styleId="80">
    <w:name w:val="Заголовок 8 Знак"/>
    <w:link w:val="8"/>
    <w:uiPriority w:val="9"/>
    <w:rsid w:val="00207DB5"/>
    <w:rPr>
      <w:rFonts w:ascii="Calibri Light" w:eastAsia="Times New Roman" w:hAnsi="Calibri Light"/>
      <w:color w:val="272727"/>
      <w:sz w:val="21"/>
      <w:szCs w:val="21"/>
    </w:rPr>
  </w:style>
  <w:style w:type="character" w:customStyle="1" w:styleId="90">
    <w:name w:val="Заголовок 9 Знак"/>
    <w:link w:val="9"/>
    <w:uiPriority w:val="9"/>
    <w:rsid w:val="00207DB5"/>
    <w:rPr>
      <w:rFonts w:ascii="Calibri Light" w:eastAsia="Times New Roman" w:hAnsi="Calibri Light"/>
      <w:i/>
      <w:iCs/>
      <w:color w:val="272727"/>
      <w:sz w:val="21"/>
      <w:szCs w:val="21"/>
    </w:rPr>
  </w:style>
  <w:style w:type="paragraph" w:styleId="a0">
    <w:name w:val="No Spacing"/>
    <w:basedOn w:val="20144"/>
    <w:uiPriority w:val="1"/>
    <w:qFormat/>
    <w:rsid w:val="005E3FD1"/>
    <w:pPr>
      <w:numPr>
        <w:numId w:val="4"/>
      </w:numPr>
      <w:ind w:left="0" w:firstLine="709"/>
    </w:pPr>
  </w:style>
  <w:style w:type="character" w:styleId="a5">
    <w:name w:val="Hyperlink"/>
    <w:uiPriority w:val="99"/>
    <w:rsid w:val="00962A10"/>
    <w:rPr>
      <w:color w:val="0000FF"/>
      <w:u w:val="single"/>
    </w:rPr>
  </w:style>
  <w:style w:type="paragraph" w:styleId="a6">
    <w:name w:val="footer"/>
    <w:basedOn w:val="a1"/>
    <w:link w:val="a7"/>
    <w:uiPriority w:val="99"/>
    <w:rsid w:val="00962A10"/>
    <w:pPr>
      <w:tabs>
        <w:tab w:val="center" w:pos="4677"/>
        <w:tab w:val="right" w:pos="9355"/>
      </w:tabs>
      <w:spacing w:before="120"/>
      <w:jc w:val="both"/>
    </w:pPr>
    <w:rPr>
      <w:rFonts w:eastAsia="Times New Roman" w:cs="Courier New"/>
      <w:sz w:val="28"/>
      <w:szCs w:val="28"/>
      <w:lang w:eastAsia="ru-RU"/>
    </w:rPr>
  </w:style>
  <w:style w:type="character" w:customStyle="1" w:styleId="a7">
    <w:name w:val="Нижний колонтитул Знак"/>
    <w:link w:val="a6"/>
    <w:uiPriority w:val="99"/>
    <w:rsid w:val="00962A10"/>
    <w:rPr>
      <w:rFonts w:ascii="Times New Roman" w:eastAsia="Times New Roman" w:hAnsi="Times New Roman" w:cs="Courier New"/>
      <w:sz w:val="28"/>
      <w:szCs w:val="28"/>
      <w:lang w:eastAsia="ru-RU"/>
    </w:rPr>
  </w:style>
  <w:style w:type="character" w:styleId="a8">
    <w:name w:val="page number"/>
    <w:basedOn w:val="a2"/>
    <w:rsid w:val="00962A10"/>
  </w:style>
  <w:style w:type="table" w:styleId="a9">
    <w:name w:val="Table Grid"/>
    <w:basedOn w:val="a3"/>
    <w:uiPriority w:val="39"/>
    <w:rsid w:val="00962A10"/>
    <w:pPr>
      <w:spacing w:before="120"/>
      <w:jc w:val="both"/>
    </w:pPr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Placeholder Text"/>
    <w:uiPriority w:val="99"/>
    <w:semiHidden/>
    <w:rsid w:val="00962A10"/>
    <w:rPr>
      <w:color w:val="808080"/>
    </w:rPr>
  </w:style>
  <w:style w:type="character" w:customStyle="1" w:styleId="ab">
    <w:name w:val="Списиок исполнителей"/>
    <w:uiPriority w:val="1"/>
    <w:rsid w:val="00962A10"/>
    <w:rPr>
      <w:rFonts w:ascii="Times New Roman" w:hAnsi="Times New Roman"/>
      <w:caps w:val="0"/>
      <w:smallCaps w:val="0"/>
      <w:sz w:val="24"/>
    </w:rPr>
  </w:style>
  <w:style w:type="paragraph" w:styleId="ac">
    <w:name w:val="List Paragraph"/>
    <w:basedOn w:val="a1"/>
    <w:link w:val="ad"/>
    <w:uiPriority w:val="34"/>
    <w:qFormat/>
    <w:rsid w:val="00D925D8"/>
    <w:pPr>
      <w:spacing w:before="120"/>
      <w:ind w:left="708"/>
      <w:jc w:val="both"/>
    </w:pPr>
    <w:rPr>
      <w:sz w:val="28"/>
      <w:szCs w:val="22"/>
      <w:lang w:eastAsia="en-US"/>
    </w:rPr>
  </w:style>
  <w:style w:type="character" w:customStyle="1" w:styleId="ad">
    <w:name w:val="Абзац списка Знак"/>
    <w:link w:val="ac"/>
    <w:rsid w:val="00D925D8"/>
    <w:rPr>
      <w:rFonts w:ascii="Times New Roman" w:eastAsia="Calibri" w:hAnsi="Times New Roman" w:cs="Times New Roman"/>
      <w:sz w:val="28"/>
    </w:rPr>
  </w:style>
  <w:style w:type="paragraph" w:styleId="11">
    <w:name w:val="toc 1"/>
    <w:aliases w:val="2014"/>
    <w:basedOn w:val="a1"/>
    <w:next w:val="a1"/>
    <w:autoRedefine/>
    <w:uiPriority w:val="39"/>
    <w:unhideWhenUsed/>
    <w:rsid w:val="003839EF"/>
    <w:pPr>
      <w:tabs>
        <w:tab w:val="right" w:leader="dot" w:pos="10195"/>
      </w:tabs>
      <w:spacing w:before="120" w:after="100" w:line="360" w:lineRule="auto"/>
      <w:jc w:val="both"/>
    </w:pPr>
    <w:rPr>
      <w:rFonts w:eastAsia="Times New Roman" w:cs="Courier New"/>
      <w:sz w:val="28"/>
      <w:szCs w:val="28"/>
      <w:lang w:eastAsia="ru-RU"/>
    </w:rPr>
  </w:style>
  <w:style w:type="paragraph" w:customStyle="1" w:styleId="20145">
    <w:name w:val="2014 Первый Уровень заголовка"/>
    <w:basedOn w:val="ac"/>
    <w:link w:val="20146"/>
    <w:rsid w:val="00D925D8"/>
    <w:pPr>
      <w:spacing w:before="60" w:after="60" w:line="360" w:lineRule="auto"/>
      <w:ind w:left="0" w:firstLine="851"/>
    </w:pPr>
    <w:rPr>
      <w:rFonts w:eastAsia="Times New Roman" w:cs="Courier New"/>
      <w:szCs w:val="28"/>
      <w:lang w:eastAsia="ru-RU"/>
    </w:rPr>
  </w:style>
  <w:style w:type="character" w:customStyle="1" w:styleId="20146">
    <w:name w:val="2014 Первый Уровень заголовка Знак"/>
    <w:link w:val="20145"/>
    <w:rsid w:val="00D925D8"/>
    <w:rPr>
      <w:rFonts w:ascii="Times New Roman" w:eastAsia="Times New Roman" w:hAnsi="Times New Roman" w:cs="Courier New"/>
      <w:sz w:val="28"/>
      <w:szCs w:val="28"/>
      <w:lang w:eastAsia="ru-RU"/>
    </w:rPr>
  </w:style>
  <w:style w:type="paragraph" w:customStyle="1" w:styleId="20147">
    <w:name w:val="2014 Остальные уровни заголовка"/>
    <w:basedOn w:val="20145"/>
    <w:link w:val="20148"/>
    <w:rsid w:val="00FF3FB0"/>
    <w:pPr>
      <w:spacing w:before="0" w:after="40"/>
      <w:outlineLvl w:val="1"/>
    </w:pPr>
    <w:rPr>
      <w:b/>
      <w:szCs w:val="32"/>
    </w:rPr>
  </w:style>
  <w:style w:type="character" w:customStyle="1" w:styleId="20148">
    <w:name w:val="2014 Остальные уровни заголовка Знак"/>
    <w:link w:val="20147"/>
    <w:rsid w:val="00025585"/>
    <w:rPr>
      <w:rFonts w:ascii="Times New Roman" w:eastAsia="Times New Roman" w:hAnsi="Times New Roman" w:cs="Courier New"/>
      <w:b/>
      <w:sz w:val="28"/>
      <w:szCs w:val="32"/>
      <w:lang w:eastAsia="ru-RU"/>
    </w:rPr>
  </w:style>
  <w:style w:type="paragraph" w:customStyle="1" w:styleId="20144">
    <w:name w:val="2014 Основной текст"/>
    <w:basedOn w:val="ac"/>
    <w:link w:val="20149"/>
    <w:qFormat/>
    <w:rsid w:val="00821BC3"/>
    <w:pPr>
      <w:spacing w:before="0" w:line="360" w:lineRule="auto"/>
      <w:ind w:left="0" w:firstLine="709"/>
    </w:pPr>
    <w:rPr>
      <w:szCs w:val="32"/>
    </w:rPr>
  </w:style>
  <w:style w:type="character" w:customStyle="1" w:styleId="20149">
    <w:name w:val="2014 Основной текст Знак"/>
    <w:link w:val="20144"/>
    <w:rsid w:val="00821BC3"/>
    <w:rPr>
      <w:rFonts w:ascii="Times New Roman" w:hAnsi="Times New Roman"/>
      <w:sz w:val="28"/>
      <w:szCs w:val="32"/>
      <w:lang w:eastAsia="en-US"/>
    </w:rPr>
  </w:style>
  <w:style w:type="paragraph" w:customStyle="1" w:styleId="2014a">
    <w:name w:val="2014 Ключевые слова"/>
    <w:basedOn w:val="20144"/>
    <w:link w:val="2014b"/>
    <w:qFormat/>
    <w:rsid w:val="004625A6"/>
    <w:rPr>
      <w:rFonts w:eastAsia="Times New Roman" w:cs="Courier New"/>
      <w:caps/>
      <w:szCs w:val="28"/>
      <w:lang w:eastAsia="ru-RU"/>
    </w:rPr>
  </w:style>
  <w:style w:type="character" w:customStyle="1" w:styleId="2014b">
    <w:name w:val="2014 Ключевые слова Знак"/>
    <w:link w:val="2014a"/>
    <w:rsid w:val="004625A6"/>
    <w:rPr>
      <w:rFonts w:ascii="Times New Roman" w:eastAsia="Times New Roman" w:hAnsi="Times New Roman" w:cs="Courier New"/>
      <w:caps/>
      <w:sz w:val="28"/>
      <w:szCs w:val="28"/>
      <w:lang w:eastAsia="ru-RU"/>
    </w:rPr>
  </w:style>
  <w:style w:type="paragraph" w:styleId="21">
    <w:name w:val="toc 2"/>
    <w:basedOn w:val="a1"/>
    <w:next w:val="a1"/>
    <w:autoRedefine/>
    <w:uiPriority w:val="39"/>
    <w:unhideWhenUsed/>
    <w:rsid w:val="00A91331"/>
    <w:pPr>
      <w:spacing w:before="120" w:after="100"/>
      <w:ind w:left="280"/>
      <w:jc w:val="both"/>
    </w:pPr>
    <w:rPr>
      <w:rFonts w:eastAsia="Times New Roman" w:cs="Courier New"/>
      <w:sz w:val="28"/>
      <w:szCs w:val="28"/>
      <w:lang w:eastAsia="ru-RU"/>
    </w:rPr>
  </w:style>
  <w:style w:type="paragraph" w:styleId="31">
    <w:name w:val="toc 3"/>
    <w:basedOn w:val="a1"/>
    <w:next w:val="a1"/>
    <w:autoRedefine/>
    <w:uiPriority w:val="39"/>
    <w:unhideWhenUsed/>
    <w:rsid w:val="00A91331"/>
    <w:pPr>
      <w:spacing w:before="120" w:after="100"/>
      <w:ind w:left="560"/>
      <w:jc w:val="both"/>
    </w:pPr>
    <w:rPr>
      <w:rFonts w:eastAsia="Times New Roman" w:cs="Courier New"/>
      <w:sz w:val="28"/>
      <w:szCs w:val="28"/>
      <w:lang w:eastAsia="ru-RU"/>
    </w:rPr>
  </w:style>
  <w:style w:type="paragraph" w:styleId="4">
    <w:name w:val="toc 4"/>
    <w:basedOn w:val="a1"/>
    <w:next w:val="a1"/>
    <w:autoRedefine/>
    <w:uiPriority w:val="39"/>
    <w:unhideWhenUsed/>
    <w:rsid w:val="00EF28BD"/>
    <w:pPr>
      <w:spacing w:before="120" w:after="100"/>
      <w:jc w:val="both"/>
    </w:pPr>
    <w:rPr>
      <w:rFonts w:eastAsia="Times New Roman" w:cs="Courier New"/>
      <w:sz w:val="28"/>
      <w:szCs w:val="28"/>
      <w:lang w:eastAsia="ru-RU"/>
    </w:rPr>
  </w:style>
  <w:style w:type="paragraph" w:styleId="ae">
    <w:name w:val="caption"/>
    <w:basedOn w:val="a1"/>
    <w:next w:val="a1"/>
    <w:link w:val="af"/>
    <w:uiPriority w:val="35"/>
    <w:qFormat/>
    <w:rsid w:val="00CC5985"/>
    <w:pPr>
      <w:jc w:val="center"/>
    </w:pPr>
    <w:rPr>
      <w:iCs/>
      <w:sz w:val="28"/>
      <w:szCs w:val="18"/>
      <w:lang w:eastAsia="en-US"/>
    </w:rPr>
  </w:style>
  <w:style w:type="character" w:customStyle="1" w:styleId="af">
    <w:name w:val="Название объекта Знак"/>
    <w:link w:val="ae"/>
    <w:uiPriority w:val="35"/>
    <w:rsid w:val="00CC5985"/>
    <w:rPr>
      <w:rFonts w:ascii="Times New Roman" w:hAnsi="Times New Roman"/>
      <w:iCs/>
      <w:sz w:val="28"/>
      <w:szCs w:val="18"/>
      <w:lang w:eastAsia="en-US"/>
    </w:rPr>
  </w:style>
  <w:style w:type="paragraph" w:customStyle="1" w:styleId="2014c">
    <w:name w:val="2014 Рисунок"/>
    <w:basedOn w:val="ae"/>
    <w:link w:val="2014d"/>
    <w:qFormat/>
    <w:rsid w:val="005070A9"/>
    <w:pPr>
      <w:spacing w:line="360" w:lineRule="auto"/>
    </w:pPr>
    <w:rPr>
      <w:i/>
      <w:iCs w:val="0"/>
    </w:rPr>
  </w:style>
  <w:style w:type="character" w:customStyle="1" w:styleId="2014d">
    <w:name w:val="2014 Рисунок Знак"/>
    <w:link w:val="2014c"/>
    <w:rsid w:val="005070A9"/>
    <w:rPr>
      <w:rFonts w:ascii="Times New Roman" w:hAnsi="Times New Roman"/>
      <w:i w:val="0"/>
      <w:iCs w:val="0"/>
      <w:color w:val="44546A"/>
      <w:sz w:val="28"/>
      <w:szCs w:val="18"/>
    </w:rPr>
  </w:style>
  <w:style w:type="paragraph" w:customStyle="1" w:styleId="20140">
    <w:name w:val="2014 Заголовок"/>
    <w:basedOn w:val="20145"/>
    <w:link w:val="2014e"/>
    <w:qFormat/>
    <w:rsid w:val="00492BD2"/>
    <w:pPr>
      <w:numPr>
        <w:numId w:val="1"/>
      </w:numPr>
      <w:spacing w:before="240" w:after="480"/>
      <w:ind w:firstLine="709"/>
      <w:outlineLvl w:val="0"/>
    </w:pPr>
    <w:rPr>
      <w:b/>
      <w:caps/>
      <w:sz w:val="32"/>
      <w:szCs w:val="32"/>
    </w:rPr>
  </w:style>
  <w:style w:type="character" w:customStyle="1" w:styleId="2014e">
    <w:name w:val="2014 Заголовок Знак"/>
    <w:link w:val="20140"/>
    <w:rsid w:val="00492BD2"/>
    <w:rPr>
      <w:rFonts w:ascii="Times New Roman" w:eastAsia="Times New Roman" w:hAnsi="Times New Roman" w:cs="Courier New"/>
      <w:b/>
      <w:caps/>
      <w:sz w:val="32"/>
      <w:szCs w:val="32"/>
    </w:rPr>
  </w:style>
  <w:style w:type="paragraph" w:customStyle="1" w:styleId="20141">
    <w:name w:val="2014 Остальные уровни заголовка 1"/>
    <w:basedOn w:val="20147"/>
    <w:link w:val="201410"/>
    <w:qFormat/>
    <w:rsid w:val="00725021"/>
    <w:pPr>
      <w:numPr>
        <w:ilvl w:val="1"/>
        <w:numId w:val="1"/>
      </w:numPr>
      <w:spacing w:before="240" w:after="480"/>
      <w:ind w:left="0" w:firstLine="709"/>
    </w:pPr>
    <w:rPr>
      <w:sz w:val="30"/>
    </w:rPr>
  </w:style>
  <w:style w:type="character" w:customStyle="1" w:styleId="201410">
    <w:name w:val="2014 Остальные уровни заголовка 1 Знак"/>
    <w:link w:val="20141"/>
    <w:rsid w:val="00725021"/>
    <w:rPr>
      <w:rFonts w:ascii="Times New Roman" w:eastAsia="Times New Roman" w:hAnsi="Times New Roman" w:cs="Courier New"/>
      <w:b/>
      <w:sz w:val="30"/>
      <w:szCs w:val="32"/>
    </w:rPr>
  </w:style>
  <w:style w:type="paragraph" w:customStyle="1" w:styleId="20142">
    <w:name w:val="2014 Остальные уровни заголовка 2"/>
    <w:basedOn w:val="20147"/>
    <w:link w:val="201420"/>
    <w:qFormat/>
    <w:rsid w:val="00CF5ABA"/>
    <w:pPr>
      <w:numPr>
        <w:ilvl w:val="2"/>
        <w:numId w:val="1"/>
      </w:numPr>
      <w:spacing w:before="240" w:after="240"/>
      <w:ind w:firstLine="709"/>
    </w:pPr>
  </w:style>
  <w:style w:type="character" w:customStyle="1" w:styleId="201420">
    <w:name w:val="2014 Остальные уровни заголовка 2 Знак"/>
    <w:link w:val="20142"/>
    <w:rsid w:val="00CF5ABA"/>
    <w:rPr>
      <w:rFonts w:ascii="Times New Roman" w:eastAsia="Times New Roman" w:hAnsi="Times New Roman" w:cs="Courier New"/>
      <w:b/>
      <w:sz w:val="28"/>
      <w:szCs w:val="32"/>
    </w:rPr>
  </w:style>
  <w:style w:type="paragraph" w:customStyle="1" w:styleId="201430">
    <w:name w:val="2014 Остальные уровни заголовка 3"/>
    <w:basedOn w:val="20147"/>
    <w:link w:val="201431"/>
    <w:qFormat/>
    <w:rsid w:val="00725021"/>
    <w:pPr>
      <w:spacing w:before="240" w:after="480"/>
      <w:ind w:firstLine="709"/>
    </w:pPr>
  </w:style>
  <w:style w:type="character" w:customStyle="1" w:styleId="201431">
    <w:name w:val="2014 Остальные уровни заголовка 3 Знак"/>
    <w:link w:val="201430"/>
    <w:rsid w:val="00725021"/>
    <w:rPr>
      <w:rFonts w:ascii="Times New Roman" w:eastAsia="Times New Roman" w:hAnsi="Times New Roman" w:cs="Courier New"/>
      <w:b/>
      <w:sz w:val="28"/>
      <w:szCs w:val="32"/>
    </w:rPr>
  </w:style>
  <w:style w:type="paragraph" w:customStyle="1" w:styleId="201440">
    <w:name w:val="2014 Остальные уровни заголовка 4"/>
    <w:basedOn w:val="20147"/>
    <w:link w:val="201441"/>
    <w:qFormat/>
    <w:rsid w:val="00BD2DAC"/>
    <w:pPr>
      <w:spacing w:before="60" w:after="60"/>
    </w:pPr>
  </w:style>
  <w:style w:type="character" w:customStyle="1" w:styleId="201441">
    <w:name w:val="2014 Остальные уровни заголовка 4 Знак"/>
    <w:link w:val="201440"/>
    <w:rsid w:val="00BD2DAC"/>
    <w:rPr>
      <w:rFonts w:ascii="Times New Roman" w:eastAsia="Times New Roman" w:hAnsi="Times New Roman" w:cs="Courier New"/>
      <w:b/>
      <w:sz w:val="28"/>
      <w:szCs w:val="32"/>
    </w:rPr>
  </w:style>
  <w:style w:type="paragraph" w:customStyle="1" w:styleId="2014f">
    <w:name w:val="2014 Основной заголовок"/>
    <w:basedOn w:val="20147"/>
    <w:link w:val="2014f0"/>
    <w:rsid w:val="00CC1A3B"/>
    <w:rPr>
      <w:b w:val="0"/>
      <w:sz w:val="32"/>
    </w:rPr>
  </w:style>
  <w:style w:type="character" w:customStyle="1" w:styleId="2014f0">
    <w:name w:val="2014 Основной заголовок Знак"/>
    <w:link w:val="2014f"/>
    <w:rsid w:val="00CC1A3B"/>
    <w:rPr>
      <w:rFonts w:ascii="Times New Roman" w:eastAsia="Times New Roman" w:hAnsi="Times New Roman" w:cs="Courier New"/>
      <w:b w:val="0"/>
      <w:sz w:val="32"/>
      <w:szCs w:val="32"/>
      <w:lang w:eastAsia="ru-RU"/>
    </w:rPr>
  </w:style>
  <w:style w:type="paragraph" w:customStyle="1" w:styleId="2014f1">
    <w:name w:val="2014 Подзаголовки"/>
    <w:basedOn w:val="20147"/>
    <w:link w:val="2014f2"/>
    <w:rsid w:val="00CC1A3B"/>
    <w:rPr>
      <w:b w:val="0"/>
    </w:rPr>
  </w:style>
  <w:style w:type="character" w:customStyle="1" w:styleId="2014f2">
    <w:name w:val="2014 Подзаголовки Знак"/>
    <w:link w:val="2014f1"/>
    <w:rsid w:val="00CC1A3B"/>
    <w:rPr>
      <w:rFonts w:ascii="Times New Roman" w:eastAsia="Times New Roman" w:hAnsi="Times New Roman" w:cs="Courier New"/>
      <w:b w:val="0"/>
      <w:sz w:val="28"/>
      <w:szCs w:val="32"/>
      <w:lang w:eastAsia="ru-RU"/>
    </w:rPr>
  </w:style>
  <w:style w:type="paragraph" w:customStyle="1" w:styleId="6748B048521A46D69CE9EEA1D8F8C83F">
    <w:name w:val="6748B048521A46D69CE9EEA1D8F8C83F"/>
    <w:rsid w:val="00216E95"/>
    <w:pPr>
      <w:spacing w:after="160" w:line="259" w:lineRule="auto"/>
    </w:pPr>
    <w:rPr>
      <w:rFonts w:eastAsia="Times New Roman"/>
      <w:sz w:val="22"/>
      <w:szCs w:val="22"/>
    </w:rPr>
  </w:style>
  <w:style w:type="paragraph" w:customStyle="1" w:styleId="EEE92219FBAA43C581B70880D6A7EA26">
    <w:name w:val="EEE92219FBAA43C581B70880D6A7EA26"/>
    <w:rsid w:val="00A816CF"/>
    <w:pPr>
      <w:spacing w:after="160" w:line="259" w:lineRule="auto"/>
    </w:pPr>
    <w:rPr>
      <w:rFonts w:eastAsia="Times New Roman"/>
      <w:sz w:val="22"/>
      <w:szCs w:val="22"/>
    </w:rPr>
  </w:style>
  <w:style w:type="paragraph" w:customStyle="1" w:styleId="2014">
    <w:name w:val="2014 Нумерация"/>
    <w:basedOn w:val="20144"/>
    <w:link w:val="2014f3"/>
    <w:qFormat/>
    <w:rsid w:val="00715642"/>
    <w:pPr>
      <w:numPr>
        <w:numId w:val="2"/>
      </w:numPr>
      <w:autoSpaceDE w:val="0"/>
      <w:autoSpaceDN w:val="0"/>
      <w:adjustRightInd w:val="0"/>
      <w:ind w:left="709" w:firstLine="709"/>
    </w:pPr>
  </w:style>
  <w:style w:type="character" w:customStyle="1" w:styleId="2014f3">
    <w:name w:val="2014 Нумерация Знак"/>
    <w:link w:val="2014"/>
    <w:rsid w:val="00715642"/>
    <w:rPr>
      <w:rFonts w:ascii="Times New Roman" w:hAnsi="Times New Roman"/>
      <w:sz w:val="28"/>
      <w:szCs w:val="32"/>
      <w:lang w:eastAsia="en-US"/>
    </w:rPr>
  </w:style>
  <w:style w:type="paragraph" w:styleId="af0">
    <w:name w:val="header"/>
    <w:basedOn w:val="a1"/>
    <w:link w:val="af1"/>
    <w:uiPriority w:val="99"/>
    <w:unhideWhenUsed/>
    <w:rsid w:val="0011659F"/>
    <w:pPr>
      <w:tabs>
        <w:tab w:val="center" w:pos="4677"/>
        <w:tab w:val="right" w:pos="9355"/>
      </w:tabs>
      <w:spacing w:before="120"/>
      <w:jc w:val="both"/>
    </w:pPr>
    <w:rPr>
      <w:rFonts w:eastAsia="Times New Roman" w:cs="Courier New"/>
      <w:sz w:val="28"/>
      <w:szCs w:val="28"/>
      <w:lang w:eastAsia="ru-RU"/>
    </w:rPr>
  </w:style>
  <w:style w:type="character" w:customStyle="1" w:styleId="af1">
    <w:name w:val="Верхний колонтитул Знак"/>
    <w:link w:val="af0"/>
    <w:uiPriority w:val="99"/>
    <w:rsid w:val="0011659F"/>
    <w:rPr>
      <w:rFonts w:ascii="Times New Roman" w:eastAsia="Times New Roman" w:hAnsi="Times New Roman" w:cs="Courier New"/>
      <w:sz w:val="28"/>
      <w:szCs w:val="28"/>
    </w:rPr>
  </w:style>
  <w:style w:type="paragraph" w:customStyle="1" w:styleId="4B462D6C0A2B48CA8395D7707AD87C77">
    <w:name w:val="4B462D6C0A2B48CA8395D7707AD87C77"/>
    <w:rsid w:val="002D4881"/>
    <w:pPr>
      <w:spacing w:after="160" w:line="259" w:lineRule="auto"/>
    </w:pPr>
    <w:rPr>
      <w:rFonts w:eastAsia="Times New Roman"/>
      <w:sz w:val="22"/>
      <w:szCs w:val="22"/>
    </w:rPr>
  </w:style>
  <w:style w:type="paragraph" w:customStyle="1" w:styleId="20143">
    <w:name w:val="2014 Маркеры"/>
    <w:basedOn w:val="a1"/>
    <w:link w:val="2014f4"/>
    <w:qFormat/>
    <w:rsid w:val="00821BC3"/>
    <w:pPr>
      <w:numPr>
        <w:numId w:val="3"/>
      </w:numPr>
      <w:spacing w:line="360" w:lineRule="auto"/>
      <w:ind w:left="0" w:firstLine="709"/>
      <w:jc w:val="both"/>
    </w:pPr>
    <w:rPr>
      <w:rFonts w:eastAsia="Times New Roman" w:cs="Courier New"/>
      <w:sz w:val="28"/>
      <w:lang w:eastAsia="ru-RU"/>
    </w:rPr>
  </w:style>
  <w:style w:type="character" w:customStyle="1" w:styleId="2014f4">
    <w:name w:val="2014 Маркеры Знак"/>
    <w:link w:val="20143"/>
    <w:rsid w:val="00821BC3"/>
    <w:rPr>
      <w:rFonts w:ascii="Times New Roman" w:eastAsia="Times New Roman" w:hAnsi="Times New Roman" w:cs="Courier New"/>
      <w:sz w:val="28"/>
      <w:szCs w:val="24"/>
    </w:rPr>
  </w:style>
  <w:style w:type="paragraph" w:styleId="af2">
    <w:name w:val="Normal (Web)"/>
    <w:basedOn w:val="a1"/>
    <w:uiPriority w:val="99"/>
    <w:rsid w:val="00342304"/>
    <w:pPr>
      <w:spacing w:before="100" w:beforeAutospacing="1" w:after="100" w:afterAutospacing="1"/>
    </w:pPr>
    <w:rPr>
      <w:rFonts w:eastAsia="Times New Roman"/>
      <w:lang w:eastAsia="ru-RU"/>
    </w:rPr>
  </w:style>
  <w:style w:type="character" w:customStyle="1" w:styleId="FontStyle108">
    <w:name w:val="Font Style108"/>
    <w:rsid w:val="0058513D"/>
    <w:rPr>
      <w:rFonts w:ascii="Arial Narrow" w:hAnsi="Arial Narrow" w:cs="Arial Narrow"/>
      <w:sz w:val="22"/>
      <w:szCs w:val="22"/>
    </w:rPr>
  </w:style>
  <w:style w:type="character" w:customStyle="1" w:styleId="FontStyle107">
    <w:name w:val="Font Style107"/>
    <w:rsid w:val="0058513D"/>
    <w:rPr>
      <w:rFonts w:ascii="Arial Narrow" w:hAnsi="Arial Narrow" w:cs="Arial Narrow"/>
      <w:b/>
      <w:bCs/>
      <w:i/>
      <w:iCs/>
      <w:spacing w:val="-10"/>
      <w:sz w:val="24"/>
      <w:szCs w:val="24"/>
    </w:rPr>
  </w:style>
  <w:style w:type="paragraph" w:customStyle="1" w:styleId="ConsPlusNormal">
    <w:name w:val="ConsPlusNormal"/>
    <w:rsid w:val="00E662D9"/>
    <w:pPr>
      <w:widowControl w:val="0"/>
      <w:autoSpaceDE w:val="0"/>
      <w:autoSpaceDN w:val="0"/>
      <w:adjustRightInd w:val="0"/>
    </w:pPr>
    <w:rPr>
      <w:rFonts w:ascii="Arial" w:eastAsia="Times New Roman" w:hAnsi="Arial" w:cs="Arial"/>
    </w:rPr>
  </w:style>
  <w:style w:type="paragraph" w:styleId="af3">
    <w:name w:val="footnote text"/>
    <w:basedOn w:val="a1"/>
    <w:semiHidden/>
    <w:rsid w:val="00D31397"/>
    <w:pPr>
      <w:spacing w:before="120"/>
      <w:jc w:val="both"/>
    </w:pPr>
    <w:rPr>
      <w:rFonts w:eastAsia="Times New Roman" w:cs="Courier New"/>
      <w:sz w:val="20"/>
      <w:szCs w:val="20"/>
      <w:lang w:eastAsia="ru-RU"/>
    </w:rPr>
  </w:style>
  <w:style w:type="character" w:styleId="af4">
    <w:name w:val="footnote reference"/>
    <w:semiHidden/>
    <w:rsid w:val="00D31397"/>
    <w:rPr>
      <w:vertAlign w:val="superscript"/>
    </w:rPr>
  </w:style>
  <w:style w:type="character" w:customStyle="1" w:styleId="10">
    <w:name w:val="Заголовок 1 Знак"/>
    <w:link w:val="1"/>
    <w:uiPriority w:val="9"/>
    <w:rsid w:val="00FD4792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character" w:customStyle="1" w:styleId="30">
    <w:name w:val="Заголовок 3 Знак"/>
    <w:aliases w:val="Список - 1 Знак"/>
    <w:link w:val="3"/>
    <w:uiPriority w:val="9"/>
    <w:semiHidden/>
    <w:rsid w:val="00FD4792"/>
    <w:rPr>
      <w:rFonts w:ascii="Calibri Light" w:eastAsia="Times New Roman" w:hAnsi="Calibri Light" w:cs="Times New Roman"/>
      <w:b/>
      <w:bCs/>
      <w:sz w:val="26"/>
      <w:szCs w:val="26"/>
    </w:rPr>
  </w:style>
  <w:style w:type="paragraph" w:styleId="af5">
    <w:name w:val="List Bullet"/>
    <w:basedOn w:val="a1"/>
    <w:rsid w:val="004D01B1"/>
    <w:pPr>
      <w:tabs>
        <w:tab w:val="left" w:pos="720"/>
      </w:tabs>
      <w:spacing w:before="120" w:line="276" w:lineRule="auto"/>
      <w:jc w:val="both"/>
    </w:pPr>
    <w:rPr>
      <w:rFonts w:eastAsia="Times New Roman" w:cs="Courier New"/>
      <w:sz w:val="28"/>
      <w:szCs w:val="28"/>
      <w:lang w:eastAsia="ru-RU"/>
    </w:rPr>
  </w:style>
  <w:style w:type="paragraph" w:customStyle="1" w:styleId="u">
    <w:name w:val="u"/>
    <w:basedOn w:val="a1"/>
    <w:rsid w:val="004D01B1"/>
    <w:pPr>
      <w:spacing w:line="276" w:lineRule="auto"/>
      <w:ind w:firstLine="390"/>
      <w:jc w:val="both"/>
    </w:pPr>
    <w:rPr>
      <w:rFonts w:eastAsia="Times New Roman"/>
      <w:lang w:eastAsia="ru-RU"/>
    </w:rPr>
  </w:style>
  <w:style w:type="paragraph" w:styleId="a">
    <w:name w:val="List Number"/>
    <w:basedOn w:val="a1"/>
    <w:rsid w:val="004D01B1"/>
    <w:pPr>
      <w:numPr>
        <w:numId w:val="5"/>
      </w:numPr>
      <w:spacing w:before="120" w:line="276" w:lineRule="auto"/>
      <w:jc w:val="both"/>
    </w:pPr>
    <w:rPr>
      <w:rFonts w:eastAsia="Times New Roman" w:cs="Courier New"/>
      <w:sz w:val="28"/>
      <w:lang w:eastAsia="ru-RU"/>
    </w:rPr>
  </w:style>
  <w:style w:type="paragraph" w:styleId="af6">
    <w:name w:val="Balloon Text"/>
    <w:basedOn w:val="a1"/>
    <w:link w:val="af7"/>
    <w:uiPriority w:val="99"/>
    <w:semiHidden/>
    <w:unhideWhenUsed/>
    <w:rsid w:val="00C42213"/>
    <w:pPr>
      <w:jc w:val="both"/>
    </w:pPr>
    <w:rPr>
      <w:rFonts w:ascii="Segoe UI" w:eastAsia="Times New Roman" w:hAnsi="Segoe UI" w:cs="Segoe UI"/>
      <w:sz w:val="18"/>
      <w:szCs w:val="18"/>
      <w:lang w:eastAsia="ru-RU"/>
    </w:rPr>
  </w:style>
  <w:style w:type="character" w:customStyle="1" w:styleId="af7">
    <w:name w:val="Текст выноски Знак"/>
    <w:link w:val="af6"/>
    <w:uiPriority w:val="99"/>
    <w:semiHidden/>
    <w:rsid w:val="00C42213"/>
    <w:rPr>
      <w:rFonts w:ascii="Segoe UI" w:eastAsia="Times New Roman" w:hAnsi="Segoe UI" w:cs="Segoe UI"/>
      <w:sz w:val="18"/>
      <w:szCs w:val="18"/>
    </w:rPr>
  </w:style>
  <w:style w:type="paragraph" w:styleId="af8">
    <w:name w:val="TOC Heading"/>
    <w:basedOn w:val="1"/>
    <w:next w:val="a1"/>
    <w:uiPriority w:val="39"/>
    <w:unhideWhenUsed/>
    <w:qFormat/>
    <w:rsid w:val="000E34CC"/>
    <w:pPr>
      <w:keepLines/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</w:rPr>
  </w:style>
  <w:style w:type="paragraph" w:customStyle="1" w:styleId="2014f5">
    <w:name w:val="2014 Раздел"/>
    <w:basedOn w:val="20140"/>
    <w:link w:val="2014f6"/>
    <w:qFormat/>
    <w:rsid w:val="00492BD2"/>
    <w:pPr>
      <w:numPr>
        <w:numId w:val="0"/>
      </w:numPr>
      <w:spacing w:before="0"/>
      <w:jc w:val="center"/>
      <w:outlineLvl w:val="9"/>
    </w:pPr>
  </w:style>
  <w:style w:type="character" w:customStyle="1" w:styleId="2014f6">
    <w:name w:val="2014 Раздел Знак"/>
    <w:basedOn w:val="2014e"/>
    <w:link w:val="2014f5"/>
    <w:rsid w:val="00492BD2"/>
    <w:rPr>
      <w:rFonts w:ascii="Times New Roman" w:eastAsia="Times New Roman" w:hAnsi="Times New Roman" w:cs="Courier New"/>
      <w:b/>
      <w:caps/>
      <w:sz w:val="32"/>
      <w:szCs w:val="32"/>
    </w:rPr>
  </w:style>
  <w:style w:type="character" w:styleId="af9">
    <w:name w:val="FollowedHyperlink"/>
    <w:basedOn w:val="a2"/>
    <w:uiPriority w:val="99"/>
    <w:semiHidden/>
    <w:unhideWhenUsed/>
    <w:rsid w:val="00F24DD2"/>
    <w:rPr>
      <w:color w:val="954F72" w:themeColor="followedHyperlink"/>
      <w:u w:val="single"/>
    </w:rPr>
  </w:style>
  <w:style w:type="character" w:styleId="afa">
    <w:name w:val="annotation reference"/>
    <w:basedOn w:val="a2"/>
    <w:uiPriority w:val="99"/>
    <w:semiHidden/>
    <w:unhideWhenUsed/>
    <w:rsid w:val="00186783"/>
    <w:rPr>
      <w:sz w:val="18"/>
      <w:szCs w:val="18"/>
    </w:rPr>
  </w:style>
  <w:style w:type="paragraph" w:styleId="afb">
    <w:name w:val="annotation text"/>
    <w:basedOn w:val="a1"/>
    <w:link w:val="afc"/>
    <w:uiPriority w:val="99"/>
    <w:semiHidden/>
    <w:unhideWhenUsed/>
    <w:rsid w:val="00186783"/>
    <w:pPr>
      <w:spacing w:before="120"/>
      <w:jc w:val="both"/>
    </w:pPr>
    <w:rPr>
      <w:rFonts w:eastAsia="Times New Roman" w:cs="Courier New"/>
      <w:lang w:eastAsia="ru-RU"/>
    </w:rPr>
  </w:style>
  <w:style w:type="character" w:customStyle="1" w:styleId="afc">
    <w:name w:val="Текст примечания Знак"/>
    <w:basedOn w:val="a2"/>
    <w:link w:val="afb"/>
    <w:uiPriority w:val="99"/>
    <w:semiHidden/>
    <w:rsid w:val="00186783"/>
    <w:rPr>
      <w:rFonts w:ascii="Times New Roman" w:eastAsia="Times New Roman" w:hAnsi="Times New Roman" w:cs="Courier New"/>
      <w:sz w:val="24"/>
      <w:szCs w:val="24"/>
    </w:rPr>
  </w:style>
  <w:style w:type="paragraph" w:styleId="afd">
    <w:name w:val="annotation subject"/>
    <w:basedOn w:val="afb"/>
    <w:next w:val="afb"/>
    <w:link w:val="afe"/>
    <w:uiPriority w:val="99"/>
    <w:semiHidden/>
    <w:unhideWhenUsed/>
    <w:rsid w:val="00186783"/>
    <w:rPr>
      <w:b/>
      <w:bCs/>
      <w:sz w:val="20"/>
      <w:szCs w:val="20"/>
    </w:rPr>
  </w:style>
  <w:style w:type="character" w:customStyle="1" w:styleId="afe">
    <w:name w:val="Тема примечания Знак"/>
    <w:basedOn w:val="afc"/>
    <w:link w:val="afd"/>
    <w:uiPriority w:val="99"/>
    <w:semiHidden/>
    <w:rsid w:val="00186783"/>
    <w:rPr>
      <w:rFonts w:ascii="Times New Roman" w:eastAsia="Times New Roman" w:hAnsi="Times New Roman" w:cs="Courier New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0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0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8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10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9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57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1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2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8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1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8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86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05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16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3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2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53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0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3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1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7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1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1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1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20" Type="http://schemas.microsoft.com/office/2018/08/relationships/commentsExtensible" Target="commentsExtensi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000%20&#1056;&#1072;&#1073;&#1086;&#1090;&#1072;\0%20&#1048;&#1053;&#1058;&#1045;&#1051;&#1045;&#1050;&#1058;%20&#1069;&#1050;&#1057;&#1055;&#1054;&#1056;&#1058;\&#1055;&#1056;&#1045;&#1044;&#1055;&#1056;&#1048;&#1071;&#1058;&#1048;&#1071;%20%20&#1056;&#1058;\0%20%20&#1054;&#1073;&#1097;&#1080;&#1077;%20&#1084;&#1072;&#1090;&#1077;&#1088;&#1080;&#1072;&#1083;&#1099;\&#1064;&#1040;&#1041;&#1051;&#1054;&#1053;%20&#1054;&#1058;&#1063;&#1045;&#1058;&#1040;\&#1064;&#1072;&#1073;&#1083;&#1086;&#1085;%20&#1086;&#1090;&#1095;&#1105;&#1090;&#1072;%201.2%20MS%2097-2003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4D4701-1FC2-48A9-BED1-83B4B9EDC1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 отчёта 1.2 MS 97-2003.dot</Template>
  <TotalTime>1</TotalTime>
  <Pages>3</Pages>
  <Words>448</Words>
  <Characters>2556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2999</CharactersWithSpaces>
  <SharedDoc>false</SharedDoc>
  <HLinks>
    <vt:vector size="228" baseType="variant">
      <vt:variant>
        <vt:i4>3276853</vt:i4>
      </vt:variant>
      <vt:variant>
        <vt:i4>222</vt:i4>
      </vt:variant>
      <vt:variant>
        <vt:i4>0</vt:i4>
      </vt:variant>
      <vt:variant>
        <vt:i4>5</vt:i4>
      </vt:variant>
      <vt:variant>
        <vt:lpwstr>consultantplus://offline/ref=81504B7D5F185EC84E73FFBE21885809FBCC2A3AF883EC83929225E5F1D6048CFA5D9AF03C1DE7A1n3SAO</vt:lpwstr>
      </vt:variant>
      <vt:variant>
        <vt:lpwstr/>
      </vt:variant>
      <vt:variant>
        <vt:i4>1572926</vt:i4>
      </vt:variant>
      <vt:variant>
        <vt:i4>215</vt:i4>
      </vt:variant>
      <vt:variant>
        <vt:i4>0</vt:i4>
      </vt:variant>
      <vt:variant>
        <vt:i4>5</vt:i4>
      </vt:variant>
      <vt:variant>
        <vt:lpwstr/>
      </vt:variant>
      <vt:variant>
        <vt:lpwstr>_Toc468716387</vt:lpwstr>
      </vt:variant>
      <vt:variant>
        <vt:i4>1572926</vt:i4>
      </vt:variant>
      <vt:variant>
        <vt:i4>209</vt:i4>
      </vt:variant>
      <vt:variant>
        <vt:i4>0</vt:i4>
      </vt:variant>
      <vt:variant>
        <vt:i4>5</vt:i4>
      </vt:variant>
      <vt:variant>
        <vt:lpwstr/>
      </vt:variant>
      <vt:variant>
        <vt:lpwstr>_Toc468716386</vt:lpwstr>
      </vt:variant>
      <vt:variant>
        <vt:i4>1572926</vt:i4>
      </vt:variant>
      <vt:variant>
        <vt:i4>203</vt:i4>
      </vt:variant>
      <vt:variant>
        <vt:i4>0</vt:i4>
      </vt:variant>
      <vt:variant>
        <vt:i4>5</vt:i4>
      </vt:variant>
      <vt:variant>
        <vt:lpwstr/>
      </vt:variant>
      <vt:variant>
        <vt:lpwstr>_Toc468716385</vt:lpwstr>
      </vt:variant>
      <vt:variant>
        <vt:i4>1572926</vt:i4>
      </vt:variant>
      <vt:variant>
        <vt:i4>197</vt:i4>
      </vt:variant>
      <vt:variant>
        <vt:i4>0</vt:i4>
      </vt:variant>
      <vt:variant>
        <vt:i4>5</vt:i4>
      </vt:variant>
      <vt:variant>
        <vt:lpwstr/>
      </vt:variant>
      <vt:variant>
        <vt:lpwstr>_Toc468716384</vt:lpwstr>
      </vt:variant>
      <vt:variant>
        <vt:i4>1572926</vt:i4>
      </vt:variant>
      <vt:variant>
        <vt:i4>191</vt:i4>
      </vt:variant>
      <vt:variant>
        <vt:i4>0</vt:i4>
      </vt:variant>
      <vt:variant>
        <vt:i4>5</vt:i4>
      </vt:variant>
      <vt:variant>
        <vt:lpwstr/>
      </vt:variant>
      <vt:variant>
        <vt:lpwstr>_Toc468716383</vt:lpwstr>
      </vt:variant>
      <vt:variant>
        <vt:i4>1572926</vt:i4>
      </vt:variant>
      <vt:variant>
        <vt:i4>185</vt:i4>
      </vt:variant>
      <vt:variant>
        <vt:i4>0</vt:i4>
      </vt:variant>
      <vt:variant>
        <vt:i4>5</vt:i4>
      </vt:variant>
      <vt:variant>
        <vt:lpwstr/>
      </vt:variant>
      <vt:variant>
        <vt:lpwstr>_Toc468716382</vt:lpwstr>
      </vt:variant>
      <vt:variant>
        <vt:i4>1572926</vt:i4>
      </vt:variant>
      <vt:variant>
        <vt:i4>179</vt:i4>
      </vt:variant>
      <vt:variant>
        <vt:i4>0</vt:i4>
      </vt:variant>
      <vt:variant>
        <vt:i4>5</vt:i4>
      </vt:variant>
      <vt:variant>
        <vt:lpwstr/>
      </vt:variant>
      <vt:variant>
        <vt:lpwstr>_Toc468716381</vt:lpwstr>
      </vt:variant>
      <vt:variant>
        <vt:i4>1572926</vt:i4>
      </vt:variant>
      <vt:variant>
        <vt:i4>173</vt:i4>
      </vt:variant>
      <vt:variant>
        <vt:i4>0</vt:i4>
      </vt:variant>
      <vt:variant>
        <vt:i4>5</vt:i4>
      </vt:variant>
      <vt:variant>
        <vt:lpwstr/>
      </vt:variant>
      <vt:variant>
        <vt:lpwstr>_Toc468716380</vt:lpwstr>
      </vt:variant>
      <vt:variant>
        <vt:i4>1507390</vt:i4>
      </vt:variant>
      <vt:variant>
        <vt:i4>167</vt:i4>
      </vt:variant>
      <vt:variant>
        <vt:i4>0</vt:i4>
      </vt:variant>
      <vt:variant>
        <vt:i4>5</vt:i4>
      </vt:variant>
      <vt:variant>
        <vt:lpwstr/>
      </vt:variant>
      <vt:variant>
        <vt:lpwstr>_Toc468716379</vt:lpwstr>
      </vt:variant>
      <vt:variant>
        <vt:i4>1507390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_Toc468716378</vt:lpwstr>
      </vt:variant>
      <vt:variant>
        <vt:i4>1507390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_Toc468716377</vt:lpwstr>
      </vt:variant>
      <vt:variant>
        <vt:i4>1507390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_Toc468716376</vt:lpwstr>
      </vt:variant>
      <vt:variant>
        <vt:i4>1507390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_Toc468716375</vt:lpwstr>
      </vt:variant>
      <vt:variant>
        <vt:i4>1507390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_Toc468716374</vt:lpwstr>
      </vt:variant>
      <vt:variant>
        <vt:i4>1507390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_Toc468716373</vt:lpwstr>
      </vt:variant>
      <vt:variant>
        <vt:i4>1507390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_Toc468716372</vt:lpwstr>
      </vt:variant>
      <vt:variant>
        <vt:i4>1507390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_Toc468716371</vt:lpwstr>
      </vt:variant>
      <vt:variant>
        <vt:i4>1507390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_Toc468716370</vt:lpwstr>
      </vt:variant>
      <vt:variant>
        <vt:i4>1441854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_Toc468716369</vt:lpwstr>
      </vt:variant>
      <vt:variant>
        <vt:i4>1441854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_Toc468716368</vt:lpwstr>
      </vt:variant>
      <vt:variant>
        <vt:i4>1441854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_Toc468716367</vt:lpwstr>
      </vt:variant>
      <vt:variant>
        <vt:i4>1441854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_Toc468716366</vt:lpwstr>
      </vt:variant>
      <vt:variant>
        <vt:i4>1441854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_Toc468716365</vt:lpwstr>
      </vt:variant>
      <vt:variant>
        <vt:i4>1441854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_Toc468716364</vt:lpwstr>
      </vt:variant>
      <vt:variant>
        <vt:i4>1441854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_Toc468716363</vt:lpwstr>
      </vt:variant>
      <vt:variant>
        <vt:i4>1441854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_Toc468716362</vt:lpwstr>
      </vt:variant>
      <vt:variant>
        <vt:i4>1441854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_Toc468716361</vt:lpwstr>
      </vt:variant>
      <vt:variant>
        <vt:i4>1441854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_Toc468716360</vt:lpwstr>
      </vt:variant>
      <vt:variant>
        <vt:i4>1376318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_Toc468716359</vt:lpwstr>
      </vt:variant>
      <vt:variant>
        <vt:i4>1376318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_Toc468716358</vt:lpwstr>
      </vt:variant>
      <vt:variant>
        <vt:i4>1376318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_Toc468716357</vt:lpwstr>
      </vt:variant>
      <vt:variant>
        <vt:i4>1376318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_Toc468716356</vt:lpwstr>
      </vt:variant>
      <vt:variant>
        <vt:i4>1376318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_Toc468716355</vt:lpwstr>
      </vt:variant>
      <vt:variant>
        <vt:i4>1376318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_Toc468716354</vt:lpwstr>
      </vt:variant>
      <vt:variant>
        <vt:i4>1376318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_Toc468716353</vt:lpwstr>
      </vt:variant>
      <vt:variant>
        <vt:i4>1376318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_Toc468716352</vt:lpwstr>
      </vt:variant>
      <vt:variant>
        <vt:i4>262268</vt:i4>
      </vt:variant>
      <vt:variant>
        <vt:i4>0</vt:i4>
      </vt:variant>
      <vt:variant>
        <vt:i4>0</vt:i4>
      </vt:variant>
      <vt:variant>
        <vt:i4>5</vt:i4>
      </vt:variant>
      <vt:variant>
        <vt:lpwstr>http://www.consultant.ru/document/cons_doc_LAW_160073/?dst=100751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</dc:creator>
  <cp:keywords/>
  <dc:description/>
  <cp:lastModifiedBy>Гришина Анастасия Михайловна</cp:lastModifiedBy>
  <cp:revision>2</cp:revision>
  <cp:lastPrinted>2019-12-25T09:19:00Z</cp:lastPrinted>
  <dcterms:created xsi:type="dcterms:W3CDTF">2020-05-31T08:05:00Z</dcterms:created>
  <dcterms:modified xsi:type="dcterms:W3CDTF">2020-05-31T08:05:00Z</dcterms:modified>
</cp:coreProperties>
</file>