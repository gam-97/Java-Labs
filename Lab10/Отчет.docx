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5AFBFB0B" w:rsidR="000C2054" w:rsidRPr="007832F9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D241BB" w:rsidRPr="00D241BB">
        <w:rPr>
          <w:b/>
          <w:sz w:val="44"/>
        </w:rPr>
        <w:t>1</w:t>
      </w:r>
      <w:r w:rsidR="00D241BB" w:rsidRPr="007832F9">
        <w:rPr>
          <w:b/>
          <w:sz w:val="44"/>
        </w:rPr>
        <w:t>0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729A183D" w:rsidR="000C2054" w:rsidRPr="005413B8" w:rsidRDefault="000C2054" w:rsidP="005413B8">
      <w:pPr>
        <w:jc w:val="center"/>
        <w:rPr>
          <w:sz w:val="32"/>
        </w:rPr>
      </w:pP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06759D06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0C2054" w:rsidRPr="000C2054">
        <w:rPr>
          <w:b/>
        </w:rPr>
        <w:t xml:space="preserve"> </w:t>
      </w:r>
      <w:r w:rsidR="00082F36">
        <w:rPr>
          <w:b/>
        </w:rPr>
        <w:t>Гришина А.М.</w:t>
      </w:r>
      <w:bookmarkStart w:id="0" w:name="_GoBack"/>
      <w:bookmarkEnd w:id="0"/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332BB9A6" w14:textId="0522D3B5" w:rsidR="00901FA7" w:rsidRPr="00D241BB" w:rsidRDefault="00901FA7" w:rsidP="00D241BB">
      <w:pPr>
        <w:pStyle w:val="20144"/>
        <w:rPr>
          <w:bCs/>
          <w:color w:val="000000"/>
          <w:sz w:val="24"/>
          <w:szCs w:val="24"/>
          <w:lang w:val="en-US"/>
        </w:rPr>
      </w:pPr>
      <w:r w:rsidRPr="0033411F">
        <w:rPr>
          <w:b/>
          <w:sz w:val="32"/>
        </w:rPr>
        <w:lastRenderedPageBreak/>
        <w:t>Задание</w:t>
      </w:r>
      <w:proofErr w:type="gramStart"/>
      <w:r w:rsidR="00D241BB" w:rsidRPr="00D241BB">
        <w:rPr>
          <w:b/>
          <w:sz w:val="32"/>
        </w:rPr>
        <w:t xml:space="preserve">: </w:t>
      </w:r>
      <w:r w:rsidR="00D241BB" w:rsidRPr="00D241BB">
        <w:rPr>
          <w:bCs/>
          <w:szCs w:val="28"/>
        </w:rPr>
        <w:t>Выполнить</w:t>
      </w:r>
      <w:proofErr w:type="gramEnd"/>
      <w:r w:rsidR="00D241BB" w:rsidRPr="00D241BB">
        <w:rPr>
          <w:bCs/>
          <w:szCs w:val="28"/>
        </w:rPr>
        <w:t xml:space="preserve"> запросы к </w:t>
      </w:r>
      <w:r w:rsidR="00D241BB" w:rsidRPr="00D241BB">
        <w:rPr>
          <w:bCs/>
          <w:szCs w:val="28"/>
          <w:lang w:val="en-US"/>
        </w:rPr>
        <w:t>Dataset</w:t>
      </w:r>
      <w:r w:rsidR="00D241BB" w:rsidRPr="00D241BB">
        <w:rPr>
          <w:bCs/>
          <w:szCs w:val="28"/>
        </w:rPr>
        <w:t xml:space="preserve"> из kaggle.com с помощью </w:t>
      </w:r>
      <w:proofErr w:type="spellStart"/>
      <w:r w:rsidR="00D241BB" w:rsidRPr="00D241BB">
        <w:rPr>
          <w:bCs/>
          <w:szCs w:val="28"/>
          <w:lang w:val="en-US"/>
        </w:rPr>
        <w:t>Sacala</w:t>
      </w:r>
      <w:proofErr w:type="spellEnd"/>
      <w:r w:rsidR="00D241BB" w:rsidRPr="00D241BB">
        <w:rPr>
          <w:bCs/>
          <w:szCs w:val="28"/>
          <w:lang w:val="en-US"/>
        </w:rPr>
        <w:t>.</w:t>
      </w:r>
    </w:p>
    <w:p w14:paraId="2F7DEACD" w14:textId="77777777" w:rsidR="00901FA7" w:rsidRPr="009F168B" w:rsidRDefault="00901FA7" w:rsidP="00901FA7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772E39A0" w14:textId="2715850C" w:rsidR="008130F8" w:rsidRDefault="007E37EF" w:rsidP="00901FA7">
      <w:pPr>
        <w:pStyle w:val="2014f5"/>
        <w:spacing w:after="0"/>
        <w:outlineLvl w:val="0"/>
      </w:pPr>
      <w:r w:rsidRPr="007E37EF">
        <w:rPr>
          <w:noProof/>
        </w:rPr>
        <w:drawing>
          <wp:inline distT="0" distB="0" distL="0" distR="0" wp14:anchorId="7F9DD40E" wp14:editId="58BFA0FF">
            <wp:extent cx="5783580" cy="329672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650" cy="32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4BFF" w14:textId="77777777" w:rsidR="00901FA7" w:rsidRDefault="00901FA7" w:rsidP="00901FA7">
      <w:pPr>
        <w:pStyle w:val="20144"/>
      </w:pPr>
      <w:r>
        <w:t>Проверка правильности работы:</w:t>
      </w:r>
    </w:p>
    <w:p w14:paraId="2602BB17" w14:textId="6A69A240" w:rsidR="00D241BB" w:rsidRPr="00736643" w:rsidRDefault="00954777" w:rsidP="00736643">
      <w:pPr>
        <w:pStyle w:val="2014f5"/>
        <w:spacing w:after="0"/>
        <w:jc w:val="left"/>
        <w:outlineLvl w:val="0"/>
        <w:rPr>
          <w:noProof/>
        </w:rPr>
      </w:pPr>
      <w:r w:rsidRPr="00954777">
        <w:rPr>
          <w:noProof/>
        </w:rPr>
        <w:drawing>
          <wp:inline distT="0" distB="0" distL="0" distR="0" wp14:anchorId="69EFEDE8" wp14:editId="3486D41E">
            <wp:extent cx="2872989" cy="153937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777">
        <w:rPr>
          <w:noProof/>
        </w:rPr>
        <w:drawing>
          <wp:inline distT="0" distB="0" distL="0" distR="0" wp14:anchorId="71825D12" wp14:editId="3521D833">
            <wp:extent cx="3143432" cy="3848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6911" cy="385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8DF7" w14:textId="5E0C684A" w:rsidR="00901FA7" w:rsidRPr="00727D41" w:rsidRDefault="00901FA7" w:rsidP="003A01FD">
      <w:pPr>
        <w:pStyle w:val="20144"/>
        <w:rPr>
          <w:noProof/>
        </w:rPr>
      </w:pPr>
      <w:r w:rsidRPr="00901FA7">
        <w:rPr>
          <w:b/>
          <w:noProof/>
        </w:rPr>
        <w:t>Вывод:</w:t>
      </w:r>
      <w:r>
        <w:rPr>
          <w:noProof/>
        </w:rPr>
        <w:t xml:space="preserve"> Программа использует </w:t>
      </w:r>
      <w:r w:rsidR="00D241BB">
        <w:rPr>
          <w:noProof/>
          <w:lang w:val="en-US"/>
        </w:rPr>
        <w:t>Spark</w:t>
      </w:r>
      <w:r w:rsidR="00D241BB" w:rsidRPr="00D241BB">
        <w:rPr>
          <w:noProof/>
        </w:rPr>
        <w:t xml:space="preserve"> </w:t>
      </w:r>
      <w:r w:rsidR="00D241BB">
        <w:rPr>
          <w:noProof/>
        </w:rPr>
        <w:t xml:space="preserve">для осуществления запросов к </w:t>
      </w:r>
      <w:r w:rsidR="00D241BB">
        <w:rPr>
          <w:noProof/>
          <w:lang w:val="en-US"/>
        </w:rPr>
        <w:t>csv</w:t>
      </w:r>
      <w:r w:rsidR="00D241BB" w:rsidRPr="00D241BB">
        <w:rPr>
          <w:noProof/>
        </w:rPr>
        <w:t xml:space="preserve"> </w:t>
      </w:r>
      <w:r w:rsidR="00D241BB">
        <w:rPr>
          <w:noProof/>
        </w:rPr>
        <w:t>файлу</w:t>
      </w:r>
      <w:r>
        <w:rPr>
          <w:noProof/>
        </w:rPr>
        <w:t>.</w:t>
      </w:r>
      <w:r w:rsidR="00D241BB">
        <w:rPr>
          <w:noProof/>
        </w:rPr>
        <w:t xml:space="preserve"> Программа работает корректно.</w:t>
      </w:r>
    </w:p>
    <w:sectPr w:rsidR="00901FA7" w:rsidRPr="00727D41" w:rsidSect="008130F8">
      <w:footerReference w:type="even" r:id="rId12"/>
      <w:footerReference w:type="default" r:id="rId13"/>
      <w:headerReference w:type="first" r:id="rId14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088CB" w14:textId="77777777" w:rsidR="00AD502B" w:rsidRDefault="00AD502B">
      <w:r>
        <w:separator/>
      </w:r>
    </w:p>
  </w:endnote>
  <w:endnote w:type="continuationSeparator" w:id="0">
    <w:p w14:paraId="110271D7" w14:textId="77777777" w:rsidR="00AD502B" w:rsidRDefault="00AD5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901FA7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9396D" w14:textId="77777777" w:rsidR="00AD502B" w:rsidRDefault="00AD502B">
      <w:r>
        <w:separator/>
      </w:r>
    </w:p>
  </w:footnote>
  <w:footnote w:type="continuationSeparator" w:id="0">
    <w:p w14:paraId="043F3567" w14:textId="77777777" w:rsidR="00AD502B" w:rsidRDefault="00AD5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2F36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1FD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2C9A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36643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073A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32F9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7EF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2210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5F3D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1FA7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777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02B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46A1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791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41BB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0FAD1-398D-4B64-A87D-D13430EB0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97-2003.dot</Template>
  <TotalTime>22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Гришина Анастасия Михайловна</cp:lastModifiedBy>
  <cp:revision>13</cp:revision>
  <cp:lastPrinted>2019-12-25T09:19:00Z</cp:lastPrinted>
  <dcterms:created xsi:type="dcterms:W3CDTF">2020-05-07T11:40:00Z</dcterms:created>
  <dcterms:modified xsi:type="dcterms:W3CDTF">2020-05-31T07:42:00Z</dcterms:modified>
</cp:coreProperties>
</file>