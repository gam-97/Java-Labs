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004F861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0A0F03">
        <w:rPr>
          <w:b/>
          <w:sz w:val="44"/>
        </w:rPr>
        <w:t>8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6EE3F200" w:rsidR="000C2054" w:rsidRPr="005413B8" w:rsidRDefault="005413B8" w:rsidP="005413B8">
      <w:pPr>
        <w:jc w:val="center"/>
        <w:rPr>
          <w:sz w:val="32"/>
        </w:rPr>
      </w:pPr>
      <w:r w:rsidRPr="005413B8">
        <w:rPr>
          <w:sz w:val="32"/>
        </w:rPr>
        <w:t>Вариант</w:t>
      </w:r>
      <w:r w:rsidR="000A0F03">
        <w:rPr>
          <w:sz w:val="32"/>
        </w:rPr>
        <w:t xml:space="preserve"> </w:t>
      </w:r>
      <w:r w:rsidR="00B800A0">
        <w:rPr>
          <w:sz w:val="32"/>
        </w:rPr>
        <w:t>1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0E3EC610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B800A0">
        <w:rPr>
          <w:b/>
        </w:rPr>
        <w:t>Гришина</w:t>
      </w:r>
      <w:r>
        <w:rPr>
          <w:b/>
        </w:rPr>
        <w:t xml:space="preserve"> </w:t>
      </w:r>
      <w:r w:rsidR="00B800A0">
        <w:rPr>
          <w:b/>
        </w:rPr>
        <w:t>А</w:t>
      </w:r>
      <w:r>
        <w:rPr>
          <w:b/>
        </w:rPr>
        <w:t xml:space="preserve">. </w:t>
      </w:r>
      <w:r w:rsidR="00B800A0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8AB10BB" w14:textId="77777777" w:rsidR="00B800A0" w:rsidRDefault="00B800A0" w:rsidP="00B800A0">
      <w:pPr>
        <w:pStyle w:val="a0"/>
        <w:numPr>
          <w:ilvl w:val="0"/>
          <w:numId w:val="0"/>
        </w:numPr>
        <w:ind w:left="709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1</w:t>
      </w:r>
    </w:p>
    <w:p w14:paraId="15ADB82B" w14:textId="77777777" w:rsidR="00B800A0" w:rsidRDefault="00B800A0" w:rsidP="00B800A0">
      <w:pPr>
        <w:pStyle w:val="a0"/>
        <w:numPr>
          <w:ilvl w:val="0"/>
          <w:numId w:val="0"/>
        </w:numPr>
        <w:ind w:left="709"/>
        <w:rPr>
          <w:sz w:val="24"/>
          <w:szCs w:val="24"/>
        </w:rPr>
      </w:pPr>
    </w:p>
    <w:p w14:paraId="447F021E" w14:textId="77777777" w:rsidR="00B800A0" w:rsidRDefault="00B800A0" w:rsidP="00B800A0">
      <w:pPr>
        <w:pStyle w:val="a0"/>
        <w:numPr>
          <w:ilvl w:val="0"/>
          <w:numId w:val="0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3. Реализовать многопоточное приложение “Магазин”. Вся цепочка: производитель-магазин-покупатель. </w:t>
      </w:r>
      <w:bookmarkStart w:id="0" w:name="_Hlk41815030"/>
      <w:r>
        <w:rPr>
          <w:sz w:val="24"/>
          <w:szCs w:val="24"/>
        </w:rPr>
        <w:t>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bookmarkEnd w:id="0"/>
    <w:p w14:paraId="57811117" w14:textId="77777777" w:rsidR="00B800A0" w:rsidRDefault="00B800A0" w:rsidP="00B800A0">
      <w:pPr>
        <w:pStyle w:val="a0"/>
        <w:numPr>
          <w:ilvl w:val="0"/>
          <w:numId w:val="0"/>
        </w:numPr>
        <w:ind w:left="709"/>
        <w:rPr>
          <w:sz w:val="24"/>
          <w:szCs w:val="24"/>
        </w:rPr>
      </w:pPr>
    </w:p>
    <w:p w14:paraId="0D79712E" w14:textId="77777777" w:rsidR="00B800A0" w:rsidRDefault="00B800A0" w:rsidP="00B800A0">
      <w:pPr>
        <w:pStyle w:val="a0"/>
        <w:numPr>
          <w:ilvl w:val="0"/>
          <w:numId w:val="0"/>
        </w:numPr>
        <w:ind w:left="709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Код</w:t>
      </w:r>
      <w:r>
        <w:rPr>
          <w:sz w:val="24"/>
          <w:szCs w:val="24"/>
        </w:rPr>
        <w:t>:</w:t>
      </w:r>
    </w:p>
    <w:p w14:paraId="06F7B2AD" w14:textId="77777777" w:rsidR="00B800A0" w:rsidRDefault="00B800A0" w:rsidP="00B8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"Модель: &lt; производитель &gt;-&lt; магазин &gt;-&lt; покупатель 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"Каждые 4 секунды производитель поставляет произвольное количество товара от 5 до 20 единиц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"Каждую 1 секунду покупатель запрашивает у магазина от 5 до 10 единиц товара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"Укажите количество секунд моделирования процесса товарообмена: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cmd.nextInt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Manufacturer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Manufacturer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mn.start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br.start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mn.join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br.join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"Моделирование завершено"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Manufacturer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Manufacturer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Time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t /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m.nextInt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 k;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"&gt;&gt;&gt; Производитель доставил %d единиц. В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магазине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k,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Buyer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Shop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Buyer(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t, Shop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Sh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Random b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b.nextInt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n)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!!!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Покупатель не смог приобрести %d единиц. В магазине %d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n,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-= n;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"--- Покупатель приобрел %d единиц. В магазине %d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n,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sleep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678E5CD4" w14:textId="77777777" w:rsidR="00B800A0" w:rsidRDefault="00B800A0" w:rsidP="00B800A0">
      <w:pPr>
        <w:pStyle w:val="a0"/>
        <w:numPr>
          <w:ilvl w:val="0"/>
          <w:numId w:val="0"/>
        </w:numPr>
        <w:ind w:left="900"/>
        <w:rPr>
          <w:rFonts w:eastAsiaTheme="minorHAnsi"/>
          <w:sz w:val="24"/>
          <w:szCs w:val="24"/>
        </w:rPr>
      </w:pPr>
    </w:p>
    <w:p w14:paraId="5B8C23E1" w14:textId="6C66FA1C" w:rsidR="00B800A0" w:rsidRPr="00B800A0" w:rsidRDefault="00B800A0" w:rsidP="00B800A0">
      <w:pPr>
        <w:pStyle w:val="a0"/>
        <w:numPr>
          <w:ilvl w:val="0"/>
          <w:numId w:val="0"/>
        </w:numPr>
        <w:ind w:left="900"/>
        <w:rPr>
          <w:sz w:val="24"/>
          <w:szCs w:val="24"/>
        </w:rPr>
      </w:pPr>
      <w:r w:rsidRPr="00B800A0">
        <w:rPr>
          <w:b/>
          <w:bCs/>
          <w:sz w:val="24"/>
          <w:szCs w:val="24"/>
        </w:rPr>
        <w:t>Проверка правильности работы:</w:t>
      </w:r>
    </w:p>
    <w:p w14:paraId="2A495A0A" w14:textId="2F5F7066" w:rsidR="00B800A0" w:rsidRDefault="00B800A0" w:rsidP="00B800A0">
      <w:pPr>
        <w:pStyle w:val="a0"/>
        <w:numPr>
          <w:ilvl w:val="0"/>
          <w:numId w:val="0"/>
        </w:numPr>
        <w:ind w:left="709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665A82" wp14:editId="3E9D30A1">
            <wp:extent cx="593407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C08F" w14:textId="189D8E13" w:rsidR="000A0F03" w:rsidRPr="00727D41" w:rsidRDefault="000A0F03" w:rsidP="00B800A0">
      <w:pPr>
        <w:pStyle w:val="20144"/>
      </w:pPr>
      <w:r w:rsidRPr="000A0F03">
        <w:rPr>
          <w:b/>
        </w:rPr>
        <w:t>Вывод:</w:t>
      </w:r>
      <w:r>
        <w:t xml:space="preserve"> Программа использует многопоточность для параллельного вывода в консоль</w:t>
      </w:r>
      <w:r w:rsidR="00B800A0">
        <w:t>.</w:t>
      </w:r>
      <w:r w:rsidR="00B800A0" w:rsidRPr="00B800A0">
        <w:t xml:space="preserve"> </w:t>
      </w:r>
      <w:r w:rsidR="00B800A0" w:rsidRPr="00B800A0">
        <w:t>Пока производитель не поставит на склад продукт, покупатель не может его забрать. Реализова</w:t>
      </w:r>
      <w:r w:rsidR="00B800A0">
        <w:t>н</w:t>
      </w:r>
      <w:r w:rsidR="00B800A0" w:rsidRPr="00B800A0">
        <w:t xml:space="preserve"> приход товара от производителя в магазин случайным числом. В том случае, если товара в магазине не хватает</w:t>
      </w:r>
      <w:r w:rsidR="00B800A0">
        <w:t xml:space="preserve">, то выводится </w:t>
      </w:r>
      <w:bookmarkStart w:id="1" w:name="_GoBack"/>
      <w:bookmarkEnd w:id="1"/>
      <w:r w:rsidR="00B800A0" w:rsidRPr="00B800A0">
        <w:t>сообщение.</w:t>
      </w:r>
      <w:r>
        <w:t xml:space="preserve"> Программа работает корректно.</w:t>
      </w:r>
    </w:p>
    <w:sectPr w:rsidR="000A0F03" w:rsidRPr="00727D41" w:rsidSect="008130F8">
      <w:footerReference w:type="even" r:id="rId10"/>
      <w:footerReference w:type="default" r:id="rId11"/>
      <w:headerReference w:type="first" r:id="rId12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0994" w14:textId="77777777" w:rsidR="00862255" w:rsidRDefault="00862255">
      <w:r>
        <w:separator/>
      </w:r>
    </w:p>
  </w:endnote>
  <w:endnote w:type="continuationSeparator" w:id="0">
    <w:p w14:paraId="42CFEF8A" w14:textId="77777777" w:rsidR="00862255" w:rsidRDefault="0086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A0F03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B407" w14:textId="77777777" w:rsidR="00862255" w:rsidRDefault="00862255">
      <w:r>
        <w:separator/>
      </w:r>
    </w:p>
  </w:footnote>
  <w:footnote w:type="continuationSeparator" w:id="0">
    <w:p w14:paraId="79F50705" w14:textId="77777777" w:rsidR="00862255" w:rsidRDefault="0086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25FBC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0F0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2255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00A0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C9C0-4FD1-4E2C-8952-F83D4BF5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0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2020-05-31T07:57:00Z</dcterms:created>
  <dcterms:modified xsi:type="dcterms:W3CDTF">2020-05-31T07:57:00Z</dcterms:modified>
</cp:coreProperties>
</file>