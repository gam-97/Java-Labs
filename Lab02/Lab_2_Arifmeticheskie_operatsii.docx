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BD721B9" w:rsidR="000C2054" w:rsidRPr="00F126BC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D3FC4">
        <w:rPr>
          <w:b/>
          <w:sz w:val="44"/>
        </w:rPr>
        <w:t>2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2042F064" w:rsidR="000C2054" w:rsidRPr="00F126BC" w:rsidRDefault="000C2054" w:rsidP="000C2054">
      <w:pPr>
        <w:rPr>
          <w:sz w:val="32"/>
        </w:rPr>
      </w:pPr>
    </w:p>
    <w:p w14:paraId="430CE965" w14:textId="77777777" w:rsidR="008430B4" w:rsidRPr="00F126BC" w:rsidRDefault="008430B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07B3E2A4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F126BC">
        <w:rPr>
          <w:b/>
        </w:rPr>
        <w:t>Гришина</w:t>
      </w:r>
      <w:r>
        <w:rPr>
          <w:b/>
        </w:rPr>
        <w:t xml:space="preserve"> </w:t>
      </w:r>
      <w:r w:rsidR="00F126BC">
        <w:rPr>
          <w:b/>
        </w:rPr>
        <w:t>А</w:t>
      </w:r>
      <w:r>
        <w:rPr>
          <w:b/>
        </w:rPr>
        <w:t xml:space="preserve">. </w:t>
      </w:r>
      <w:r w:rsidR="00F126BC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4495D046" w:rsidR="008130F8" w:rsidRPr="0033411F" w:rsidRDefault="0033411F" w:rsidP="0033411F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015B5C85" w14:textId="77777777" w:rsidR="001E2847" w:rsidRPr="001E2847" w:rsidRDefault="002F6574" w:rsidP="001E2847">
      <w:pPr>
        <w:rPr>
          <w:sz w:val="28"/>
          <w:szCs w:val="28"/>
        </w:rPr>
      </w:pPr>
      <w:r w:rsidRPr="00F126BC">
        <w:rPr>
          <w:b/>
          <w:szCs w:val="28"/>
        </w:rPr>
        <w:t xml:space="preserve">Вариант </w:t>
      </w:r>
      <w:r w:rsidR="001E2847" w:rsidRPr="001E2847">
        <w:rPr>
          <w:b/>
          <w:color w:val="000000"/>
          <w:sz w:val="27"/>
          <w:szCs w:val="27"/>
        </w:rPr>
        <w:t>1</w:t>
      </w:r>
      <w:r w:rsidR="00F126BC" w:rsidRPr="001E2847">
        <w:rPr>
          <w:b/>
          <w:color w:val="000000"/>
          <w:sz w:val="28"/>
          <w:szCs w:val="28"/>
        </w:rPr>
        <w:t>:</w:t>
      </w:r>
      <w:r w:rsidR="00F126BC" w:rsidRPr="001E2847">
        <w:rPr>
          <w:color w:val="000000"/>
          <w:sz w:val="28"/>
          <w:szCs w:val="28"/>
        </w:rPr>
        <w:t xml:space="preserve"> </w:t>
      </w:r>
      <w:proofErr w:type="gramStart"/>
      <w:r w:rsidR="001E2847" w:rsidRPr="001E2847">
        <w:rPr>
          <w:sz w:val="28"/>
          <w:szCs w:val="28"/>
        </w:rPr>
        <w:t>В</w:t>
      </w:r>
      <w:proofErr w:type="gramEnd"/>
      <w:r w:rsidR="001E2847" w:rsidRPr="001E2847">
        <w:rPr>
          <w:sz w:val="28"/>
          <w:szCs w:val="28"/>
        </w:rPr>
        <w:t xml:space="preserve">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 w:rsidR="001E2847" w:rsidRPr="001E2847">
        <w:rPr>
          <w:sz w:val="28"/>
          <w:szCs w:val="28"/>
        </w:rPr>
        <w:t>Date</w:t>
      </w:r>
      <w:proofErr w:type="spellEnd"/>
      <w:r w:rsidR="001E2847" w:rsidRPr="001E2847">
        <w:rPr>
          <w:sz w:val="28"/>
          <w:szCs w:val="28"/>
        </w:rPr>
        <w:t xml:space="preserve">. </w:t>
      </w:r>
    </w:p>
    <w:p w14:paraId="28F90A92" w14:textId="77777777" w:rsidR="001E2847" w:rsidRPr="001E2847" w:rsidRDefault="001E2847" w:rsidP="001E2847">
      <w:pPr>
        <w:rPr>
          <w:sz w:val="28"/>
          <w:szCs w:val="28"/>
        </w:rPr>
      </w:pPr>
      <w:r w:rsidRPr="001E2847">
        <w:rPr>
          <w:sz w:val="28"/>
          <w:szCs w:val="28"/>
        </w:rPr>
        <w:t xml:space="preserve">1. Ввести n строк с консоли, найти самую короткую и самую длинную строки. Вывести найденные строки и их длину. </w:t>
      </w:r>
    </w:p>
    <w:p w14:paraId="54B55E49" w14:textId="75175BFA" w:rsidR="0033411F" w:rsidRPr="00F126BC" w:rsidRDefault="0033411F" w:rsidP="0033411F">
      <w:pPr>
        <w:pStyle w:val="20144"/>
        <w:rPr>
          <w:b/>
          <w:color w:val="000000"/>
          <w:szCs w:val="28"/>
          <w:lang w:val="en-US"/>
        </w:rPr>
      </w:pPr>
      <w:r w:rsidRPr="0033411F">
        <w:rPr>
          <w:b/>
          <w:color w:val="000000"/>
          <w:szCs w:val="28"/>
        </w:rPr>
        <w:t>Код</w:t>
      </w:r>
      <w:r w:rsidRPr="00F126BC">
        <w:rPr>
          <w:b/>
          <w:color w:val="000000"/>
          <w:szCs w:val="28"/>
          <w:lang w:val="en-US"/>
        </w:rPr>
        <w:t xml:space="preserve"> </w:t>
      </w:r>
      <w:r w:rsidRPr="0033411F">
        <w:rPr>
          <w:b/>
          <w:color w:val="000000"/>
          <w:szCs w:val="28"/>
        </w:rPr>
        <w:t>программы</w:t>
      </w:r>
      <w:r w:rsidRPr="00F126BC">
        <w:rPr>
          <w:b/>
          <w:color w:val="000000"/>
          <w:szCs w:val="28"/>
          <w:lang w:val="en-US"/>
        </w:rPr>
        <w:t>:</w:t>
      </w:r>
    </w:p>
    <w:p w14:paraId="17201AD8" w14:textId="77777777" w:rsidR="001E2847" w:rsidRPr="006D1EF7" w:rsidRDefault="001E2847" w:rsidP="001E2847"/>
    <w:p w14:paraId="6B71589C" w14:textId="77777777" w:rsidR="001E2847" w:rsidRPr="005A6540" w:rsidRDefault="001E2847" w:rsidP="001E2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5A654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120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01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01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A654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"Разработчик: Гришина А.М. </w:t>
      </w:r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Задание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получено: %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tc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Задание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сдано: %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tc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lastDate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A654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количество анализируемых строк:"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in.nextInt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A654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анализируемые строки:"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&lt;=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=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in.nextLine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 == 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 == </w:t>
      </w:r>
      <w:r w:rsidRPr="005A65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&gt;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max.length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min.length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A654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"Самая короткая строка: %d символов </w:t>
      </w:r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%s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min.length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A654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Самая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длинная строка: %d символов </w:t>
      </w:r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A65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%s</w:t>
      </w:r>
      <w:proofErr w:type="spellEnd"/>
      <w:r w:rsidRPr="005A65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max.length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A65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5D8D1132" w14:textId="77777777" w:rsidR="001E2847" w:rsidRDefault="001E2847" w:rsidP="001E2847">
      <w:pPr>
        <w:pStyle w:val="20144"/>
      </w:pPr>
      <w:r>
        <w:t>Проверка правильности работы:</w:t>
      </w:r>
    </w:p>
    <w:p w14:paraId="2FEAF087" w14:textId="77777777" w:rsidR="001E2847" w:rsidRDefault="001E2847" w:rsidP="001E2847">
      <w:r>
        <w:rPr>
          <w:noProof/>
        </w:rPr>
        <w:lastRenderedPageBreak/>
        <w:drawing>
          <wp:inline distT="0" distB="0" distL="0" distR="0" wp14:anchorId="045494CC" wp14:editId="3BDD0A43">
            <wp:extent cx="44386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0E55" w14:textId="1AC9F064" w:rsidR="001E2847" w:rsidRPr="001E2847" w:rsidRDefault="001E2847" w:rsidP="001E2847">
      <w:pPr>
        <w:pStyle w:val="20144"/>
      </w:pPr>
      <w:bookmarkStart w:id="0" w:name="_Hlk41662844"/>
      <w:r w:rsidRPr="00F727A6">
        <w:rPr>
          <w:b/>
        </w:rPr>
        <w:t>Вывод</w:t>
      </w:r>
      <w:r>
        <w:t xml:space="preserve">: </w:t>
      </w:r>
      <w:bookmarkEnd w:id="0"/>
      <w:r>
        <w:t xml:space="preserve">программа </w:t>
      </w:r>
      <w:r>
        <w:t xml:space="preserve">выводит данные: </w:t>
      </w:r>
      <w:r w:rsidRPr="001E2847">
        <w:rPr>
          <w:szCs w:val="28"/>
        </w:rPr>
        <w:t>фамилию разработчика, дату и время получения задания, а также дату и время сдачи задания</w:t>
      </w:r>
      <w:r>
        <w:rPr>
          <w:szCs w:val="28"/>
        </w:rPr>
        <w:t>.</w:t>
      </w:r>
      <w:r>
        <w:t xml:space="preserve"> </w:t>
      </w:r>
      <w:r>
        <w:rPr>
          <w:szCs w:val="28"/>
        </w:rPr>
        <w:t>Программа</w:t>
      </w:r>
      <w:r w:rsidRPr="001E2847">
        <w:rPr>
          <w:szCs w:val="28"/>
        </w:rPr>
        <w:t xml:space="preserve"> </w:t>
      </w:r>
      <w:r>
        <w:rPr>
          <w:szCs w:val="28"/>
        </w:rPr>
        <w:t>считывает и находит</w:t>
      </w:r>
      <w:r w:rsidRPr="001E2847">
        <w:rPr>
          <w:szCs w:val="28"/>
        </w:rPr>
        <w:t xml:space="preserve"> самую короткую и самую длинную строки</w:t>
      </w:r>
      <w:r>
        <w:rPr>
          <w:szCs w:val="28"/>
        </w:rPr>
        <w:t xml:space="preserve">, а так </w:t>
      </w:r>
      <w:proofErr w:type="gramStart"/>
      <w:r>
        <w:rPr>
          <w:szCs w:val="28"/>
        </w:rPr>
        <w:t xml:space="preserve">же </w:t>
      </w:r>
      <w:r w:rsidRPr="001E2847">
        <w:rPr>
          <w:szCs w:val="28"/>
        </w:rPr>
        <w:t xml:space="preserve"> </w:t>
      </w:r>
      <w:r>
        <w:rPr>
          <w:szCs w:val="28"/>
        </w:rPr>
        <w:t>выводит</w:t>
      </w:r>
      <w:proofErr w:type="gramEnd"/>
      <w:r w:rsidRPr="001E2847">
        <w:rPr>
          <w:szCs w:val="28"/>
        </w:rPr>
        <w:t xml:space="preserve"> найденные строки и их длину</w:t>
      </w:r>
      <w:r>
        <w:rPr>
          <w:szCs w:val="28"/>
        </w:rPr>
        <w:t xml:space="preserve">. </w:t>
      </w:r>
      <w:r>
        <w:t>Программа работает корректно.</w:t>
      </w:r>
    </w:p>
    <w:p w14:paraId="36B2B3B0" w14:textId="77777777" w:rsidR="001E2847" w:rsidRPr="00F727A6" w:rsidRDefault="001E2847" w:rsidP="001E2847">
      <w:pPr>
        <w:pStyle w:val="20144"/>
        <w:rPr>
          <w:b/>
          <w:sz w:val="32"/>
        </w:rPr>
      </w:pPr>
      <w:r w:rsidRPr="00F727A6">
        <w:rPr>
          <w:b/>
          <w:sz w:val="32"/>
        </w:rPr>
        <w:t>Задание 2:</w:t>
      </w:r>
    </w:p>
    <w:p w14:paraId="0428754C" w14:textId="044E0C74" w:rsidR="001E2847" w:rsidRPr="001E2847" w:rsidRDefault="001E2847" w:rsidP="001E2847">
      <w:pPr>
        <w:pStyle w:val="20144"/>
        <w:rPr>
          <w:bCs/>
          <w:szCs w:val="28"/>
        </w:rPr>
      </w:pPr>
      <w:r w:rsidRPr="001E2847">
        <w:rPr>
          <w:bCs/>
          <w:szCs w:val="28"/>
        </w:rP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</w:t>
      </w:r>
    </w:p>
    <w:p w14:paraId="17892B47" w14:textId="77777777" w:rsidR="001E2847" w:rsidRPr="001E2847" w:rsidRDefault="001E2847" w:rsidP="001E2847">
      <w:pPr>
        <w:pStyle w:val="20144"/>
        <w:rPr>
          <w:bCs/>
          <w:szCs w:val="28"/>
        </w:rPr>
      </w:pPr>
      <w:r w:rsidRPr="001E2847">
        <w:rPr>
          <w:bCs/>
          <w:szCs w:val="28"/>
        </w:rPr>
        <w:t xml:space="preserve">9. Построить матрицу, вычитая из элементов каждой строки матрицы ее среднее арифметическое. </w:t>
      </w:r>
    </w:p>
    <w:p w14:paraId="367E792D" w14:textId="717102E6" w:rsidR="001E2847" w:rsidRPr="0022408B" w:rsidRDefault="001E2847" w:rsidP="001E2847">
      <w:pPr>
        <w:pStyle w:val="20144"/>
        <w:rPr>
          <w:b/>
          <w:color w:val="000000"/>
          <w:szCs w:val="27"/>
          <w:lang w:val="en-US"/>
        </w:rPr>
      </w:pPr>
      <w:r w:rsidRPr="006544A4">
        <w:rPr>
          <w:b/>
          <w:color w:val="000000"/>
          <w:szCs w:val="27"/>
        </w:rPr>
        <w:t>Текст</w:t>
      </w:r>
      <w:r w:rsidRPr="0022408B">
        <w:rPr>
          <w:b/>
          <w:color w:val="000000"/>
          <w:szCs w:val="27"/>
          <w:lang w:val="en-US"/>
        </w:rPr>
        <w:t xml:space="preserve"> </w:t>
      </w:r>
      <w:r w:rsidRPr="006544A4">
        <w:rPr>
          <w:b/>
          <w:color w:val="000000"/>
          <w:szCs w:val="27"/>
        </w:rPr>
        <w:t>программы</w:t>
      </w:r>
      <w:r w:rsidRPr="0022408B">
        <w:rPr>
          <w:b/>
          <w:color w:val="000000"/>
          <w:szCs w:val="27"/>
          <w:lang w:val="en-US"/>
        </w:rPr>
        <w:t>:</w:t>
      </w:r>
    </w:p>
    <w:p w14:paraId="21E72C9D" w14:textId="5DC149AF" w:rsidR="001E2847" w:rsidRPr="006D1EF7" w:rsidRDefault="001E2847" w:rsidP="001E2847"/>
    <w:p w14:paraId="3CA74BCB" w14:textId="77777777" w:rsidR="001E2847" w:rsidRPr="006D1EF7" w:rsidRDefault="001E2847" w:rsidP="001E2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java.util.Random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размерность квадратной матрицы:"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=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in.nextInt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[][] m =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[n][n];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[n];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"Первоначальная матрица:"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 =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6D1E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6D1E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j &lt; n; j++) {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m[i][j] =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r.nextInt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(n*</w:t>
      </w:r>
      <w:r w:rsidRPr="006D1E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- n;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 += m[i][j];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(m[i][j] + 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\t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\t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-- среднее арифметическое: "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(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[i]/n) + 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"Измененная матрица:"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6D1E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6D1EF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j &lt; n; j++) {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m[i][j] -=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 / n;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(m[i][j] + 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\t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gram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  <w:proofErr w:type="gram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6D1E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6D1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D1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79136C88" w14:textId="77777777" w:rsidR="001E2847" w:rsidRPr="006D1EF7" w:rsidRDefault="001E2847" w:rsidP="001E2847">
      <w:pPr>
        <w:pStyle w:val="HTML"/>
        <w:shd w:val="clear" w:color="auto" w:fill="FFFFFF"/>
        <w:spacing w:after="240"/>
        <w:rPr>
          <w:color w:val="000000"/>
        </w:rPr>
      </w:pPr>
    </w:p>
    <w:p w14:paraId="27F7846B" w14:textId="77777777" w:rsidR="001E2847" w:rsidRDefault="001E2847" w:rsidP="001E2847">
      <w:pPr>
        <w:pStyle w:val="20144"/>
      </w:pPr>
      <w:r>
        <w:t>Проверка правильности работы:</w:t>
      </w:r>
    </w:p>
    <w:p w14:paraId="62A99DD1" w14:textId="77777777" w:rsidR="001E2847" w:rsidRPr="006D1EF7" w:rsidRDefault="001E2847" w:rsidP="001E2847">
      <w:r w:rsidRPr="006D1EF7">
        <w:rPr>
          <w:noProof/>
        </w:rPr>
        <w:drawing>
          <wp:inline distT="0" distB="0" distL="0" distR="0" wp14:anchorId="29DF7000" wp14:editId="7BD88AA9">
            <wp:extent cx="523875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5164" w14:textId="77777777" w:rsidR="001E2847" w:rsidRPr="006D1EF7" w:rsidRDefault="001E2847" w:rsidP="001E2847"/>
    <w:p w14:paraId="3A7C02F6" w14:textId="1933C4A6" w:rsidR="001E2847" w:rsidRPr="001E2847" w:rsidRDefault="001E2847" w:rsidP="001E2847">
      <w:pPr>
        <w:pStyle w:val="20144"/>
        <w:rPr>
          <w:bCs/>
          <w:szCs w:val="28"/>
        </w:rPr>
      </w:pPr>
      <w:r w:rsidRPr="001E2847">
        <w:rPr>
          <w:b/>
          <w:szCs w:val="28"/>
        </w:rPr>
        <w:t>Вывод</w:t>
      </w:r>
      <w:r>
        <w:t>:</w:t>
      </w:r>
      <w:r>
        <w:t xml:space="preserve"> </w:t>
      </w:r>
      <w:proofErr w:type="gramStart"/>
      <w:r>
        <w:t xml:space="preserve">Программе  </w:t>
      </w:r>
      <w:r>
        <w:rPr>
          <w:bCs/>
          <w:szCs w:val="28"/>
        </w:rPr>
        <w:t>вводят</w:t>
      </w:r>
      <w:proofErr w:type="gramEnd"/>
      <w:r w:rsidRPr="001E2847">
        <w:rPr>
          <w:bCs/>
          <w:szCs w:val="28"/>
        </w:rPr>
        <w:t xml:space="preserve"> с консоли  размерность матрицы a[n][n]. </w:t>
      </w:r>
      <w:r>
        <w:rPr>
          <w:bCs/>
          <w:szCs w:val="28"/>
        </w:rPr>
        <w:t xml:space="preserve">Затем она строит </w:t>
      </w:r>
      <w:r w:rsidRPr="001E2847">
        <w:rPr>
          <w:bCs/>
          <w:szCs w:val="28"/>
        </w:rPr>
        <w:t xml:space="preserve">матрицу, вычитая из элементов каждой строки матрицы ее среднее арифметическое. </w:t>
      </w:r>
      <w:r>
        <w:t>Программа работает корректно.</w:t>
      </w:r>
      <w:bookmarkStart w:id="1" w:name="_GoBack"/>
      <w:bookmarkEnd w:id="1"/>
    </w:p>
    <w:p w14:paraId="5FF72379" w14:textId="428A7C98" w:rsidR="001E2847" w:rsidRPr="006D1EF7" w:rsidRDefault="001E2847" w:rsidP="001E2847"/>
    <w:p w14:paraId="2718B100" w14:textId="77777777" w:rsidR="001E2847" w:rsidRPr="006D1EF7" w:rsidRDefault="001E2847" w:rsidP="001E2847"/>
    <w:p w14:paraId="794B10E2" w14:textId="77777777" w:rsidR="001E2847" w:rsidRPr="006D1EF7" w:rsidRDefault="001E2847" w:rsidP="001E2847"/>
    <w:p w14:paraId="4FD39DAB" w14:textId="77777777" w:rsidR="001E2847" w:rsidRPr="006D1EF7" w:rsidRDefault="001E2847" w:rsidP="001E2847"/>
    <w:p w14:paraId="4FF8D39E" w14:textId="3F340F7B" w:rsidR="00FD3FC4" w:rsidRPr="0033411F" w:rsidRDefault="00FD3FC4" w:rsidP="001E2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FD3FC4" w:rsidRPr="0033411F" w:rsidSect="008130F8">
      <w:footerReference w:type="even" r:id="rId11"/>
      <w:footerReference w:type="default" r:id="rId12"/>
      <w:headerReference w:type="first" r:id="rId1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9CEBB" w14:textId="77777777" w:rsidR="007067DB" w:rsidRDefault="007067DB">
      <w:r>
        <w:separator/>
      </w:r>
    </w:p>
  </w:endnote>
  <w:endnote w:type="continuationSeparator" w:id="0">
    <w:p w14:paraId="56F2C765" w14:textId="77777777" w:rsidR="007067DB" w:rsidRDefault="0070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1A76F8">
      <w:rPr>
        <w:rStyle w:val="a8"/>
        <w:noProof/>
        <w:sz w:val="24"/>
        <w:szCs w:val="26"/>
      </w:rPr>
      <w:t>3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C9EE" w14:textId="77777777" w:rsidR="007067DB" w:rsidRDefault="007067DB">
      <w:r>
        <w:separator/>
      </w:r>
    </w:p>
  </w:footnote>
  <w:footnote w:type="continuationSeparator" w:id="0">
    <w:p w14:paraId="18618A3C" w14:textId="77777777" w:rsidR="007067DB" w:rsidRDefault="00706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6F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2847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2F6574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11F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C7EDC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2444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67DB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0B4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6BC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3FC4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F1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126B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Relationship Id="rId22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D5198-8860-4FE0-897A-77B986B4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1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2020-05-29T13:55:00Z</dcterms:created>
  <dcterms:modified xsi:type="dcterms:W3CDTF">2020-05-29T13:55:00Z</dcterms:modified>
</cp:coreProperties>
</file>